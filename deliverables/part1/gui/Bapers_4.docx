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  <w:r>
        <w:br/>
      </w:r>
      <w:r>
        <w:tab/>
      </w:r>
      <w:r>
        <w:rPr/>
        <w:t xml:space="preserve">Page 4</w:t>
      </w:r>
      <w:r>
        <w:br/>
      </w:r>
      <w:r>
        <w:rPr/>
        <w:t xml:space="preserve">Customer Account</w:t>
      </w:r>
      <w:r>
        <w:br/>
      </w:r>
      <w:r>
        <w:rPr/>
        <w:t xml:space="preserve">Intervals</w:t>
      </w:r>
      <w:r>
        <w:br/>
      </w:r>
      <w:r>
        <w:rPr/>
        <w:t xml:space="preserve">Backup</w:t>
      </w:r>
      <w:r>
        <w:br/>
      </w:r>
      <w:r>
        <w:rPr/>
        <w:t xml:space="preserve">Users</w:t>
      </w:r>
      <w:r>
        <w:br/>
      </w:r>
      <w:r>
        <w:rPr/>
        <w:t xml:space="preserve">Report</w:t>
      </w:r>
      <w:r>
        <w:br/>
      </w:r>
      <w:r>
        <w:rPr/>
        <w:t xml:space="preserve">Place Order</w:t>
      </w:r>
      <w:r>
        <w:br/>
      </w:r>
      <w:r>
        <w:rPr/>
        <w:t xml:space="preserve">Create Account</w:t>
      </w:r>
      <w:r>
        <w:br/>
      </w:r>
      <w:r>
        <w:rPr/>
        <w:t xml:space="preserve">Job Process</w:t>
      </w:r>
      <w:r>
        <w:br/>
      </w:r>
      <w:r>
        <w:rPr/>
        <w:t xml:space="preserve">Payment</w:t>
      </w:r>
      <w:r>
        <w:br/>
      </w:r>
      <w:r>
        <w:rPr/>
        <w:t xml:space="preserve">Tasks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41148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2160"/>
        <w:gridCol w:w="4320"/>
        <w:gridCol w:w="432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Risk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Main login screen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Text that appears if the login details introduced are wrong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When pressed, depending on the user and the details introduced, it either gives acces to the system or not.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/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Office Manager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Buttons that when clicked, thake the user to the screen descibed in the tab. Buttons change depending on the users and their permissions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Displays the system path, for easier understanding where in the system the user is located. Can be cliked to go to a previos screen in that path,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logs the user out of the system.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Receptionist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Quick acces to "Place Order Tab" since is one of the main tasks.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3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Shift Manager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Page 4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76625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6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Home screen pannel for the Technician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Customer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290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existing customer accounts are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Search box, to look-up existing customer accounts, once chosen, upgrading/downgrading options are available as well as updating the discount plans associated with the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box where all the existing customer accounts are displayed. </w:t>
              <w:br/>
              <w:t xml:space="preserve"/>
              <w:br/>
              <w:t xml:space="preserve">-The ones in Bold display Valued Customers</w:t>
              <w:br/>
              <w:t xml:space="preserve">-The normal ones dispaly normal customers</w:t>
              <w:br/>
              <w:t xml:space="preserve">-The ones in red display Suspended Customer Accounts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Upgrades the customer to the "Valued" status, only available if the customer is not already in this status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Downgrades the customer from the "Valued" status to the "Normal" one.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Reactivates a "Suspended" account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displaying the available discount plans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that allows to choose tasks and apply discounts to each one. Appears only if "Flexible Discount" is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If a discount for a task need to be deleted, unticking the box will do this. Selecting an existing task from the list and adding a different percentage will overwrite the previous one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The percentage of the discount will be introduced here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confirms the discount options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allows the user to go back to the previous screen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takes the user to the home tab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Intervals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Premade options to choose the time intervals at which reports are created. Similar for Database Backup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a custom time period for generating the repots. Same can be done to the Database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sets the time intervals at which reports are created.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Droplist allowing to set minutes, hours or days for the custom time intervals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Backup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Information about the last backup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 system backup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resores data from the last backup created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Users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user account with the details introduced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users are added to the system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Window that pops up when an account has been successfully created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Report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Box where user ID is introduced . This referes to the system users. Once a user is selected, more options are available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report for the user selected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an individual performance report for the user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a summary performance report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Summary and details about it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Place Order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customer accounts can be searched, if created, to allow for placing an order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takes the user to the "Create Account" window. Used in case the customer does not have an account yet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job placed is urgent.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deadline if job is urgent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Option to select if special requests exist about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Pannle to introduce details about the request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tasks available. Checked only the ones which are needed for the job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generates the job number and final price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Assigns the job and prints the label and the reciept.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Create Account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new customer accounts are created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the customer account with the details introduced in each field.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Job Process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the ongoing jobs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the job number is introduced to get details about a job 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with the tasks available. Those ticked indicate that the particular task is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updatates the status of the jobs, A task must be tiked or unticked to be able to update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refreshes the list to see if changes have been made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 is click to alret that the job is not going to be completed on time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Payment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where a customer is searched to get details about the job placed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Details about the customer account,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jobs placed, only one will be displayed if the customer is not "Valued"</w:t>
              <w:br/>
              <w:t xml:space="preserve"/>
              <w:br/>
              <w:t xml:space="preserve">If the job is ticked, it means it will be paid for in the next payment. 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Pop-up window alerting the Office Manager that a customer has missed payment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 will print the reminder letter for the user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Pannels where information about card or cash payment is introduced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completes payment and revokes suspension of an account if account is suspended.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Tasks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6858000" cy="344805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Description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Tab where tasks can be managed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List of all the tasks available in the system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task selected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updates any details changed about the selected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Price of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Time it takes for the task to be completed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removes the selected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that. when clicked, displays the "Create Task" options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name of the new task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price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Pannel to introduce the time taken for the new task to be completed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Description of the new task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Button that, when clicked, creates and adds the task to the list of existing tasks.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Window that pops up when a tasl has been successfully created or updated</w:t>
            </w:r>
          </w:p>
        </w:tc>
      </w:tr>
    </w:tbl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