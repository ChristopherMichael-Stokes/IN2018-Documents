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9AE9F" w14:textId="77777777" w:rsidR="00597C00" w:rsidRDefault="00014B3E">
      <w:r>
        <w:rPr>
          <w:noProof/>
        </w:rPr>
        <mc:AlternateContent>
          <mc:Choice Requires="wpg">
            <w:drawing>
              <wp:anchor distT="0" distB="0" distL="114300" distR="114300" simplePos="0" relativeHeight="251662336" behindDoc="0" locked="0" layoutInCell="1" allowOverlap="1" wp14:anchorId="10F9AE9F" wp14:editId="10F9AEA0">
                <wp:simplePos x="0" y="0"/>
                <wp:positionH relativeFrom="page">
                  <wp:posOffset>229230</wp:posOffset>
                </wp:positionH>
                <wp:positionV relativeFrom="page">
                  <wp:posOffset>231142</wp:posOffset>
                </wp:positionV>
                <wp:extent cx="7312657" cy="1215393"/>
                <wp:effectExtent l="0" t="0" r="2543" b="3807"/>
                <wp:wrapNone/>
                <wp:docPr id="1" name="Group 149"/>
                <wp:cNvGraphicFramePr/>
                <a:graphic xmlns:a="http://schemas.openxmlformats.org/drawingml/2006/main">
                  <a:graphicData uri="http://schemas.microsoft.com/office/word/2010/wordprocessingGroup">
                    <wpg:wgp>
                      <wpg:cNvGrpSpPr/>
                      <wpg:grpSpPr>
                        <a:xfrm>
                          <a:off x="0" y="0"/>
                          <a:ext cx="7312657" cy="1215393"/>
                          <a:chOff x="0" y="0"/>
                          <a:chExt cx="7312657" cy="1215393"/>
                        </a:xfrm>
                      </wpg:grpSpPr>
                      <wps:wsp>
                        <wps:cNvPr id="2" name="Rectangle 51"/>
                        <wps:cNvSpPr/>
                        <wps:spPr>
                          <a:xfrm>
                            <a:off x="0" y="0"/>
                            <a:ext cx="7312657"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 f7 0 f5"/>
                              <a:gd name="f15" fmla="+- f6 0 f5"/>
                              <a:gd name="f16" fmla="*/ f11 f0 1"/>
                              <a:gd name="f17" fmla="*/ f15 1 7312660"/>
                              <a:gd name="f18" fmla="*/ f14 1 1129665"/>
                              <a:gd name="f19" fmla="*/ 0 f15 1"/>
                              <a:gd name="f20" fmla="*/ 7312660 f15 1"/>
                              <a:gd name="f21" fmla="*/ 3619500 f15 1"/>
                              <a:gd name="f22" fmla="*/ 0 f14 1"/>
                              <a:gd name="f23" fmla="*/ 1129665 f14 1"/>
                              <a:gd name="f24" fmla="*/ 733425 f14 1"/>
                              <a:gd name="f25" fmla="*/ 1091565 f14 1"/>
                              <a:gd name="f26" fmla="*/ f16 1 f2"/>
                              <a:gd name="f27" fmla="*/ f19 1 7312660"/>
                              <a:gd name="f28" fmla="*/ f20 1 7312660"/>
                              <a:gd name="f29" fmla="*/ f21 1 7312660"/>
                              <a:gd name="f30" fmla="*/ f22 1 1129665"/>
                              <a:gd name="f31" fmla="*/ f23 1 1129665"/>
                              <a:gd name="f32" fmla="*/ f24 1 1129665"/>
                              <a:gd name="f33" fmla="*/ f25 1 1129665"/>
                              <a:gd name="f34" fmla="*/ f5 1 f17"/>
                              <a:gd name="f35" fmla="*/ f6 1 f17"/>
                              <a:gd name="f36" fmla="*/ f5 1 f18"/>
                              <a:gd name="f37" fmla="*/ f7 1 f18"/>
                              <a:gd name="f38" fmla="+- f26 0 f1"/>
                              <a:gd name="f39" fmla="*/ f27 1 f17"/>
                              <a:gd name="f40" fmla="*/ f30 1 f18"/>
                              <a:gd name="f41" fmla="*/ f28 1 f17"/>
                              <a:gd name="f42" fmla="*/ f31 1 f18"/>
                              <a:gd name="f43" fmla="*/ f29 1 f17"/>
                              <a:gd name="f44" fmla="*/ f32 1 f18"/>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3 1"/>
                              <a:gd name="f56" fmla="*/ f45 f13 1"/>
                            </a:gdLst>
                            <a:ahLst/>
                            <a:cxnLst>
                              <a:cxn ang="3cd4">
                                <a:pos x="hc" y="t"/>
                              </a:cxn>
                              <a:cxn ang="0">
                                <a:pos x="r" y="vc"/>
                              </a:cxn>
                              <a:cxn ang="cd4">
                                <a:pos x="hc" y="b"/>
                              </a:cxn>
                              <a:cxn ang="cd2">
                                <a:pos x="l" y="vc"/>
                              </a:cxn>
                              <a:cxn ang="f38">
                                <a:pos x="f50" y="f51"/>
                              </a:cxn>
                              <a:cxn ang="f38">
                                <a:pos x="f52" y="f51"/>
                              </a:cxn>
                              <a:cxn ang="f38">
                                <a:pos x="f52" y="f53"/>
                              </a:cxn>
                              <a:cxn ang="f38">
                                <a:pos x="f54" y="f55"/>
                              </a:cxn>
                              <a:cxn ang="f38">
                                <a:pos x="f50" y="f56"/>
                              </a:cxn>
                              <a:cxn ang="f38">
                                <a:pos x="f50" y="f51"/>
                              </a:cxn>
                            </a:cxnLst>
                            <a:rect l="f46" t="f49" r="f47" b="f48"/>
                            <a:pathLst>
                              <a:path w="7312660" h="1129665">
                                <a:moveTo>
                                  <a:pt x="f5" y="f5"/>
                                </a:moveTo>
                                <a:lnTo>
                                  <a:pt x="f6" y="f5"/>
                                </a:lnTo>
                                <a:lnTo>
                                  <a:pt x="f6" y="f7"/>
                                </a:lnTo>
                                <a:lnTo>
                                  <a:pt x="f8" y="f9"/>
                                </a:lnTo>
                                <a:lnTo>
                                  <a:pt x="f5" y="f10"/>
                                </a:lnTo>
                                <a:lnTo>
                                  <a:pt x="f5" y="f5"/>
                                </a:lnTo>
                                <a:close/>
                              </a:path>
                            </a:pathLst>
                          </a:custGeom>
                          <a:solidFill>
                            <a:srgbClr val="1CADE4"/>
                          </a:solidFill>
                          <a:ln cap="flat">
                            <a:noFill/>
                            <a:prstDash val="solid"/>
                          </a:ln>
                        </wps:spPr>
                        <wps:bodyPr lIns="0" tIns="0" rIns="0" bIns="0"/>
                      </wps:wsp>
                      <wps:wsp>
                        <wps:cNvPr id="3" name="Rectangle 151"/>
                        <wps:cNvSpPr/>
                        <wps:spPr>
                          <a:xfrm>
                            <a:off x="0" y="0"/>
                            <a:ext cx="7312657" cy="1215393"/>
                          </a:xfrm>
                          <a:prstGeom prst="rect">
                            <a:avLst/>
                          </a:prstGeom>
                          <a:blipFill>
                            <a:blip r:embed="rId8">
                              <a:alphaModFix/>
                            </a:blip>
                            <a:stretch>
                              <a:fillRect/>
                            </a:stretch>
                          </a:blipFill>
                          <a:ln cap="flat">
                            <a:noFill/>
                            <a:prstDash val="solid"/>
                          </a:ln>
                        </wps:spPr>
                        <wps:bodyPr lIns="0" tIns="0" rIns="0" bIns="0"/>
                      </wps:wsp>
                    </wpg:wgp>
                  </a:graphicData>
                </a:graphic>
              </wp:anchor>
            </w:drawing>
          </mc:Choice>
          <mc:Fallback>
            <w:pict>
              <v:group w14:anchorId="496119C8" id="Group 149" o:spid="_x0000_s1026" style="position:absolute;margin-left:18.05pt;margin-top:18.2pt;width:575.8pt;height:95.7pt;z-index:251662336;mso-position-horizontal-relative:page;mso-position-vertical-relative:page" coordsize="73126,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">
                <v:shape id="Rectangle 51" o:spid="_x0000_s1027" style="position:absolute;width:73126;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" path="m,l7312660,r,1129665l3619500,733425,,1091565,,xe" fillcolor="#1cade4" stroked="f">
                  <v:path arrowok="t" o:connecttype="custom" o:connectlocs="3656329,0;7312657,564834;3656329,1129668;0,564834;0,0;7312657,0;7312657,1129668;3619499,733427;0,1091568;0,0" o:connectangles="270,0,90,180,0,0,0,0,0,0" textboxrect="0,0,7312660,1129665"/>
                </v:shape>
                <v:rect id="Rectangle 151" o:spid="_x0000_s1028" style="position:absolute;width:73126;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" stroked="f">
                  <v:fill r:id="rId9" o:title="" recolor="t" rotate="t" type="frame"/>
                  <v:textbox inset="0,0,0,0"/>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0F9AEA2" wp14:editId="10F9AEA3">
                <wp:simplePos x="0" y="0"/>
                <wp:positionH relativeFrom="page">
                  <wp:posOffset>229230</wp:posOffset>
                </wp:positionH>
                <wp:positionV relativeFrom="page">
                  <wp:posOffset>3017520</wp:posOffset>
                </wp:positionV>
                <wp:extent cx="7313298" cy="3644268"/>
                <wp:effectExtent l="0" t="0" r="0" b="13332"/>
                <wp:wrapSquare wrapText="bothSides"/>
                <wp:docPr id="4" name="Text Box 154"/>
                <wp:cNvGraphicFramePr/>
                <a:graphic xmlns:a="http://schemas.openxmlformats.org/drawingml/2006/main">
                  <a:graphicData uri="http://schemas.microsoft.com/office/word/2010/wordprocessingShape">
                    <wps:wsp>
                      <wps:cNvSpPr txBox="1"/>
                      <wps:spPr>
                        <a:xfrm>
                          <a:off x="0" y="0"/>
                          <a:ext cx="7313298" cy="3644268"/>
                        </a:xfrm>
                        <a:prstGeom prst="rect">
                          <a:avLst/>
                        </a:prstGeom>
                        <a:noFill/>
                        <a:ln>
                          <a:noFill/>
                          <a:prstDash/>
                        </a:ln>
                      </wps:spPr>
                      <wps:txbx>
                        <w:txbxContent>
                          <w:p w14:paraId="10F9AEA4" w14:textId="77777777" w:rsidR="00CE5C32" w:rsidRDefault="00CE5C32">
                            <w:pPr>
                              <w:jc w:val="right"/>
                            </w:pPr>
                            <w:r>
                              <w:rPr>
                                <w:caps/>
                                <w:color w:val="1CADE4"/>
                                <w:sz w:val="64"/>
                                <w:szCs w:val="64"/>
                              </w:rPr>
                              <w:t>IMPLEMENTATION rEPORT</w:t>
                            </w:r>
                          </w:p>
                          <w:p w14:paraId="10F9AEA5" w14:textId="77777777" w:rsidR="00CE5C32" w:rsidRDefault="00CE5C32">
                            <w:pPr>
                              <w:jc w:val="right"/>
                            </w:pPr>
                            <w:r>
                              <w:rPr>
                                <w:color w:val="404040"/>
                                <w:sz w:val="36"/>
                                <w:szCs w:val="36"/>
                              </w:rPr>
                              <w:t xml:space="preserve">Liu </w:t>
                            </w:r>
                            <w:proofErr w:type="spellStart"/>
                            <w:r>
                              <w:rPr>
                                <w:color w:val="404040"/>
                                <w:sz w:val="36"/>
                                <w:szCs w:val="36"/>
                              </w:rPr>
                              <w:t>liu</w:t>
                            </w:r>
                            <w:proofErr w:type="spellEnd"/>
                            <w:r>
                              <w:rPr>
                                <w:color w:val="404040"/>
                                <w:sz w:val="36"/>
                                <w:szCs w:val="36"/>
                              </w:rPr>
                              <w:t xml:space="preserve"> </w:t>
                            </w:r>
                            <w:proofErr w:type="spellStart"/>
                            <w:r>
                              <w:rPr>
                                <w:color w:val="404040"/>
                                <w:sz w:val="36"/>
                                <w:szCs w:val="36"/>
                              </w:rPr>
                              <w:t>Megatech</w:t>
                            </w:r>
                            <w:proofErr w:type="spellEnd"/>
                          </w:p>
                          <w:p w14:paraId="10F9AEA6" w14:textId="77777777" w:rsidR="00CE5C32" w:rsidRDefault="00CE5C32">
                            <w:pPr>
                              <w:rPr>
                                <w:smallCaps/>
                                <w:color w:val="404040"/>
                                <w:sz w:val="36"/>
                                <w:szCs w:val="36"/>
                              </w:rPr>
                            </w:pPr>
                            <w:r>
                              <w:rPr>
                                <w:smallCaps/>
                                <w:color w:val="404040"/>
                                <w:sz w:val="36"/>
                                <w:szCs w:val="36"/>
                              </w:rPr>
                              <w:t xml:space="preserve">                                                                                       Team 6</w:t>
                            </w:r>
                          </w:p>
                        </w:txbxContent>
                      </wps:txbx>
                      <wps:bodyPr vert="horz" wrap="square" lIns="1600200" tIns="0" rIns="685800" bIns="0" anchor="b" anchorCtr="0" compatLnSpc="1">
                        <a:noAutofit/>
                      </wps:bodyPr>
                    </wps:wsp>
                  </a:graphicData>
                </a:graphic>
              </wp:anchor>
            </w:drawing>
          </mc:Choice>
          <mc:Fallback>
            <w:pict>
              <v:shapetype w14:anchorId="10F9AEA2" id="_x0000_t202" coordsize="21600,21600" o:spt="202" path="m,l,21600r21600,l21600,xe">
                <v:stroke joinstyle="miter"/>
                <v:path gradientshapeok="t" o:connecttype="rect"/>
              </v:shapetype>
              <v:shape id="Text Box 154" o:spid="_x0000_s1026" type="#_x0000_t202" style="position:absolute;margin-left:18.05pt;margin-top:237.6pt;width:575.85pt;height:286.9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" filled="f" stroked="f">
                <v:textbox inset="126pt,0,54pt,0">
                  <w:txbxContent>
                    <w:p w14:paraId="10F9AEA4" w14:textId="77777777" w:rsidR="00CE5C32" w:rsidRDefault="00CE5C32">
                      <w:pPr>
                        <w:jc w:val="right"/>
                      </w:pPr>
                      <w:r>
                        <w:rPr>
                          <w:caps/>
                          <w:color w:val="1CADE4"/>
                          <w:sz w:val="64"/>
                          <w:szCs w:val="64"/>
                        </w:rPr>
                        <w:t>IMPLEMENTATION rEPORT</w:t>
                      </w:r>
                    </w:p>
                    <w:p w14:paraId="10F9AEA5" w14:textId="77777777" w:rsidR="00CE5C32" w:rsidRDefault="00CE5C32">
                      <w:pPr>
                        <w:jc w:val="right"/>
                      </w:pPr>
                      <w:r>
                        <w:rPr>
                          <w:color w:val="404040"/>
                          <w:sz w:val="36"/>
                          <w:szCs w:val="36"/>
                        </w:rPr>
                        <w:t xml:space="preserve">Liu </w:t>
                      </w:r>
                      <w:proofErr w:type="spellStart"/>
                      <w:r>
                        <w:rPr>
                          <w:color w:val="404040"/>
                          <w:sz w:val="36"/>
                          <w:szCs w:val="36"/>
                        </w:rPr>
                        <w:t>liu</w:t>
                      </w:r>
                      <w:proofErr w:type="spellEnd"/>
                      <w:r>
                        <w:rPr>
                          <w:color w:val="404040"/>
                          <w:sz w:val="36"/>
                          <w:szCs w:val="36"/>
                        </w:rPr>
                        <w:t xml:space="preserve"> </w:t>
                      </w:r>
                      <w:proofErr w:type="spellStart"/>
                      <w:r>
                        <w:rPr>
                          <w:color w:val="404040"/>
                          <w:sz w:val="36"/>
                          <w:szCs w:val="36"/>
                        </w:rPr>
                        <w:t>Megatech</w:t>
                      </w:r>
                      <w:proofErr w:type="spellEnd"/>
                    </w:p>
                    <w:p w14:paraId="10F9AEA6" w14:textId="77777777" w:rsidR="00CE5C32" w:rsidRDefault="00CE5C32">
                      <w:pPr>
                        <w:rPr>
                          <w:smallCaps/>
                          <w:color w:val="404040"/>
                          <w:sz w:val="36"/>
                          <w:szCs w:val="36"/>
                        </w:rPr>
                      </w:pPr>
                      <w:r>
                        <w:rPr>
                          <w:smallCaps/>
                          <w:color w:val="404040"/>
                          <w:sz w:val="36"/>
                          <w:szCs w:val="36"/>
                        </w:rPr>
                        <w:t xml:space="preserve">                                                                                       Team 6</w:t>
                      </w:r>
                    </w:p>
                  </w:txbxContent>
                </v:textbox>
                <w10:wrap type="square" anchorx="page" anchory="page"/>
              </v:shape>
            </w:pict>
          </mc:Fallback>
        </mc:AlternateContent>
      </w:r>
    </w:p>
    <w:p w14:paraId="10F9AEA0" w14:textId="77777777" w:rsidR="00597C00" w:rsidRDefault="00597C00">
      <w:pPr>
        <w:pageBreakBefore/>
      </w:pPr>
    </w:p>
    <w:p w14:paraId="3F351801" w14:textId="72E6BCB2" w:rsidR="00716551" w:rsidRPr="00716551" w:rsidRDefault="00014B3E" w:rsidP="00716551">
      <w:pPr>
        <w:pStyle w:val="TOCHeading"/>
        <w:outlineLvl w:val="9"/>
      </w:pPr>
      <w:r>
        <w:t>Contents</w:t>
      </w:r>
    </w:p>
    <w:p w14:paraId="1CA26953" w14:textId="478CBBC6" w:rsidR="009F2926" w:rsidRDefault="00014B3E">
      <w:pPr>
        <w:pStyle w:val="TOC1"/>
        <w:tabs>
          <w:tab w:val="right" w:leader="dot" w:pos="9350"/>
        </w:tabs>
        <w:rPr>
          <w:rFonts w:asciiTheme="minorHAnsi" w:eastAsiaTheme="minorEastAsia" w:hAnsiTheme="minorHAnsi" w:cstheme="minorBidi"/>
          <w:noProof/>
          <w:lang w:val="en-GB" w:eastAsia="en-GB"/>
        </w:rPr>
      </w:pPr>
      <w:r>
        <w:rPr>
          <w:b/>
          <w:bCs/>
          <w:sz w:val="40"/>
          <w:szCs w:val="40"/>
        </w:rPr>
        <w:fldChar w:fldCharType="begin"/>
      </w:r>
      <w:r>
        <w:instrText xml:space="preserve"> TOC \o "1-3" \u \h </w:instrText>
      </w:r>
      <w:r>
        <w:rPr>
          <w:b/>
          <w:bCs/>
          <w:sz w:val="40"/>
          <w:szCs w:val="40"/>
        </w:rPr>
        <w:fldChar w:fldCharType="separate"/>
      </w:r>
      <w:hyperlink w:anchor="_Toc512214691" w:history="1">
        <w:r w:rsidR="009F2926" w:rsidRPr="00D849CE">
          <w:rPr>
            <w:rStyle w:val="Hyperlink"/>
            <w:noProof/>
          </w:rPr>
          <w:t>Compilation</w:t>
        </w:r>
        <w:r w:rsidR="009F2926">
          <w:rPr>
            <w:noProof/>
          </w:rPr>
          <w:tab/>
        </w:r>
        <w:r w:rsidR="009F2926">
          <w:rPr>
            <w:noProof/>
          </w:rPr>
          <w:fldChar w:fldCharType="begin"/>
        </w:r>
        <w:r w:rsidR="009F2926">
          <w:rPr>
            <w:noProof/>
          </w:rPr>
          <w:instrText xml:space="preserve"> PAGEREF _Toc512214691 \h </w:instrText>
        </w:r>
        <w:r w:rsidR="009F2926">
          <w:rPr>
            <w:noProof/>
          </w:rPr>
        </w:r>
        <w:r w:rsidR="009F2926">
          <w:rPr>
            <w:noProof/>
          </w:rPr>
          <w:fldChar w:fldCharType="separate"/>
        </w:r>
        <w:r w:rsidR="009F2926">
          <w:rPr>
            <w:noProof/>
          </w:rPr>
          <w:t>3</w:t>
        </w:r>
        <w:r w:rsidR="009F2926">
          <w:rPr>
            <w:noProof/>
          </w:rPr>
          <w:fldChar w:fldCharType="end"/>
        </w:r>
      </w:hyperlink>
    </w:p>
    <w:p w14:paraId="1DAF5691" w14:textId="6005D3B9" w:rsidR="009F2926" w:rsidRDefault="009F2926">
      <w:pPr>
        <w:pStyle w:val="TOC1"/>
        <w:tabs>
          <w:tab w:val="right" w:leader="dot" w:pos="9350"/>
        </w:tabs>
        <w:rPr>
          <w:rFonts w:asciiTheme="minorHAnsi" w:eastAsiaTheme="minorEastAsia" w:hAnsiTheme="minorHAnsi" w:cstheme="minorBidi"/>
          <w:noProof/>
          <w:lang w:val="en-GB" w:eastAsia="en-GB"/>
        </w:rPr>
      </w:pPr>
      <w:hyperlink w:anchor="_Toc512214692" w:history="1">
        <w:r w:rsidRPr="00D849CE">
          <w:rPr>
            <w:rStyle w:val="Hyperlink"/>
            <w:noProof/>
          </w:rPr>
          <w:t>Run Time</w:t>
        </w:r>
        <w:r>
          <w:rPr>
            <w:noProof/>
          </w:rPr>
          <w:tab/>
        </w:r>
        <w:r>
          <w:rPr>
            <w:noProof/>
          </w:rPr>
          <w:fldChar w:fldCharType="begin"/>
        </w:r>
        <w:r>
          <w:rPr>
            <w:noProof/>
          </w:rPr>
          <w:instrText xml:space="preserve"> PAGEREF _Toc512214692 \h </w:instrText>
        </w:r>
        <w:r>
          <w:rPr>
            <w:noProof/>
          </w:rPr>
        </w:r>
        <w:r>
          <w:rPr>
            <w:noProof/>
          </w:rPr>
          <w:fldChar w:fldCharType="separate"/>
        </w:r>
        <w:r>
          <w:rPr>
            <w:noProof/>
          </w:rPr>
          <w:t>4</w:t>
        </w:r>
        <w:r>
          <w:rPr>
            <w:noProof/>
          </w:rPr>
          <w:fldChar w:fldCharType="end"/>
        </w:r>
      </w:hyperlink>
    </w:p>
    <w:p w14:paraId="6A98C21A" w14:textId="28898839" w:rsidR="009F2926" w:rsidRDefault="009F2926">
      <w:pPr>
        <w:pStyle w:val="TOC1"/>
        <w:tabs>
          <w:tab w:val="right" w:leader="dot" w:pos="9350"/>
        </w:tabs>
        <w:rPr>
          <w:rFonts w:asciiTheme="minorHAnsi" w:eastAsiaTheme="minorEastAsia" w:hAnsiTheme="minorHAnsi" w:cstheme="minorBidi"/>
          <w:noProof/>
          <w:lang w:val="en-GB" w:eastAsia="en-GB"/>
        </w:rPr>
      </w:pPr>
      <w:hyperlink w:anchor="_Toc512214693" w:history="1">
        <w:r w:rsidRPr="00D849CE">
          <w:rPr>
            <w:rStyle w:val="Hyperlink"/>
            <w:noProof/>
          </w:rPr>
          <w:t>Testing</w:t>
        </w:r>
        <w:r>
          <w:rPr>
            <w:noProof/>
          </w:rPr>
          <w:tab/>
        </w:r>
        <w:r>
          <w:rPr>
            <w:noProof/>
          </w:rPr>
          <w:fldChar w:fldCharType="begin"/>
        </w:r>
        <w:r>
          <w:rPr>
            <w:noProof/>
          </w:rPr>
          <w:instrText xml:space="preserve"> PAGEREF _Toc512214693 \h </w:instrText>
        </w:r>
        <w:r>
          <w:rPr>
            <w:noProof/>
          </w:rPr>
        </w:r>
        <w:r>
          <w:rPr>
            <w:noProof/>
          </w:rPr>
          <w:fldChar w:fldCharType="separate"/>
        </w:r>
        <w:r>
          <w:rPr>
            <w:noProof/>
          </w:rPr>
          <w:t>5</w:t>
        </w:r>
        <w:r>
          <w:rPr>
            <w:noProof/>
          </w:rPr>
          <w:fldChar w:fldCharType="end"/>
        </w:r>
      </w:hyperlink>
    </w:p>
    <w:p w14:paraId="015B5FF4" w14:textId="4613EA10"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694" w:history="1">
        <w:r w:rsidRPr="00D849CE">
          <w:rPr>
            <w:rStyle w:val="Hyperlink"/>
            <w:noProof/>
          </w:rPr>
          <w:t>Unit Testing</w:t>
        </w:r>
        <w:r>
          <w:rPr>
            <w:noProof/>
          </w:rPr>
          <w:tab/>
        </w:r>
        <w:r>
          <w:rPr>
            <w:noProof/>
          </w:rPr>
          <w:fldChar w:fldCharType="begin"/>
        </w:r>
        <w:r>
          <w:rPr>
            <w:noProof/>
          </w:rPr>
          <w:instrText xml:space="preserve"> PAGEREF _Toc512214694 \h </w:instrText>
        </w:r>
        <w:r>
          <w:rPr>
            <w:noProof/>
          </w:rPr>
        </w:r>
        <w:r>
          <w:rPr>
            <w:noProof/>
          </w:rPr>
          <w:fldChar w:fldCharType="separate"/>
        </w:r>
        <w:r>
          <w:rPr>
            <w:noProof/>
          </w:rPr>
          <w:t>5</w:t>
        </w:r>
        <w:r>
          <w:rPr>
            <w:noProof/>
          </w:rPr>
          <w:fldChar w:fldCharType="end"/>
        </w:r>
      </w:hyperlink>
    </w:p>
    <w:p w14:paraId="297CB476" w14:textId="23C78BB2"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695" w:history="1">
        <w:r w:rsidRPr="00D849CE">
          <w:rPr>
            <w:rStyle w:val="Hyperlink"/>
            <w:noProof/>
          </w:rPr>
          <w:t>Upgrade Customer Account</w:t>
        </w:r>
        <w:r>
          <w:rPr>
            <w:noProof/>
          </w:rPr>
          <w:tab/>
        </w:r>
        <w:r>
          <w:rPr>
            <w:noProof/>
          </w:rPr>
          <w:fldChar w:fldCharType="begin"/>
        </w:r>
        <w:r>
          <w:rPr>
            <w:noProof/>
          </w:rPr>
          <w:instrText xml:space="preserve"> PAGEREF _Toc512214695 \h </w:instrText>
        </w:r>
        <w:r>
          <w:rPr>
            <w:noProof/>
          </w:rPr>
        </w:r>
        <w:r>
          <w:rPr>
            <w:noProof/>
          </w:rPr>
          <w:fldChar w:fldCharType="separate"/>
        </w:r>
        <w:r>
          <w:rPr>
            <w:noProof/>
          </w:rPr>
          <w:t>5</w:t>
        </w:r>
        <w:r>
          <w:rPr>
            <w:noProof/>
          </w:rPr>
          <w:fldChar w:fldCharType="end"/>
        </w:r>
      </w:hyperlink>
    </w:p>
    <w:p w14:paraId="3023DBC6" w14:textId="17082CF4"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696" w:history="1">
        <w:r w:rsidRPr="00D849CE">
          <w:rPr>
            <w:rStyle w:val="Hyperlink"/>
            <w:noProof/>
          </w:rPr>
          <w:t>Print Late Payment Reminder</w:t>
        </w:r>
        <w:r>
          <w:rPr>
            <w:noProof/>
          </w:rPr>
          <w:tab/>
        </w:r>
        <w:r>
          <w:rPr>
            <w:noProof/>
          </w:rPr>
          <w:fldChar w:fldCharType="begin"/>
        </w:r>
        <w:r>
          <w:rPr>
            <w:noProof/>
          </w:rPr>
          <w:instrText xml:space="preserve"> PAGEREF _Toc512214696 \h </w:instrText>
        </w:r>
        <w:r>
          <w:rPr>
            <w:noProof/>
          </w:rPr>
        </w:r>
        <w:r>
          <w:rPr>
            <w:noProof/>
          </w:rPr>
          <w:fldChar w:fldCharType="separate"/>
        </w:r>
        <w:r>
          <w:rPr>
            <w:noProof/>
          </w:rPr>
          <w:t>6</w:t>
        </w:r>
        <w:r>
          <w:rPr>
            <w:noProof/>
          </w:rPr>
          <w:fldChar w:fldCharType="end"/>
        </w:r>
      </w:hyperlink>
    </w:p>
    <w:p w14:paraId="6AB31627" w14:textId="33159947"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697" w:history="1">
        <w:r w:rsidRPr="00D849CE">
          <w:rPr>
            <w:rStyle w:val="Hyperlink"/>
            <w:noProof/>
          </w:rPr>
          <w:t>Login</w:t>
        </w:r>
        <w:r>
          <w:rPr>
            <w:noProof/>
          </w:rPr>
          <w:tab/>
        </w:r>
        <w:r>
          <w:rPr>
            <w:noProof/>
          </w:rPr>
          <w:fldChar w:fldCharType="begin"/>
        </w:r>
        <w:r>
          <w:rPr>
            <w:noProof/>
          </w:rPr>
          <w:instrText xml:space="preserve"> PAGEREF _Toc512214697 \h </w:instrText>
        </w:r>
        <w:r>
          <w:rPr>
            <w:noProof/>
          </w:rPr>
        </w:r>
        <w:r>
          <w:rPr>
            <w:noProof/>
          </w:rPr>
          <w:fldChar w:fldCharType="separate"/>
        </w:r>
        <w:r>
          <w:rPr>
            <w:noProof/>
          </w:rPr>
          <w:t>7</w:t>
        </w:r>
        <w:r>
          <w:rPr>
            <w:noProof/>
          </w:rPr>
          <w:fldChar w:fldCharType="end"/>
        </w:r>
      </w:hyperlink>
    </w:p>
    <w:p w14:paraId="7365C8D8" w14:textId="0CA8B2F6"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698" w:history="1">
        <w:r w:rsidRPr="00D849CE">
          <w:rPr>
            <w:rStyle w:val="Hyperlink"/>
            <w:noProof/>
          </w:rPr>
          <w:t>Generate Reports</w:t>
        </w:r>
        <w:r>
          <w:rPr>
            <w:noProof/>
          </w:rPr>
          <w:tab/>
        </w:r>
        <w:r>
          <w:rPr>
            <w:noProof/>
          </w:rPr>
          <w:fldChar w:fldCharType="begin"/>
        </w:r>
        <w:r>
          <w:rPr>
            <w:noProof/>
          </w:rPr>
          <w:instrText xml:space="preserve"> PAGEREF _Toc512214698 \h </w:instrText>
        </w:r>
        <w:r>
          <w:rPr>
            <w:noProof/>
          </w:rPr>
        </w:r>
        <w:r>
          <w:rPr>
            <w:noProof/>
          </w:rPr>
          <w:fldChar w:fldCharType="separate"/>
        </w:r>
        <w:r>
          <w:rPr>
            <w:noProof/>
          </w:rPr>
          <w:t>8</w:t>
        </w:r>
        <w:r>
          <w:rPr>
            <w:noProof/>
          </w:rPr>
          <w:fldChar w:fldCharType="end"/>
        </w:r>
      </w:hyperlink>
    </w:p>
    <w:p w14:paraId="22D6F391" w14:textId="58BB9DC7"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699" w:history="1">
        <w:r w:rsidRPr="00D849CE">
          <w:rPr>
            <w:rStyle w:val="Hyperlink"/>
            <w:noProof/>
          </w:rPr>
          <w:t>Update Job Status</w:t>
        </w:r>
        <w:r>
          <w:rPr>
            <w:noProof/>
          </w:rPr>
          <w:tab/>
        </w:r>
        <w:r>
          <w:rPr>
            <w:noProof/>
          </w:rPr>
          <w:fldChar w:fldCharType="begin"/>
        </w:r>
        <w:r>
          <w:rPr>
            <w:noProof/>
          </w:rPr>
          <w:instrText xml:space="preserve"> PAGEREF _Toc512214699 \h </w:instrText>
        </w:r>
        <w:r>
          <w:rPr>
            <w:noProof/>
          </w:rPr>
        </w:r>
        <w:r>
          <w:rPr>
            <w:noProof/>
          </w:rPr>
          <w:fldChar w:fldCharType="separate"/>
        </w:r>
        <w:r>
          <w:rPr>
            <w:noProof/>
          </w:rPr>
          <w:t>9</w:t>
        </w:r>
        <w:r>
          <w:rPr>
            <w:noProof/>
          </w:rPr>
          <w:fldChar w:fldCharType="end"/>
        </w:r>
      </w:hyperlink>
    </w:p>
    <w:p w14:paraId="2B4AC723" w14:textId="6EEA8C31"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700" w:history="1">
        <w:r w:rsidRPr="00D849CE">
          <w:rPr>
            <w:rStyle w:val="Hyperlink"/>
            <w:noProof/>
          </w:rPr>
          <w:t>Record Payment</w:t>
        </w:r>
        <w:r>
          <w:rPr>
            <w:noProof/>
          </w:rPr>
          <w:tab/>
        </w:r>
        <w:r>
          <w:rPr>
            <w:noProof/>
          </w:rPr>
          <w:fldChar w:fldCharType="begin"/>
        </w:r>
        <w:r>
          <w:rPr>
            <w:noProof/>
          </w:rPr>
          <w:instrText xml:space="preserve"> PAGEREF _Toc512214700 \h </w:instrText>
        </w:r>
        <w:r>
          <w:rPr>
            <w:noProof/>
          </w:rPr>
        </w:r>
        <w:r>
          <w:rPr>
            <w:noProof/>
          </w:rPr>
          <w:fldChar w:fldCharType="separate"/>
        </w:r>
        <w:r>
          <w:rPr>
            <w:noProof/>
          </w:rPr>
          <w:t>10</w:t>
        </w:r>
        <w:r>
          <w:rPr>
            <w:noProof/>
          </w:rPr>
          <w:fldChar w:fldCharType="end"/>
        </w:r>
      </w:hyperlink>
    </w:p>
    <w:p w14:paraId="6EC64BCD" w14:textId="53D08F3A"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701" w:history="1">
        <w:r w:rsidRPr="00D849CE">
          <w:rPr>
            <w:rStyle w:val="Hyperlink"/>
            <w:noProof/>
          </w:rPr>
          <w:t>Generate 2</w:t>
        </w:r>
        <w:r w:rsidRPr="00D849CE">
          <w:rPr>
            <w:rStyle w:val="Hyperlink"/>
            <w:noProof/>
            <w:vertAlign w:val="superscript"/>
          </w:rPr>
          <w:t>nd</w:t>
        </w:r>
        <w:r w:rsidRPr="00D849CE">
          <w:rPr>
            <w:rStyle w:val="Hyperlink"/>
            <w:noProof/>
          </w:rPr>
          <w:t xml:space="preserve"> Letter</w:t>
        </w:r>
        <w:r>
          <w:rPr>
            <w:noProof/>
          </w:rPr>
          <w:tab/>
        </w:r>
        <w:r>
          <w:rPr>
            <w:noProof/>
          </w:rPr>
          <w:fldChar w:fldCharType="begin"/>
        </w:r>
        <w:r>
          <w:rPr>
            <w:noProof/>
          </w:rPr>
          <w:instrText xml:space="preserve"> PAGEREF _Toc512214701 \h </w:instrText>
        </w:r>
        <w:r>
          <w:rPr>
            <w:noProof/>
          </w:rPr>
        </w:r>
        <w:r>
          <w:rPr>
            <w:noProof/>
          </w:rPr>
          <w:fldChar w:fldCharType="separate"/>
        </w:r>
        <w:r>
          <w:rPr>
            <w:noProof/>
          </w:rPr>
          <w:t>12</w:t>
        </w:r>
        <w:r>
          <w:rPr>
            <w:noProof/>
          </w:rPr>
          <w:fldChar w:fldCharType="end"/>
        </w:r>
      </w:hyperlink>
    </w:p>
    <w:p w14:paraId="4856D941" w14:textId="052BAB86"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702" w:history="1">
        <w:r w:rsidRPr="00D849CE">
          <w:rPr>
            <w:rStyle w:val="Hyperlink"/>
            <w:noProof/>
          </w:rPr>
          <w:t>Add User</w:t>
        </w:r>
        <w:r>
          <w:rPr>
            <w:noProof/>
          </w:rPr>
          <w:tab/>
        </w:r>
        <w:r>
          <w:rPr>
            <w:noProof/>
          </w:rPr>
          <w:fldChar w:fldCharType="begin"/>
        </w:r>
        <w:r>
          <w:rPr>
            <w:noProof/>
          </w:rPr>
          <w:instrText xml:space="preserve"> PAGEREF _Toc512214702 \h </w:instrText>
        </w:r>
        <w:r>
          <w:rPr>
            <w:noProof/>
          </w:rPr>
        </w:r>
        <w:r>
          <w:rPr>
            <w:noProof/>
          </w:rPr>
          <w:fldChar w:fldCharType="separate"/>
        </w:r>
        <w:r>
          <w:rPr>
            <w:noProof/>
          </w:rPr>
          <w:t>13</w:t>
        </w:r>
        <w:r>
          <w:rPr>
            <w:noProof/>
          </w:rPr>
          <w:fldChar w:fldCharType="end"/>
        </w:r>
      </w:hyperlink>
    </w:p>
    <w:p w14:paraId="46D96E1A" w14:textId="7CBC9872"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703" w:history="1">
        <w:r w:rsidRPr="00D849CE">
          <w:rPr>
            <w:rStyle w:val="Hyperlink"/>
            <w:noProof/>
          </w:rPr>
          <w:t>Automatic Backup</w:t>
        </w:r>
        <w:r>
          <w:rPr>
            <w:noProof/>
          </w:rPr>
          <w:tab/>
        </w:r>
        <w:r>
          <w:rPr>
            <w:noProof/>
          </w:rPr>
          <w:fldChar w:fldCharType="begin"/>
        </w:r>
        <w:r>
          <w:rPr>
            <w:noProof/>
          </w:rPr>
          <w:instrText xml:space="preserve"> PAGEREF _Toc512214703 \h </w:instrText>
        </w:r>
        <w:r>
          <w:rPr>
            <w:noProof/>
          </w:rPr>
        </w:r>
        <w:r>
          <w:rPr>
            <w:noProof/>
          </w:rPr>
          <w:fldChar w:fldCharType="separate"/>
        </w:r>
        <w:r>
          <w:rPr>
            <w:noProof/>
          </w:rPr>
          <w:t>14</w:t>
        </w:r>
        <w:r>
          <w:rPr>
            <w:noProof/>
          </w:rPr>
          <w:fldChar w:fldCharType="end"/>
        </w:r>
      </w:hyperlink>
    </w:p>
    <w:p w14:paraId="1E61ACF8" w14:textId="0CFEEB71"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704" w:history="1">
        <w:r w:rsidRPr="00D849CE">
          <w:rPr>
            <w:rStyle w:val="Hyperlink"/>
            <w:noProof/>
          </w:rPr>
          <w:t>Update Existing Task</w:t>
        </w:r>
        <w:r>
          <w:rPr>
            <w:noProof/>
          </w:rPr>
          <w:tab/>
        </w:r>
        <w:r>
          <w:rPr>
            <w:noProof/>
          </w:rPr>
          <w:fldChar w:fldCharType="begin"/>
        </w:r>
        <w:r>
          <w:rPr>
            <w:noProof/>
          </w:rPr>
          <w:instrText xml:space="preserve"> PAGEREF _Toc512214704 \h </w:instrText>
        </w:r>
        <w:r>
          <w:rPr>
            <w:noProof/>
          </w:rPr>
        </w:r>
        <w:r>
          <w:rPr>
            <w:noProof/>
          </w:rPr>
          <w:fldChar w:fldCharType="separate"/>
        </w:r>
        <w:r>
          <w:rPr>
            <w:noProof/>
          </w:rPr>
          <w:t>15</w:t>
        </w:r>
        <w:r>
          <w:rPr>
            <w:noProof/>
          </w:rPr>
          <w:fldChar w:fldCharType="end"/>
        </w:r>
      </w:hyperlink>
    </w:p>
    <w:p w14:paraId="2435718C" w14:textId="7AE06D12" w:rsidR="009F2926" w:rsidRDefault="009F2926">
      <w:pPr>
        <w:pStyle w:val="TOC1"/>
        <w:tabs>
          <w:tab w:val="right" w:leader="dot" w:pos="9350"/>
        </w:tabs>
        <w:rPr>
          <w:rFonts w:asciiTheme="minorHAnsi" w:eastAsiaTheme="minorEastAsia" w:hAnsiTheme="minorHAnsi" w:cstheme="minorBidi"/>
          <w:noProof/>
          <w:lang w:val="en-GB" w:eastAsia="en-GB"/>
        </w:rPr>
      </w:pPr>
      <w:hyperlink w:anchor="_Toc512214705" w:history="1">
        <w:r w:rsidRPr="00D849CE">
          <w:rPr>
            <w:rStyle w:val="Hyperlink"/>
            <w:noProof/>
          </w:rPr>
          <w:t>Non-Functional Testing</w:t>
        </w:r>
        <w:r>
          <w:rPr>
            <w:noProof/>
          </w:rPr>
          <w:tab/>
        </w:r>
        <w:r>
          <w:rPr>
            <w:noProof/>
          </w:rPr>
          <w:fldChar w:fldCharType="begin"/>
        </w:r>
        <w:r>
          <w:rPr>
            <w:noProof/>
          </w:rPr>
          <w:instrText xml:space="preserve"> PAGEREF _Toc512214705 \h </w:instrText>
        </w:r>
        <w:r>
          <w:rPr>
            <w:noProof/>
          </w:rPr>
        </w:r>
        <w:r>
          <w:rPr>
            <w:noProof/>
          </w:rPr>
          <w:fldChar w:fldCharType="separate"/>
        </w:r>
        <w:r>
          <w:rPr>
            <w:noProof/>
          </w:rPr>
          <w:t>17</w:t>
        </w:r>
        <w:r>
          <w:rPr>
            <w:noProof/>
          </w:rPr>
          <w:fldChar w:fldCharType="end"/>
        </w:r>
      </w:hyperlink>
    </w:p>
    <w:p w14:paraId="3151DE54" w14:textId="2B1C89DD"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706" w:history="1">
        <w:r w:rsidRPr="00D849CE">
          <w:rPr>
            <w:rStyle w:val="Hyperlink"/>
            <w:noProof/>
          </w:rPr>
          <w:t>Security</w:t>
        </w:r>
        <w:r>
          <w:rPr>
            <w:noProof/>
          </w:rPr>
          <w:tab/>
        </w:r>
        <w:r>
          <w:rPr>
            <w:noProof/>
          </w:rPr>
          <w:fldChar w:fldCharType="begin"/>
        </w:r>
        <w:r>
          <w:rPr>
            <w:noProof/>
          </w:rPr>
          <w:instrText xml:space="preserve"> PAGEREF _Toc512214706 \h </w:instrText>
        </w:r>
        <w:r>
          <w:rPr>
            <w:noProof/>
          </w:rPr>
        </w:r>
        <w:r>
          <w:rPr>
            <w:noProof/>
          </w:rPr>
          <w:fldChar w:fldCharType="separate"/>
        </w:r>
        <w:r>
          <w:rPr>
            <w:noProof/>
          </w:rPr>
          <w:t>17</w:t>
        </w:r>
        <w:r>
          <w:rPr>
            <w:noProof/>
          </w:rPr>
          <w:fldChar w:fldCharType="end"/>
        </w:r>
      </w:hyperlink>
    </w:p>
    <w:p w14:paraId="2CCB0785" w14:textId="1867EBB4" w:rsidR="009F2926" w:rsidRDefault="009F2926">
      <w:pPr>
        <w:pStyle w:val="TOC2"/>
        <w:tabs>
          <w:tab w:val="right" w:leader="dot" w:pos="9350"/>
        </w:tabs>
        <w:rPr>
          <w:rFonts w:asciiTheme="minorHAnsi" w:eastAsiaTheme="minorEastAsia" w:hAnsiTheme="minorHAnsi" w:cstheme="minorBidi"/>
          <w:noProof/>
          <w:lang w:val="en-GB" w:eastAsia="en-GB"/>
        </w:rPr>
      </w:pPr>
      <w:hyperlink w:anchor="_Toc512214707" w:history="1">
        <w:r w:rsidRPr="00D849CE">
          <w:rPr>
            <w:rStyle w:val="Hyperlink"/>
            <w:noProof/>
          </w:rPr>
          <w:t>Reliability</w:t>
        </w:r>
        <w:r>
          <w:rPr>
            <w:noProof/>
          </w:rPr>
          <w:tab/>
        </w:r>
        <w:r>
          <w:rPr>
            <w:noProof/>
          </w:rPr>
          <w:fldChar w:fldCharType="begin"/>
        </w:r>
        <w:r>
          <w:rPr>
            <w:noProof/>
          </w:rPr>
          <w:instrText xml:space="preserve"> PAGEREF _Toc512214707 \h </w:instrText>
        </w:r>
        <w:r>
          <w:rPr>
            <w:noProof/>
          </w:rPr>
        </w:r>
        <w:r>
          <w:rPr>
            <w:noProof/>
          </w:rPr>
          <w:fldChar w:fldCharType="separate"/>
        </w:r>
        <w:r>
          <w:rPr>
            <w:noProof/>
          </w:rPr>
          <w:t>18</w:t>
        </w:r>
        <w:r>
          <w:rPr>
            <w:noProof/>
          </w:rPr>
          <w:fldChar w:fldCharType="end"/>
        </w:r>
      </w:hyperlink>
    </w:p>
    <w:p w14:paraId="10F9AEA7" w14:textId="7F45322A" w:rsidR="00597C00" w:rsidRDefault="00014B3E">
      <w:r>
        <w:fldChar w:fldCharType="end"/>
      </w:r>
    </w:p>
    <w:p w14:paraId="10F9AEA8" w14:textId="77777777" w:rsidR="00597C00" w:rsidRDefault="00597C00"/>
    <w:p w14:paraId="10F9AEA9" w14:textId="77777777" w:rsidR="00597C00" w:rsidRDefault="00597C00"/>
    <w:p w14:paraId="10F9AEAA" w14:textId="77777777" w:rsidR="00597C00" w:rsidRDefault="00597C00"/>
    <w:p w14:paraId="10F9AEAB" w14:textId="740289AE" w:rsidR="00597C00" w:rsidRDefault="00597C00"/>
    <w:p w14:paraId="2068BBCB" w14:textId="6CF91DA8" w:rsidR="008A510C" w:rsidRDefault="008A510C"/>
    <w:p w14:paraId="2BF397BD" w14:textId="3B11021B" w:rsidR="008A510C" w:rsidRDefault="008A510C"/>
    <w:p w14:paraId="168A947C" w14:textId="5D6F283F" w:rsidR="008A510C" w:rsidRDefault="008A510C"/>
    <w:p w14:paraId="0C67D281" w14:textId="06035BA2" w:rsidR="008A510C" w:rsidRDefault="008A510C"/>
    <w:p w14:paraId="49DF153E" w14:textId="0E3EB8A1" w:rsidR="008A510C" w:rsidRDefault="008A510C"/>
    <w:p w14:paraId="173DA872" w14:textId="3373DA7B" w:rsidR="008A510C" w:rsidRDefault="008A510C"/>
    <w:p w14:paraId="7E917BF1" w14:textId="2E4CD5E5" w:rsidR="008A510C" w:rsidRDefault="008A510C"/>
    <w:p w14:paraId="10F9AEBF" w14:textId="77777777" w:rsidR="00597C00" w:rsidRDefault="00597C00"/>
    <w:p w14:paraId="08866694" w14:textId="5F3105C8" w:rsidR="00543780" w:rsidRDefault="00014B3E" w:rsidP="00E15AA4">
      <w:pPr>
        <w:pStyle w:val="Heading1"/>
      </w:pPr>
      <w:bookmarkStart w:id="0" w:name="_Toc512214691"/>
      <w:r>
        <w:t>Compilation</w:t>
      </w:r>
      <w:bookmarkEnd w:id="0"/>
    </w:p>
    <w:p w14:paraId="76B7BDB8" w14:textId="77777777" w:rsidR="00E15AA4" w:rsidRPr="00E15AA4" w:rsidRDefault="00E15AA4" w:rsidP="00E15AA4"/>
    <w:p w14:paraId="21F74F3B" w14:textId="47500339" w:rsidR="00543780" w:rsidRDefault="00543780" w:rsidP="00543780">
      <w:r>
        <w:t xml:space="preserve">The BAPERS program was written in java, using </w:t>
      </w:r>
      <w:proofErr w:type="spellStart"/>
      <w:r>
        <w:t>jdk</w:t>
      </w:r>
      <w:proofErr w:type="spellEnd"/>
      <w:r>
        <w:t xml:space="preserve"> 1.8.  The code was written using the </w:t>
      </w:r>
      <w:proofErr w:type="spellStart"/>
      <w:r>
        <w:t>netbeans</w:t>
      </w:r>
      <w:proofErr w:type="spellEnd"/>
      <w:r>
        <w:t xml:space="preserve"> IDE, targeting the ant build system; in the root directory of the codebase, the </w:t>
      </w:r>
      <w:proofErr w:type="spellStart"/>
      <w:r>
        <w:t>nbproject</w:t>
      </w:r>
      <w:proofErr w:type="spellEnd"/>
      <w:r>
        <w:t xml:space="preserve"> directory and build.xml were both autogenerated by </w:t>
      </w:r>
      <w:proofErr w:type="spellStart"/>
      <w:r>
        <w:t>netbeans</w:t>
      </w:r>
      <w:proofErr w:type="spellEnd"/>
      <w:r>
        <w:t>, and hold the build targets as well as other properties for the project.  The build.xml file was modified so that, when the project is built, the source code, and all the dependencies are all bundled into a single .jar file in the "</w:t>
      </w:r>
      <w:proofErr w:type="spellStart"/>
      <w:r>
        <w:t>dist</w:t>
      </w:r>
      <w:proofErr w:type="spellEnd"/>
      <w:r>
        <w:t>/" directory.</w:t>
      </w:r>
    </w:p>
    <w:p w14:paraId="59B93A61" w14:textId="0F55EFA7" w:rsidR="00543780" w:rsidRDefault="00543780" w:rsidP="00543780">
      <w:r>
        <w:t>As the current BAPERS system is only a prototype, no installer has been provided.  The BAPERS system relies on MySQL server as the database backend, where all the data will be stored, and from which the queries will be run.  In order to get the system installed, install the latest version of MySQL Community Server 5.7, MySQL workbench and MySQL Utilities 1.6.  Also, ensure that the binary files included with MySQL Utilities are added to the system path variable, as the system relies upon these utilities to implement system backup and restore.  Once MySQL server is installed and running, open the provided IN2018-Database/</w:t>
      </w:r>
      <w:proofErr w:type="spellStart"/>
      <w:r>
        <w:t>BAPERS.mwb</w:t>
      </w:r>
      <w:proofErr w:type="spellEnd"/>
      <w:r>
        <w:t xml:space="preserve"> with MySQL workbench, then forward engineer the schema with root user, and the root password being "</w:t>
      </w:r>
      <w:proofErr w:type="spellStart"/>
      <w:r>
        <w:t>haddockexecellipsis</w:t>
      </w:r>
      <w:proofErr w:type="spellEnd"/>
      <w:r>
        <w:t xml:space="preserve">".  Please note that we intend to create a dedicated user for the final distribution of the software.  </w:t>
      </w:r>
    </w:p>
    <w:p w14:paraId="7ED27C77" w14:textId="0F7D4055" w:rsidR="00543780" w:rsidRDefault="00543780" w:rsidP="00543780">
      <w:r>
        <w:t xml:space="preserve">In order to build the project, either, open the project with the </w:t>
      </w:r>
      <w:proofErr w:type="spellStart"/>
      <w:r>
        <w:t>netbeans</w:t>
      </w:r>
      <w:proofErr w:type="spellEnd"/>
      <w:r>
        <w:t xml:space="preserve"> ide and click clean &amp; build, or type "ant jar" in the root directory.  Then run the project by executing the "IN2018-BARERS.jar" file in the "</w:t>
      </w:r>
      <w:proofErr w:type="spellStart"/>
      <w:r>
        <w:t>dist</w:t>
      </w:r>
      <w:proofErr w:type="spellEnd"/>
      <w:r>
        <w:t>/" directory.  When running the jar for the first time, a file called "intervals.dat", and a folder called "backups/" will be generated in the location the file was called from.  The "intervals.dat" file contains the description of the times between automated system events, such as database backup and report generation, while the "backups" directory holds all the backups that have been taken of the system. If the "intervals.dat" exists when the jar is run, the system will detect this, and attempt to read the relevant data from these.</w:t>
      </w:r>
    </w:p>
    <w:p w14:paraId="6BFDE76D" w14:textId="77777777" w:rsidR="00543780" w:rsidRDefault="00543780" w:rsidP="00543780">
      <w:r>
        <w:t>In the "IN2018-BAPERS/</w:t>
      </w:r>
      <w:proofErr w:type="spellStart"/>
      <w:r>
        <w:t>src</w:t>
      </w:r>
      <w:proofErr w:type="spellEnd"/>
      <w:r>
        <w:t>/" directory lies two sub directories, "</w:t>
      </w:r>
      <w:proofErr w:type="spellStart"/>
      <w:r>
        <w:t>bapers</w:t>
      </w:r>
      <w:proofErr w:type="spellEnd"/>
      <w:r>
        <w:t xml:space="preserve">/" and "META-INF/", the latter is the directory that stores the </w:t>
      </w:r>
      <w:proofErr w:type="spellStart"/>
      <w:r>
        <w:t>persitence</w:t>
      </w:r>
      <w:proofErr w:type="spellEnd"/>
      <w:r>
        <w:t xml:space="preserve"> information relevant to our MySQL integration, while the former contains our java source code.</w:t>
      </w:r>
    </w:p>
    <w:p w14:paraId="06A426BB" w14:textId="77777777" w:rsidR="00543780" w:rsidRDefault="00543780" w:rsidP="00543780"/>
    <w:p w14:paraId="4F225E96" w14:textId="01F6238C" w:rsidR="008A510C" w:rsidRDefault="00543780">
      <w:r>
        <w:t>All the files inside the "</w:t>
      </w:r>
      <w:proofErr w:type="spellStart"/>
      <w:r>
        <w:t>bapers.data</w:t>
      </w:r>
      <w:proofErr w:type="spellEnd"/>
      <w:r>
        <w:t xml:space="preserve">" package were autogenerated by the </w:t>
      </w:r>
      <w:proofErr w:type="gramStart"/>
      <w:r>
        <w:t>IDE, and</w:t>
      </w:r>
      <w:proofErr w:type="gramEnd"/>
      <w:r>
        <w:t xml:space="preserve"> are used to access the database utilizing the </w:t>
      </w:r>
      <w:proofErr w:type="spellStart"/>
      <w:r>
        <w:t>eclipselink</w:t>
      </w:r>
      <w:proofErr w:type="spellEnd"/>
      <w:r>
        <w:t xml:space="preserve"> implementation of </w:t>
      </w:r>
      <w:proofErr w:type="spellStart"/>
      <w:r>
        <w:t>jpa</w:t>
      </w:r>
      <w:proofErr w:type="spellEnd"/>
      <w:r>
        <w:t>.</w:t>
      </w:r>
    </w:p>
    <w:p w14:paraId="5ABE7452" w14:textId="57814C0D" w:rsidR="00E15AA4" w:rsidRDefault="00E15AA4"/>
    <w:p w14:paraId="164F6C89" w14:textId="6CE76129" w:rsidR="00E15AA4" w:rsidRDefault="00E15AA4"/>
    <w:p w14:paraId="038740A5" w14:textId="57E06A8A" w:rsidR="00E15AA4" w:rsidRDefault="00E15AA4"/>
    <w:p w14:paraId="576409E5" w14:textId="13DAA544" w:rsidR="00E15AA4" w:rsidRDefault="00E15AA4"/>
    <w:p w14:paraId="4602CA9D" w14:textId="76A928E8" w:rsidR="00E15AA4" w:rsidRDefault="00E15AA4"/>
    <w:p w14:paraId="52933C39" w14:textId="77777777" w:rsidR="00E15AA4" w:rsidRDefault="00E15AA4"/>
    <w:p w14:paraId="10F9AEDB" w14:textId="77777777" w:rsidR="00597C00" w:rsidRDefault="00014B3E">
      <w:pPr>
        <w:pStyle w:val="Heading1"/>
      </w:pPr>
      <w:bookmarkStart w:id="1" w:name="_Toc512214692"/>
      <w:r>
        <w:lastRenderedPageBreak/>
        <w:t>Run Time</w:t>
      </w:r>
      <w:bookmarkEnd w:id="1"/>
    </w:p>
    <w:p w14:paraId="10F9AEDC" w14:textId="77777777" w:rsidR="00597C00" w:rsidRDefault="00597C00"/>
    <w:p w14:paraId="10F9AEDD" w14:textId="77777777" w:rsidR="00597C00" w:rsidRDefault="00014B3E">
      <w:r>
        <w:t xml:space="preserve">Component diagram goes here </w:t>
      </w:r>
    </w:p>
    <w:p w14:paraId="10F9AEDE" w14:textId="77777777" w:rsidR="00597C00" w:rsidRDefault="00597C00"/>
    <w:p w14:paraId="10F9AEDF" w14:textId="77777777" w:rsidR="00597C00" w:rsidRDefault="00597C00"/>
    <w:p w14:paraId="10F9AEE0" w14:textId="77777777" w:rsidR="00597C00" w:rsidRDefault="00597C00"/>
    <w:p w14:paraId="10F9AEE1" w14:textId="77777777" w:rsidR="00597C00" w:rsidRDefault="00597C00"/>
    <w:p w14:paraId="10F9AEE2" w14:textId="77777777" w:rsidR="00597C00" w:rsidRDefault="00597C00"/>
    <w:p w14:paraId="10F9AEE3" w14:textId="77777777" w:rsidR="00597C00" w:rsidRDefault="00597C00"/>
    <w:p w14:paraId="10F9AEE4" w14:textId="77777777" w:rsidR="00597C00" w:rsidRDefault="00597C00"/>
    <w:p w14:paraId="10F9AEE5" w14:textId="77777777" w:rsidR="00597C00" w:rsidRDefault="00597C00"/>
    <w:p w14:paraId="10F9AEE6" w14:textId="77777777" w:rsidR="00597C00" w:rsidRDefault="00597C00"/>
    <w:p w14:paraId="10F9AEE7" w14:textId="77777777" w:rsidR="00597C00" w:rsidRDefault="00597C00"/>
    <w:p w14:paraId="10F9AEE8" w14:textId="77777777" w:rsidR="00597C00" w:rsidRDefault="00597C00"/>
    <w:p w14:paraId="10F9AEE9" w14:textId="77777777" w:rsidR="00597C00" w:rsidRDefault="00597C00"/>
    <w:p w14:paraId="10F9AEEA" w14:textId="77777777" w:rsidR="00597C00" w:rsidRDefault="00597C00"/>
    <w:p w14:paraId="10F9AEEB" w14:textId="77777777" w:rsidR="00597C00" w:rsidRDefault="00597C00"/>
    <w:p w14:paraId="10F9AEEC" w14:textId="77777777" w:rsidR="00597C00" w:rsidRDefault="00597C00"/>
    <w:p w14:paraId="10F9AEED" w14:textId="77777777" w:rsidR="00597C00" w:rsidRDefault="00597C00"/>
    <w:p w14:paraId="10F9AEEE" w14:textId="77777777" w:rsidR="00597C00" w:rsidRDefault="00597C00"/>
    <w:p w14:paraId="10F9AEEF" w14:textId="77777777" w:rsidR="00597C00" w:rsidRDefault="00597C00"/>
    <w:p w14:paraId="10F9AEF0" w14:textId="77777777" w:rsidR="00597C00" w:rsidRDefault="00597C00"/>
    <w:p w14:paraId="10F9AEF1" w14:textId="77777777" w:rsidR="00597C00" w:rsidRDefault="00597C00"/>
    <w:p w14:paraId="10F9AEF2" w14:textId="77777777" w:rsidR="00597C00" w:rsidRDefault="00597C00"/>
    <w:p w14:paraId="10F9AEF3" w14:textId="77777777" w:rsidR="00597C00" w:rsidRDefault="00597C00"/>
    <w:p w14:paraId="10F9AEF4" w14:textId="77777777" w:rsidR="00597C00" w:rsidRDefault="00597C00"/>
    <w:p w14:paraId="10F9AEF6" w14:textId="77777777" w:rsidR="00597C00" w:rsidRDefault="00597C00"/>
    <w:p w14:paraId="23B5E905" w14:textId="12F54A6B" w:rsidR="001D53C6" w:rsidRPr="001D53C6" w:rsidRDefault="00014B3E" w:rsidP="003369B6">
      <w:pPr>
        <w:pStyle w:val="Heading1"/>
      </w:pPr>
      <w:bookmarkStart w:id="2" w:name="_Toc512214693"/>
      <w:r>
        <w:lastRenderedPageBreak/>
        <w:t>Testing</w:t>
      </w:r>
      <w:bookmarkEnd w:id="2"/>
    </w:p>
    <w:p w14:paraId="10F9AEFA" w14:textId="3B3F0D63" w:rsidR="00597C00" w:rsidRPr="001D53C6" w:rsidRDefault="00014B3E" w:rsidP="00F842F0">
      <w:pPr>
        <w:pStyle w:val="Heading2"/>
      </w:pPr>
      <w:bookmarkStart w:id="3" w:name="_Toc512214694"/>
      <w:r w:rsidRPr="001D53C6">
        <w:t>Unit Testing</w:t>
      </w:r>
      <w:bookmarkEnd w:id="3"/>
    </w:p>
    <w:p w14:paraId="10F9AEFB" w14:textId="268137A0" w:rsidR="00597C00" w:rsidRDefault="00014B3E">
      <w:r>
        <w:t>We have made the following Test Cases based on our use case specs to test our BAPERS system</w:t>
      </w:r>
    </w:p>
    <w:p w14:paraId="463FCBE4" w14:textId="317C28C8" w:rsidR="001D53C6" w:rsidRPr="001D53C6" w:rsidRDefault="001D53C6" w:rsidP="00F842F0">
      <w:pPr>
        <w:pStyle w:val="Heading2"/>
      </w:pPr>
      <w:bookmarkStart w:id="4" w:name="_Toc512214695"/>
      <w:r w:rsidRPr="001D53C6">
        <w:t>Upgrade Customer Account</w:t>
      </w:r>
      <w:bookmarkEnd w:id="4"/>
    </w:p>
    <w:p w14:paraId="0AC5A087" w14:textId="67E26887" w:rsidR="00D77971" w:rsidRDefault="001D53C6" w:rsidP="001D53C6">
      <w:pPr>
        <w:rPr>
          <w:b/>
          <w:u w:val="single"/>
        </w:rPr>
      </w:pPr>
      <w:r>
        <w:rPr>
          <w:b/>
          <w:u w:val="single"/>
        </w:rPr>
        <w:t>Main Flow:</w:t>
      </w:r>
    </w:p>
    <w:tbl>
      <w:tblPr>
        <w:tblStyle w:val="TableGrid1"/>
        <w:tblW w:w="0" w:type="auto"/>
        <w:tblLook w:val="04A0" w:firstRow="1" w:lastRow="0" w:firstColumn="1" w:lastColumn="0" w:noHBand="0" w:noVBand="1"/>
      </w:tblPr>
      <w:tblGrid>
        <w:gridCol w:w="4508"/>
        <w:gridCol w:w="4508"/>
      </w:tblGrid>
      <w:tr w:rsidR="0066374A" w:rsidRPr="0066374A" w14:paraId="58BA414E" w14:textId="77777777" w:rsidTr="00CE5C32">
        <w:tc>
          <w:tcPr>
            <w:tcW w:w="4508" w:type="dxa"/>
          </w:tcPr>
          <w:p w14:paraId="796A469B" w14:textId="77777777" w:rsidR="0066374A" w:rsidRPr="0066374A" w:rsidRDefault="0066374A" w:rsidP="0066374A">
            <w:pPr>
              <w:suppressAutoHyphens w:val="0"/>
            </w:pPr>
            <w:r w:rsidRPr="0066374A">
              <w:rPr>
                <w:b/>
              </w:rPr>
              <w:t>Use case ID:</w:t>
            </w:r>
            <w:r w:rsidRPr="0066374A">
              <w:t xml:space="preserve"> 13</w:t>
            </w:r>
          </w:p>
        </w:tc>
        <w:tc>
          <w:tcPr>
            <w:tcW w:w="4508" w:type="dxa"/>
          </w:tcPr>
          <w:p w14:paraId="7D23928E" w14:textId="77777777" w:rsidR="0066374A" w:rsidRPr="0066374A" w:rsidRDefault="0066374A" w:rsidP="0066374A">
            <w:pPr>
              <w:suppressAutoHyphens w:val="0"/>
            </w:pPr>
            <w:r w:rsidRPr="0066374A">
              <w:rPr>
                <w:b/>
              </w:rPr>
              <w:t>Use case name:</w:t>
            </w:r>
            <w:r w:rsidRPr="0066374A">
              <w:t xml:space="preserve"> Upgrade Customer Account</w:t>
            </w:r>
          </w:p>
        </w:tc>
      </w:tr>
      <w:tr w:rsidR="0066374A" w:rsidRPr="0066374A" w14:paraId="41B6C667" w14:textId="77777777" w:rsidTr="00CE5C32">
        <w:tc>
          <w:tcPr>
            <w:tcW w:w="9016" w:type="dxa"/>
            <w:gridSpan w:val="2"/>
          </w:tcPr>
          <w:p w14:paraId="7C682094" w14:textId="77777777" w:rsidR="0066374A" w:rsidRPr="0066374A" w:rsidRDefault="0066374A" w:rsidP="0066374A">
            <w:pPr>
              <w:suppressAutoHyphens w:val="0"/>
            </w:pPr>
            <w:r w:rsidRPr="0066374A">
              <w:rPr>
                <w:b/>
              </w:rPr>
              <w:t>Test number:</w:t>
            </w:r>
            <w:r w:rsidRPr="0066374A">
              <w:t xml:space="preserve"> 1</w:t>
            </w:r>
          </w:p>
        </w:tc>
      </w:tr>
      <w:tr w:rsidR="0066374A" w:rsidRPr="0066374A" w14:paraId="66B25560" w14:textId="77777777" w:rsidTr="00CE5C32">
        <w:tc>
          <w:tcPr>
            <w:tcW w:w="9016" w:type="dxa"/>
            <w:gridSpan w:val="2"/>
          </w:tcPr>
          <w:p w14:paraId="1BE621FB" w14:textId="77777777" w:rsidR="0066374A" w:rsidRPr="0066374A" w:rsidRDefault="0066374A" w:rsidP="0066374A">
            <w:pPr>
              <w:suppressAutoHyphens w:val="0"/>
            </w:pPr>
            <w:r w:rsidRPr="0066374A">
              <w:rPr>
                <w:b/>
              </w:rPr>
              <w:t>Objective:</w:t>
            </w:r>
            <w:r w:rsidRPr="0066374A">
              <w:t xml:space="preserve"> Test the main flow</w:t>
            </w:r>
          </w:p>
        </w:tc>
      </w:tr>
      <w:tr w:rsidR="0066374A" w:rsidRPr="0066374A" w14:paraId="417B5BAD" w14:textId="77777777" w:rsidTr="00CE5C32">
        <w:tc>
          <w:tcPr>
            <w:tcW w:w="9016" w:type="dxa"/>
            <w:gridSpan w:val="2"/>
          </w:tcPr>
          <w:p w14:paraId="628230BE" w14:textId="77777777" w:rsidR="0066374A" w:rsidRPr="0066374A" w:rsidRDefault="0066374A" w:rsidP="0066374A">
            <w:pPr>
              <w:suppressAutoHyphens w:val="0"/>
              <w:rPr>
                <w:b/>
              </w:rPr>
            </w:pPr>
            <w:r w:rsidRPr="0066374A">
              <w:rPr>
                <w:b/>
              </w:rPr>
              <w:t>Set up:</w:t>
            </w:r>
          </w:p>
          <w:p w14:paraId="3794E64E" w14:textId="77777777" w:rsidR="0066374A" w:rsidRPr="0066374A" w:rsidRDefault="0066374A" w:rsidP="00BA3D0F">
            <w:pPr>
              <w:numPr>
                <w:ilvl w:val="0"/>
                <w:numId w:val="11"/>
              </w:numPr>
              <w:suppressAutoHyphens w:val="0"/>
              <w:contextualSpacing/>
            </w:pPr>
            <w:r w:rsidRPr="0066374A">
              <w:t xml:space="preserve">Create a customer account called “City, University of London (City)” with Account number: ACC0001 ensuring that it is not a valued account, thus no discount plan linked to it however, should be applicable for the different discounts. </w:t>
            </w:r>
          </w:p>
          <w:p w14:paraId="66540CC9" w14:textId="77777777" w:rsidR="0066374A" w:rsidRPr="0066374A" w:rsidRDefault="0066374A" w:rsidP="00BA3D0F">
            <w:pPr>
              <w:numPr>
                <w:ilvl w:val="0"/>
                <w:numId w:val="11"/>
              </w:numPr>
              <w:suppressAutoHyphens w:val="0"/>
              <w:contextualSpacing/>
            </w:pPr>
            <w:r w:rsidRPr="0066374A">
              <w:t xml:space="preserve">The office manager must be logged in to the system (Username: Manager and Password: </w:t>
            </w:r>
            <w:proofErr w:type="spellStart"/>
            <w:r w:rsidRPr="0066374A">
              <w:t>Get_it_done</w:t>
            </w:r>
            <w:proofErr w:type="spellEnd"/>
            <w:r w:rsidRPr="0066374A">
              <w:t>). He/she has access to the customer accounts therefore, he/she will have access to City account details and can edit them at his/her discretion.</w:t>
            </w:r>
          </w:p>
        </w:tc>
      </w:tr>
      <w:tr w:rsidR="0066374A" w:rsidRPr="0066374A" w14:paraId="54BCDD29" w14:textId="77777777" w:rsidTr="00CE5C32">
        <w:tc>
          <w:tcPr>
            <w:tcW w:w="9016" w:type="dxa"/>
            <w:gridSpan w:val="2"/>
          </w:tcPr>
          <w:p w14:paraId="3478E1D3" w14:textId="77777777" w:rsidR="0066374A" w:rsidRPr="0066374A" w:rsidRDefault="0066374A" w:rsidP="0066374A">
            <w:pPr>
              <w:suppressAutoHyphens w:val="0"/>
            </w:pPr>
            <w:r w:rsidRPr="0066374A">
              <w:rPr>
                <w:b/>
              </w:rPr>
              <w:t>Expected results:</w:t>
            </w:r>
            <w:r w:rsidRPr="0066374A">
              <w:t xml:space="preserve"> </w:t>
            </w:r>
          </w:p>
          <w:p w14:paraId="1C7C3DA9" w14:textId="77777777" w:rsidR="0066374A" w:rsidRPr="0066374A" w:rsidRDefault="0066374A" w:rsidP="0066374A">
            <w:pPr>
              <w:suppressAutoHyphens w:val="0"/>
              <w:ind w:left="34" w:firstLine="284"/>
            </w:pPr>
            <w:r w:rsidRPr="0066374A">
              <w:t>1. The new “Valued” status will be assigned to City.</w:t>
            </w:r>
          </w:p>
          <w:p w14:paraId="65564659" w14:textId="77777777" w:rsidR="0066374A" w:rsidRPr="0066374A" w:rsidRDefault="0066374A" w:rsidP="0066374A">
            <w:pPr>
              <w:suppressAutoHyphens w:val="0"/>
              <w:ind w:firstLine="318"/>
            </w:pPr>
            <w:r w:rsidRPr="0066374A">
              <w:t xml:space="preserve">2. The database will be updated with the new value for City. </w:t>
            </w:r>
          </w:p>
          <w:p w14:paraId="39D5A8E3" w14:textId="77777777" w:rsidR="0066374A" w:rsidRPr="0066374A" w:rsidRDefault="0066374A" w:rsidP="0066374A">
            <w:pPr>
              <w:suppressAutoHyphens w:val="0"/>
              <w:ind w:firstLine="318"/>
            </w:pPr>
            <w:r w:rsidRPr="0066374A">
              <w:t>3. The City account will now have a discount plan (fixed discount plan).</w:t>
            </w:r>
          </w:p>
        </w:tc>
      </w:tr>
      <w:tr w:rsidR="0066374A" w:rsidRPr="0066374A" w14:paraId="175962F7" w14:textId="77777777" w:rsidTr="00CE5C32">
        <w:tc>
          <w:tcPr>
            <w:tcW w:w="9016" w:type="dxa"/>
            <w:gridSpan w:val="2"/>
          </w:tcPr>
          <w:p w14:paraId="6C7D5FC8" w14:textId="77777777" w:rsidR="0066374A" w:rsidRPr="0066374A" w:rsidRDefault="0066374A" w:rsidP="0066374A">
            <w:pPr>
              <w:suppressAutoHyphens w:val="0"/>
            </w:pPr>
            <w:r w:rsidRPr="0066374A">
              <w:rPr>
                <w:b/>
              </w:rPr>
              <w:t>Test:</w:t>
            </w:r>
          </w:p>
          <w:p w14:paraId="20D07F75" w14:textId="77777777" w:rsidR="0066374A" w:rsidRPr="0066374A" w:rsidRDefault="0066374A" w:rsidP="00BA3D0F">
            <w:pPr>
              <w:numPr>
                <w:ilvl w:val="0"/>
                <w:numId w:val="10"/>
              </w:numPr>
              <w:suppressAutoHyphens w:val="0"/>
              <w:contextualSpacing/>
            </w:pPr>
            <w:r w:rsidRPr="0066374A">
              <w:t>Office Manager accesses the “Customer Accounts”, then searches for City, University of London account and selects it.</w:t>
            </w:r>
          </w:p>
          <w:p w14:paraId="79B67275" w14:textId="77777777" w:rsidR="0066374A" w:rsidRPr="0066374A" w:rsidRDefault="0066374A" w:rsidP="00BA3D0F">
            <w:pPr>
              <w:numPr>
                <w:ilvl w:val="0"/>
                <w:numId w:val="10"/>
              </w:numPr>
              <w:suppressAutoHyphens w:val="0"/>
              <w:contextualSpacing/>
            </w:pPr>
            <w:r w:rsidRPr="0066374A">
              <w:t>All customer account details are shown with available discount plans.</w:t>
            </w:r>
          </w:p>
          <w:p w14:paraId="6751F33B" w14:textId="77777777" w:rsidR="0066374A" w:rsidRPr="0066374A" w:rsidRDefault="0066374A" w:rsidP="00BA3D0F">
            <w:pPr>
              <w:numPr>
                <w:ilvl w:val="0"/>
                <w:numId w:val="10"/>
              </w:numPr>
              <w:suppressAutoHyphens w:val="0"/>
              <w:contextualSpacing/>
            </w:pPr>
            <w:r w:rsidRPr="0066374A">
              <w:t>Office Manager fills in a Fixed discount plan with a discount rate of 1% in available/respective fields.</w:t>
            </w:r>
          </w:p>
          <w:p w14:paraId="4DECFAAB" w14:textId="77777777" w:rsidR="0066374A" w:rsidRPr="0066374A" w:rsidRDefault="0066374A" w:rsidP="00BA3D0F">
            <w:pPr>
              <w:numPr>
                <w:ilvl w:val="0"/>
                <w:numId w:val="10"/>
              </w:numPr>
              <w:suppressAutoHyphens w:val="0"/>
              <w:contextualSpacing/>
            </w:pPr>
            <w:r w:rsidRPr="0066374A">
              <w:t>The Office Manager then clicks on the “Set Fixed Plan” GUI button.</w:t>
            </w:r>
          </w:p>
        </w:tc>
      </w:tr>
      <w:tr w:rsidR="0066374A" w:rsidRPr="0066374A" w14:paraId="5100CB75" w14:textId="77777777" w:rsidTr="00CE5C32">
        <w:tc>
          <w:tcPr>
            <w:tcW w:w="9016" w:type="dxa"/>
            <w:gridSpan w:val="2"/>
          </w:tcPr>
          <w:p w14:paraId="5B366656" w14:textId="77777777" w:rsidR="0066374A" w:rsidRPr="0066374A" w:rsidRDefault="0066374A" w:rsidP="0066374A">
            <w:pPr>
              <w:suppressAutoHyphens w:val="0"/>
            </w:pPr>
            <w:r w:rsidRPr="0066374A">
              <w:rPr>
                <w:b/>
              </w:rPr>
              <w:t xml:space="preserve">Test record: </w:t>
            </w:r>
            <w:r w:rsidRPr="0066374A">
              <w:t>The database is updated with the new “valued” status and fixed discount plan for City, University of London account.</w:t>
            </w:r>
          </w:p>
        </w:tc>
      </w:tr>
      <w:tr w:rsidR="0066374A" w:rsidRPr="0066374A" w14:paraId="78A62C05" w14:textId="77777777" w:rsidTr="00CE5C32">
        <w:tc>
          <w:tcPr>
            <w:tcW w:w="4508" w:type="dxa"/>
          </w:tcPr>
          <w:p w14:paraId="268A15A8" w14:textId="77777777" w:rsidR="0066374A" w:rsidRPr="0066374A" w:rsidRDefault="0066374A" w:rsidP="0066374A">
            <w:pPr>
              <w:suppressAutoHyphens w:val="0"/>
            </w:pPr>
            <w:r w:rsidRPr="0066374A">
              <w:rPr>
                <w:b/>
              </w:rPr>
              <w:t>Date:17/04/2018</w:t>
            </w:r>
          </w:p>
        </w:tc>
        <w:tc>
          <w:tcPr>
            <w:tcW w:w="4508" w:type="dxa"/>
          </w:tcPr>
          <w:p w14:paraId="1A6D92D1" w14:textId="77777777" w:rsidR="0066374A" w:rsidRPr="0066374A" w:rsidRDefault="0066374A" w:rsidP="0066374A">
            <w:pPr>
              <w:suppressAutoHyphens w:val="0"/>
            </w:pPr>
            <w:r w:rsidRPr="0066374A">
              <w:rPr>
                <w:b/>
              </w:rPr>
              <w:t>Tester: Mugheeth</w:t>
            </w:r>
          </w:p>
        </w:tc>
      </w:tr>
      <w:tr w:rsidR="0066374A" w:rsidRPr="0066374A" w14:paraId="3780B1FB" w14:textId="77777777" w:rsidTr="00CE5C32">
        <w:tc>
          <w:tcPr>
            <w:tcW w:w="9016" w:type="dxa"/>
            <w:gridSpan w:val="2"/>
          </w:tcPr>
          <w:p w14:paraId="19F3C2B1" w14:textId="77777777" w:rsidR="0066374A" w:rsidRPr="0066374A" w:rsidRDefault="0066374A" w:rsidP="0066374A">
            <w:pPr>
              <w:suppressAutoHyphens w:val="0"/>
            </w:pPr>
            <w:r w:rsidRPr="0066374A">
              <w:rPr>
                <w:b/>
              </w:rPr>
              <w:t>Result: Pass</w:t>
            </w:r>
          </w:p>
        </w:tc>
      </w:tr>
      <w:tr w:rsidR="0066374A" w:rsidRPr="0066374A" w14:paraId="2A01B19F" w14:textId="77777777" w:rsidTr="00CE5C32">
        <w:tc>
          <w:tcPr>
            <w:tcW w:w="4508" w:type="dxa"/>
          </w:tcPr>
          <w:p w14:paraId="5F38AE11" w14:textId="77777777" w:rsidR="0066374A" w:rsidRPr="0066374A" w:rsidRDefault="0066374A" w:rsidP="0066374A">
            <w:pPr>
              <w:suppressAutoHyphens w:val="0"/>
            </w:pPr>
            <w:r w:rsidRPr="0066374A">
              <w:rPr>
                <w:b/>
              </w:rPr>
              <w:t>Date:18/04/2018</w:t>
            </w:r>
          </w:p>
        </w:tc>
        <w:tc>
          <w:tcPr>
            <w:tcW w:w="4508" w:type="dxa"/>
          </w:tcPr>
          <w:p w14:paraId="1C7AB1BF" w14:textId="77777777" w:rsidR="0066374A" w:rsidRPr="0066374A" w:rsidRDefault="0066374A" w:rsidP="0066374A">
            <w:pPr>
              <w:suppressAutoHyphens w:val="0"/>
            </w:pPr>
            <w:r w:rsidRPr="0066374A">
              <w:rPr>
                <w:b/>
              </w:rPr>
              <w:t>Tester: Gerda</w:t>
            </w:r>
          </w:p>
        </w:tc>
      </w:tr>
      <w:tr w:rsidR="0066374A" w:rsidRPr="0066374A" w14:paraId="3234427B" w14:textId="77777777" w:rsidTr="00CE5C32">
        <w:tc>
          <w:tcPr>
            <w:tcW w:w="9016" w:type="dxa"/>
            <w:gridSpan w:val="2"/>
          </w:tcPr>
          <w:p w14:paraId="1E07F44F" w14:textId="77777777" w:rsidR="0066374A" w:rsidRPr="0066374A" w:rsidRDefault="0066374A" w:rsidP="0066374A">
            <w:pPr>
              <w:suppressAutoHyphens w:val="0"/>
            </w:pPr>
            <w:r w:rsidRPr="0066374A">
              <w:rPr>
                <w:b/>
              </w:rPr>
              <w:t>Result: Pass</w:t>
            </w:r>
          </w:p>
        </w:tc>
      </w:tr>
    </w:tbl>
    <w:p w14:paraId="458B0B03" w14:textId="4188364E" w:rsidR="00D77971" w:rsidRDefault="00D77971">
      <w:pPr>
        <w:rPr>
          <w:b/>
          <w:u w:val="single"/>
        </w:rPr>
      </w:pPr>
    </w:p>
    <w:p w14:paraId="253F6E0A" w14:textId="20DA2800" w:rsidR="0082463D" w:rsidRDefault="00D77971" w:rsidP="005806FF">
      <w:pPr>
        <w:ind w:firstLine="720"/>
        <w:rPr>
          <w:b/>
          <w:u w:val="single"/>
        </w:rPr>
      </w:pPr>
      <w:r>
        <w:rPr>
          <w:b/>
          <w:u w:val="single"/>
        </w:rPr>
        <w:t>Alternative Flow:</w:t>
      </w:r>
    </w:p>
    <w:tbl>
      <w:tblPr>
        <w:tblStyle w:val="TableGrid2"/>
        <w:tblW w:w="0" w:type="auto"/>
        <w:tblLook w:val="04A0" w:firstRow="1" w:lastRow="0" w:firstColumn="1" w:lastColumn="0" w:noHBand="0" w:noVBand="1"/>
      </w:tblPr>
      <w:tblGrid>
        <w:gridCol w:w="4508"/>
        <w:gridCol w:w="4508"/>
      </w:tblGrid>
      <w:tr w:rsidR="0066374A" w:rsidRPr="0066374A" w14:paraId="51BA63A4" w14:textId="77777777" w:rsidTr="00CE5C32">
        <w:tc>
          <w:tcPr>
            <w:tcW w:w="4508" w:type="dxa"/>
          </w:tcPr>
          <w:p w14:paraId="3ECD42AD" w14:textId="77777777" w:rsidR="0066374A" w:rsidRPr="0066374A" w:rsidRDefault="0066374A" w:rsidP="0066374A">
            <w:pPr>
              <w:suppressAutoHyphens w:val="0"/>
            </w:pPr>
            <w:r w:rsidRPr="0066374A">
              <w:rPr>
                <w:b/>
              </w:rPr>
              <w:t>Use case ID:</w:t>
            </w:r>
            <w:r w:rsidRPr="0066374A">
              <w:t xml:space="preserve"> 13</w:t>
            </w:r>
          </w:p>
        </w:tc>
        <w:tc>
          <w:tcPr>
            <w:tcW w:w="4508" w:type="dxa"/>
          </w:tcPr>
          <w:p w14:paraId="6383C8C7" w14:textId="77777777" w:rsidR="0066374A" w:rsidRPr="0066374A" w:rsidRDefault="0066374A" w:rsidP="0066374A">
            <w:pPr>
              <w:suppressAutoHyphens w:val="0"/>
            </w:pPr>
            <w:r w:rsidRPr="0066374A">
              <w:rPr>
                <w:b/>
              </w:rPr>
              <w:t>Use case name:</w:t>
            </w:r>
            <w:r w:rsidRPr="0066374A">
              <w:t xml:space="preserve"> Upgrade Customer Account</w:t>
            </w:r>
          </w:p>
        </w:tc>
      </w:tr>
      <w:tr w:rsidR="0066374A" w:rsidRPr="0066374A" w14:paraId="2B8B54F0" w14:textId="77777777" w:rsidTr="00CE5C32">
        <w:tc>
          <w:tcPr>
            <w:tcW w:w="9016" w:type="dxa"/>
            <w:gridSpan w:val="2"/>
          </w:tcPr>
          <w:p w14:paraId="768D7340" w14:textId="77777777" w:rsidR="0066374A" w:rsidRPr="0066374A" w:rsidRDefault="0066374A" w:rsidP="0066374A">
            <w:pPr>
              <w:suppressAutoHyphens w:val="0"/>
            </w:pPr>
            <w:r w:rsidRPr="0066374A">
              <w:rPr>
                <w:b/>
              </w:rPr>
              <w:t>Test number:</w:t>
            </w:r>
            <w:r w:rsidRPr="0066374A">
              <w:t xml:space="preserve"> 2</w:t>
            </w:r>
          </w:p>
        </w:tc>
      </w:tr>
      <w:tr w:rsidR="0066374A" w:rsidRPr="0066374A" w14:paraId="729AD1D6" w14:textId="77777777" w:rsidTr="00CE5C32">
        <w:tc>
          <w:tcPr>
            <w:tcW w:w="9016" w:type="dxa"/>
            <w:gridSpan w:val="2"/>
          </w:tcPr>
          <w:p w14:paraId="1B464A3D" w14:textId="77777777" w:rsidR="0066374A" w:rsidRPr="0066374A" w:rsidRDefault="0066374A" w:rsidP="0066374A">
            <w:pPr>
              <w:suppressAutoHyphens w:val="0"/>
            </w:pPr>
            <w:r w:rsidRPr="0066374A">
              <w:rPr>
                <w:b/>
              </w:rPr>
              <w:t>Objective:</w:t>
            </w:r>
            <w:r w:rsidRPr="0066374A">
              <w:t xml:space="preserve"> Test the alternative flow where the process of making a customer “valued” cannot happen.</w:t>
            </w:r>
          </w:p>
        </w:tc>
      </w:tr>
      <w:tr w:rsidR="0066374A" w:rsidRPr="0066374A" w14:paraId="0A6C97DA" w14:textId="77777777" w:rsidTr="00CE5C32">
        <w:tc>
          <w:tcPr>
            <w:tcW w:w="9016" w:type="dxa"/>
            <w:gridSpan w:val="2"/>
          </w:tcPr>
          <w:p w14:paraId="3870EA1D" w14:textId="77777777" w:rsidR="0066374A" w:rsidRPr="0066374A" w:rsidRDefault="0066374A" w:rsidP="0066374A">
            <w:pPr>
              <w:suppressAutoHyphens w:val="0"/>
              <w:rPr>
                <w:b/>
              </w:rPr>
            </w:pPr>
            <w:r w:rsidRPr="0066374A">
              <w:rPr>
                <w:b/>
              </w:rPr>
              <w:t>Set up:</w:t>
            </w:r>
          </w:p>
          <w:p w14:paraId="5ED23F9D" w14:textId="77777777" w:rsidR="0066374A" w:rsidRPr="0066374A" w:rsidRDefault="0066374A" w:rsidP="00BA3D0F">
            <w:pPr>
              <w:numPr>
                <w:ilvl w:val="0"/>
                <w:numId w:val="14"/>
              </w:numPr>
              <w:suppressAutoHyphens w:val="0"/>
              <w:contextualSpacing/>
            </w:pPr>
            <w:r w:rsidRPr="0066374A">
              <w:t xml:space="preserve">Create a valued customer account called “City, University of London (City)” with Account number: ACC0001 and should already have a fixed discount plan with a discount rate of 1%. </w:t>
            </w:r>
          </w:p>
          <w:p w14:paraId="42DF4526" w14:textId="77777777" w:rsidR="0066374A" w:rsidRPr="0066374A" w:rsidRDefault="0066374A" w:rsidP="00BA3D0F">
            <w:pPr>
              <w:numPr>
                <w:ilvl w:val="0"/>
                <w:numId w:val="14"/>
              </w:numPr>
              <w:suppressAutoHyphens w:val="0"/>
              <w:contextualSpacing/>
            </w:pPr>
            <w:r w:rsidRPr="0066374A">
              <w:lastRenderedPageBreak/>
              <w:t xml:space="preserve">The office manager must be logged in to the system (Username: Manager and Password: </w:t>
            </w:r>
            <w:proofErr w:type="spellStart"/>
            <w:r w:rsidRPr="0066374A">
              <w:t>Get_it_done</w:t>
            </w:r>
            <w:proofErr w:type="spellEnd"/>
            <w:r w:rsidRPr="0066374A">
              <w:t>). He/she has access to the customer accounts therefore, he/she will have access to City account details and can edit them at his/her discretion.</w:t>
            </w:r>
          </w:p>
        </w:tc>
      </w:tr>
      <w:tr w:rsidR="0066374A" w:rsidRPr="0066374A" w14:paraId="699825D9" w14:textId="77777777" w:rsidTr="00CE5C32">
        <w:tc>
          <w:tcPr>
            <w:tcW w:w="9016" w:type="dxa"/>
            <w:gridSpan w:val="2"/>
          </w:tcPr>
          <w:p w14:paraId="030A3FE5" w14:textId="77777777" w:rsidR="0066374A" w:rsidRPr="0066374A" w:rsidRDefault="0066374A" w:rsidP="0066374A">
            <w:pPr>
              <w:suppressAutoHyphens w:val="0"/>
            </w:pPr>
            <w:r w:rsidRPr="0066374A">
              <w:rPr>
                <w:b/>
              </w:rPr>
              <w:lastRenderedPageBreak/>
              <w:t>Expected results:</w:t>
            </w:r>
            <w:r w:rsidRPr="0066374A">
              <w:t xml:space="preserve"> </w:t>
            </w:r>
          </w:p>
          <w:p w14:paraId="3B41E26C" w14:textId="77777777" w:rsidR="0066374A" w:rsidRPr="0066374A" w:rsidRDefault="0066374A" w:rsidP="00BA3D0F">
            <w:pPr>
              <w:numPr>
                <w:ilvl w:val="0"/>
                <w:numId w:val="13"/>
              </w:numPr>
              <w:suppressAutoHyphens w:val="0"/>
              <w:contextualSpacing/>
            </w:pPr>
            <w:r w:rsidRPr="0066374A">
              <w:t>The Office Manager will be prompted that the City, University of London account has already been set a discount plan (meaning it already a valued customer account) and cannot be further upgraded.</w:t>
            </w:r>
          </w:p>
        </w:tc>
      </w:tr>
      <w:tr w:rsidR="0066374A" w:rsidRPr="0066374A" w14:paraId="11AEE719" w14:textId="77777777" w:rsidTr="00CE5C32">
        <w:trPr>
          <w:trHeight w:val="738"/>
        </w:trPr>
        <w:tc>
          <w:tcPr>
            <w:tcW w:w="9016" w:type="dxa"/>
            <w:gridSpan w:val="2"/>
          </w:tcPr>
          <w:p w14:paraId="0CF0D3CC" w14:textId="77777777" w:rsidR="0066374A" w:rsidRPr="0066374A" w:rsidRDefault="0066374A" w:rsidP="0066374A">
            <w:pPr>
              <w:suppressAutoHyphens w:val="0"/>
            </w:pPr>
            <w:r w:rsidRPr="0066374A">
              <w:rPr>
                <w:b/>
              </w:rPr>
              <w:t>Test:</w:t>
            </w:r>
          </w:p>
          <w:p w14:paraId="0DF9E40C" w14:textId="77777777" w:rsidR="0066374A" w:rsidRPr="0066374A" w:rsidRDefault="0066374A" w:rsidP="00BA3D0F">
            <w:pPr>
              <w:numPr>
                <w:ilvl w:val="0"/>
                <w:numId w:val="12"/>
              </w:numPr>
              <w:suppressAutoHyphens w:val="0"/>
              <w:contextualSpacing/>
            </w:pPr>
            <w:r w:rsidRPr="0066374A">
              <w:t>Office Manager accesses the “Customer Accounts”, then searches for City, University of London account and selects it.</w:t>
            </w:r>
          </w:p>
          <w:p w14:paraId="46AE56E8" w14:textId="77777777" w:rsidR="0066374A" w:rsidRPr="0066374A" w:rsidRDefault="0066374A" w:rsidP="00BA3D0F">
            <w:pPr>
              <w:numPr>
                <w:ilvl w:val="0"/>
                <w:numId w:val="12"/>
              </w:numPr>
              <w:suppressAutoHyphens w:val="0"/>
              <w:contextualSpacing/>
            </w:pPr>
            <w:r w:rsidRPr="0066374A">
              <w:t>All customer account details are shown with available discount plans/discount plan set.</w:t>
            </w:r>
          </w:p>
          <w:p w14:paraId="2948E51D" w14:textId="77777777" w:rsidR="0066374A" w:rsidRPr="0066374A" w:rsidRDefault="0066374A" w:rsidP="00BA3D0F">
            <w:pPr>
              <w:numPr>
                <w:ilvl w:val="0"/>
                <w:numId w:val="12"/>
              </w:numPr>
              <w:suppressAutoHyphens w:val="0"/>
              <w:contextualSpacing/>
            </w:pPr>
            <w:r w:rsidRPr="0066374A">
              <w:t>Office Manager fills in a Fixed discount plan with a discount rate of 1% in available/respective fields.</w:t>
            </w:r>
          </w:p>
          <w:p w14:paraId="6C8A5369" w14:textId="77777777" w:rsidR="0066374A" w:rsidRPr="0066374A" w:rsidRDefault="0066374A" w:rsidP="00BA3D0F">
            <w:pPr>
              <w:numPr>
                <w:ilvl w:val="0"/>
                <w:numId w:val="12"/>
              </w:numPr>
              <w:suppressAutoHyphens w:val="0"/>
              <w:contextualSpacing/>
            </w:pPr>
            <w:r w:rsidRPr="0066374A">
              <w:t>The Office Manager then clicks on the “Set Fixed Plan” GUI button.</w:t>
            </w:r>
          </w:p>
        </w:tc>
      </w:tr>
      <w:tr w:rsidR="0066374A" w:rsidRPr="0066374A" w14:paraId="3C285128" w14:textId="77777777" w:rsidTr="00CE5C32">
        <w:tc>
          <w:tcPr>
            <w:tcW w:w="9016" w:type="dxa"/>
            <w:gridSpan w:val="2"/>
          </w:tcPr>
          <w:p w14:paraId="7DE4589C" w14:textId="77777777" w:rsidR="0066374A" w:rsidRPr="0066374A" w:rsidRDefault="0066374A" w:rsidP="0066374A">
            <w:pPr>
              <w:suppressAutoHyphens w:val="0"/>
            </w:pPr>
            <w:r w:rsidRPr="0066374A">
              <w:rPr>
                <w:b/>
              </w:rPr>
              <w:t xml:space="preserve">Test record: </w:t>
            </w:r>
            <w:r w:rsidRPr="0066374A">
              <w:t>The Office manager gets prompted Invalid Account Upgraded as City, University of London is an existing valued customer account.</w:t>
            </w:r>
          </w:p>
        </w:tc>
      </w:tr>
      <w:tr w:rsidR="0066374A" w:rsidRPr="0066374A" w14:paraId="7551B33D" w14:textId="77777777" w:rsidTr="00CE5C32">
        <w:tc>
          <w:tcPr>
            <w:tcW w:w="4508" w:type="dxa"/>
          </w:tcPr>
          <w:p w14:paraId="71BE485D" w14:textId="77777777" w:rsidR="0066374A" w:rsidRPr="0066374A" w:rsidRDefault="0066374A" w:rsidP="0066374A">
            <w:pPr>
              <w:suppressAutoHyphens w:val="0"/>
            </w:pPr>
            <w:r w:rsidRPr="0066374A">
              <w:rPr>
                <w:b/>
              </w:rPr>
              <w:t>Date: 17/04/2018</w:t>
            </w:r>
          </w:p>
        </w:tc>
        <w:tc>
          <w:tcPr>
            <w:tcW w:w="4508" w:type="dxa"/>
          </w:tcPr>
          <w:p w14:paraId="2BEB1A03" w14:textId="77777777" w:rsidR="0066374A" w:rsidRPr="0066374A" w:rsidRDefault="0066374A" w:rsidP="0066374A">
            <w:pPr>
              <w:suppressAutoHyphens w:val="0"/>
            </w:pPr>
            <w:r w:rsidRPr="0066374A">
              <w:rPr>
                <w:b/>
              </w:rPr>
              <w:t>Tester: Mugheeth</w:t>
            </w:r>
          </w:p>
        </w:tc>
      </w:tr>
      <w:tr w:rsidR="0066374A" w:rsidRPr="0066374A" w14:paraId="33A2A4F3" w14:textId="77777777" w:rsidTr="00CE5C32">
        <w:tc>
          <w:tcPr>
            <w:tcW w:w="9016" w:type="dxa"/>
            <w:gridSpan w:val="2"/>
          </w:tcPr>
          <w:p w14:paraId="5A56164E" w14:textId="77777777" w:rsidR="0066374A" w:rsidRPr="0066374A" w:rsidRDefault="0066374A" w:rsidP="0066374A">
            <w:pPr>
              <w:suppressAutoHyphens w:val="0"/>
            </w:pPr>
            <w:r w:rsidRPr="0066374A">
              <w:rPr>
                <w:b/>
              </w:rPr>
              <w:t>Result: Pass</w:t>
            </w:r>
          </w:p>
        </w:tc>
      </w:tr>
      <w:tr w:rsidR="0066374A" w:rsidRPr="0066374A" w14:paraId="1E4C5A58" w14:textId="77777777" w:rsidTr="00CE5C32">
        <w:tc>
          <w:tcPr>
            <w:tcW w:w="4508" w:type="dxa"/>
          </w:tcPr>
          <w:p w14:paraId="019EC65D" w14:textId="77777777" w:rsidR="0066374A" w:rsidRPr="0066374A" w:rsidRDefault="0066374A" w:rsidP="0066374A">
            <w:pPr>
              <w:suppressAutoHyphens w:val="0"/>
            </w:pPr>
            <w:r w:rsidRPr="0066374A">
              <w:rPr>
                <w:b/>
              </w:rPr>
              <w:t>Date: 18/04/2018</w:t>
            </w:r>
          </w:p>
        </w:tc>
        <w:tc>
          <w:tcPr>
            <w:tcW w:w="4508" w:type="dxa"/>
          </w:tcPr>
          <w:p w14:paraId="432C8738" w14:textId="77777777" w:rsidR="0066374A" w:rsidRPr="0066374A" w:rsidRDefault="0066374A" w:rsidP="0066374A">
            <w:pPr>
              <w:suppressAutoHyphens w:val="0"/>
            </w:pPr>
            <w:r w:rsidRPr="0066374A">
              <w:rPr>
                <w:b/>
              </w:rPr>
              <w:t>Tester: Gerda</w:t>
            </w:r>
          </w:p>
        </w:tc>
      </w:tr>
      <w:tr w:rsidR="0066374A" w:rsidRPr="0066374A" w14:paraId="1D873AF4" w14:textId="77777777" w:rsidTr="00CE5C32">
        <w:tc>
          <w:tcPr>
            <w:tcW w:w="9016" w:type="dxa"/>
            <w:gridSpan w:val="2"/>
          </w:tcPr>
          <w:p w14:paraId="7232AF97" w14:textId="77777777" w:rsidR="0066374A" w:rsidRPr="0066374A" w:rsidRDefault="0066374A" w:rsidP="0066374A">
            <w:pPr>
              <w:suppressAutoHyphens w:val="0"/>
            </w:pPr>
            <w:r w:rsidRPr="0066374A">
              <w:rPr>
                <w:b/>
              </w:rPr>
              <w:t>Result: Pass</w:t>
            </w:r>
          </w:p>
        </w:tc>
      </w:tr>
    </w:tbl>
    <w:p w14:paraId="2E471C86" w14:textId="4862B7A0" w:rsidR="00D77971" w:rsidRDefault="00D77971">
      <w:pPr>
        <w:rPr>
          <w:b/>
          <w:u w:val="single"/>
        </w:rPr>
      </w:pPr>
    </w:p>
    <w:p w14:paraId="0E2B5184" w14:textId="775F11E6" w:rsidR="001D53C6" w:rsidRPr="001D53C6" w:rsidRDefault="001D53C6" w:rsidP="00F842F0">
      <w:pPr>
        <w:pStyle w:val="Heading2"/>
      </w:pPr>
      <w:bookmarkStart w:id="5" w:name="_Toc512214696"/>
      <w:r>
        <w:t>Print Late Payment Reminder</w:t>
      </w:r>
      <w:bookmarkEnd w:id="5"/>
    </w:p>
    <w:p w14:paraId="1F9E9B56" w14:textId="0B7AB8E1" w:rsidR="005404D3" w:rsidRDefault="005404D3" w:rsidP="001D53C6">
      <w:pPr>
        <w:rPr>
          <w:b/>
          <w:u w:val="single"/>
        </w:rPr>
      </w:pPr>
      <w:r>
        <w:rPr>
          <w:b/>
          <w:u w:val="single"/>
        </w:rPr>
        <w:t>Main Flow:</w:t>
      </w:r>
    </w:p>
    <w:p w14:paraId="7E1359B0" w14:textId="38A0247D" w:rsidR="00EE07AB" w:rsidRPr="00F65A54" w:rsidRDefault="00EE07AB" w:rsidP="001D53C6">
      <w:pPr>
        <w:rPr>
          <w:b/>
        </w:rPr>
      </w:pPr>
      <w:r w:rsidRPr="00F65A54">
        <w:rPr>
          <w:b/>
        </w:rPr>
        <w:t>This case was not implemented</w:t>
      </w:r>
    </w:p>
    <w:tbl>
      <w:tblPr>
        <w:tblStyle w:val="TableGrid3"/>
        <w:tblW w:w="0" w:type="auto"/>
        <w:tblLook w:val="04A0" w:firstRow="1" w:lastRow="0" w:firstColumn="1" w:lastColumn="0" w:noHBand="0" w:noVBand="1"/>
      </w:tblPr>
      <w:tblGrid>
        <w:gridCol w:w="4508"/>
        <w:gridCol w:w="4508"/>
      </w:tblGrid>
      <w:tr w:rsidR="0066374A" w:rsidRPr="0066374A" w14:paraId="0BDDFE66" w14:textId="77777777" w:rsidTr="00CE5C32">
        <w:tc>
          <w:tcPr>
            <w:tcW w:w="4508" w:type="dxa"/>
          </w:tcPr>
          <w:p w14:paraId="17F45DE4" w14:textId="77777777" w:rsidR="0066374A" w:rsidRPr="0066374A" w:rsidRDefault="0066374A" w:rsidP="0066374A">
            <w:pPr>
              <w:suppressAutoHyphens w:val="0"/>
            </w:pPr>
            <w:r w:rsidRPr="0066374A">
              <w:rPr>
                <w:b/>
              </w:rPr>
              <w:t>Use case ID:</w:t>
            </w:r>
            <w:r w:rsidRPr="0066374A">
              <w:t xml:space="preserve"> 7</w:t>
            </w:r>
          </w:p>
        </w:tc>
        <w:tc>
          <w:tcPr>
            <w:tcW w:w="4508" w:type="dxa"/>
          </w:tcPr>
          <w:p w14:paraId="14C2AFC6" w14:textId="77777777" w:rsidR="0066374A" w:rsidRPr="0066374A" w:rsidRDefault="0066374A" w:rsidP="0066374A">
            <w:pPr>
              <w:suppressAutoHyphens w:val="0"/>
            </w:pPr>
            <w:r w:rsidRPr="0066374A">
              <w:rPr>
                <w:b/>
              </w:rPr>
              <w:t>Use case name:</w:t>
            </w:r>
            <w:r w:rsidRPr="0066374A">
              <w:t xml:space="preserve"> Print Late Payment Reminder</w:t>
            </w:r>
          </w:p>
        </w:tc>
      </w:tr>
      <w:tr w:rsidR="0066374A" w:rsidRPr="0066374A" w14:paraId="52A8D709" w14:textId="77777777" w:rsidTr="00CE5C32">
        <w:tc>
          <w:tcPr>
            <w:tcW w:w="9016" w:type="dxa"/>
            <w:gridSpan w:val="2"/>
          </w:tcPr>
          <w:p w14:paraId="5E753CC2" w14:textId="77777777" w:rsidR="0066374A" w:rsidRPr="0066374A" w:rsidRDefault="0066374A" w:rsidP="0066374A">
            <w:pPr>
              <w:suppressAutoHyphens w:val="0"/>
            </w:pPr>
            <w:r w:rsidRPr="0066374A">
              <w:rPr>
                <w:b/>
              </w:rPr>
              <w:t>Test number:</w:t>
            </w:r>
            <w:r w:rsidRPr="0066374A">
              <w:t xml:space="preserve"> 1</w:t>
            </w:r>
          </w:p>
        </w:tc>
      </w:tr>
      <w:tr w:rsidR="0066374A" w:rsidRPr="0066374A" w14:paraId="0295A8A6" w14:textId="77777777" w:rsidTr="00CE5C32">
        <w:tc>
          <w:tcPr>
            <w:tcW w:w="9016" w:type="dxa"/>
            <w:gridSpan w:val="2"/>
          </w:tcPr>
          <w:p w14:paraId="324E5813" w14:textId="77777777" w:rsidR="0066374A" w:rsidRPr="0066374A" w:rsidRDefault="0066374A" w:rsidP="0066374A">
            <w:pPr>
              <w:suppressAutoHyphens w:val="0"/>
            </w:pPr>
            <w:r w:rsidRPr="0066374A">
              <w:rPr>
                <w:b/>
              </w:rPr>
              <w:t>Objective:</w:t>
            </w:r>
            <w:r w:rsidRPr="0066374A">
              <w:t xml:space="preserve"> To test the main flow</w:t>
            </w:r>
          </w:p>
        </w:tc>
      </w:tr>
      <w:tr w:rsidR="0066374A" w:rsidRPr="0066374A" w14:paraId="49B439F5" w14:textId="77777777" w:rsidTr="00CE5C32">
        <w:tc>
          <w:tcPr>
            <w:tcW w:w="9016" w:type="dxa"/>
            <w:gridSpan w:val="2"/>
          </w:tcPr>
          <w:p w14:paraId="42739051" w14:textId="77777777" w:rsidR="0066374A" w:rsidRPr="0066374A" w:rsidRDefault="0066374A" w:rsidP="0066374A">
            <w:pPr>
              <w:suppressAutoHyphens w:val="0"/>
              <w:rPr>
                <w:b/>
              </w:rPr>
            </w:pPr>
            <w:r w:rsidRPr="0066374A">
              <w:rPr>
                <w:b/>
              </w:rPr>
              <w:t>Set up:</w:t>
            </w:r>
          </w:p>
          <w:p w14:paraId="66744D1E" w14:textId="77777777" w:rsidR="0066374A" w:rsidRPr="0066374A" w:rsidRDefault="0066374A" w:rsidP="00BA3D0F">
            <w:pPr>
              <w:numPr>
                <w:ilvl w:val="0"/>
                <w:numId w:val="15"/>
              </w:numPr>
              <w:suppressAutoHyphens w:val="0"/>
              <w:contextualSpacing/>
            </w:pPr>
            <w:r w:rsidRPr="0066374A">
              <w:t xml:space="preserve">Create a customer account for Ms Eva </w:t>
            </w:r>
            <w:proofErr w:type="spellStart"/>
            <w:r w:rsidRPr="0066374A">
              <w:t>Bauyer</w:t>
            </w:r>
            <w:proofErr w:type="spellEnd"/>
            <w:r w:rsidRPr="0066374A">
              <w:t xml:space="preserve">, account number: ACC0004. </w:t>
            </w:r>
          </w:p>
          <w:p w14:paraId="16BF52A4" w14:textId="77777777" w:rsidR="0066374A" w:rsidRPr="0066374A" w:rsidRDefault="0066374A" w:rsidP="00BA3D0F">
            <w:pPr>
              <w:numPr>
                <w:ilvl w:val="0"/>
                <w:numId w:val="15"/>
              </w:numPr>
              <w:suppressAutoHyphens w:val="0"/>
              <w:contextualSpacing/>
            </w:pPr>
            <w:r w:rsidRPr="0066374A">
              <w:t xml:space="preserve">Place an order for Ms Eva </w:t>
            </w:r>
            <w:proofErr w:type="spellStart"/>
            <w:r w:rsidRPr="0066374A">
              <w:t>Bauyer</w:t>
            </w:r>
            <w:proofErr w:type="spellEnd"/>
            <w:r w:rsidRPr="0066374A">
              <w:t xml:space="preserve"> using the Place Order tab with a set deadline.</w:t>
            </w:r>
          </w:p>
          <w:p w14:paraId="44D20FC8" w14:textId="77777777" w:rsidR="0066374A" w:rsidRPr="0066374A" w:rsidRDefault="0066374A" w:rsidP="00BA3D0F">
            <w:pPr>
              <w:numPr>
                <w:ilvl w:val="0"/>
                <w:numId w:val="15"/>
              </w:numPr>
              <w:suppressAutoHyphens w:val="0"/>
              <w:contextualSpacing/>
            </w:pPr>
            <w:r w:rsidRPr="0066374A">
              <w:t xml:space="preserve">The office manager must be logged in to the system (Username: Manager and Password: </w:t>
            </w:r>
            <w:proofErr w:type="spellStart"/>
            <w:r w:rsidRPr="0066374A">
              <w:t>Get_it_done</w:t>
            </w:r>
            <w:proofErr w:type="spellEnd"/>
            <w:r w:rsidRPr="0066374A">
              <w:t xml:space="preserve">) and accesses the customer accounts and sees that the payment deadline has passed at deadline day + 1 day and no payment has been made by Ms Eva </w:t>
            </w:r>
            <w:proofErr w:type="spellStart"/>
            <w:r w:rsidRPr="0066374A">
              <w:t>Bauyer</w:t>
            </w:r>
            <w:proofErr w:type="spellEnd"/>
            <w:r w:rsidRPr="0066374A">
              <w:t>.</w:t>
            </w:r>
          </w:p>
        </w:tc>
      </w:tr>
      <w:tr w:rsidR="0066374A" w:rsidRPr="0066374A" w14:paraId="2F15958F" w14:textId="77777777" w:rsidTr="00CE5C32">
        <w:tc>
          <w:tcPr>
            <w:tcW w:w="9016" w:type="dxa"/>
            <w:gridSpan w:val="2"/>
          </w:tcPr>
          <w:p w14:paraId="22203EBA" w14:textId="77777777" w:rsidR="0066374A" w:rsidRPr="0066374A" w:rsidRDefault="0066374A" w:rsidP="0066374A">
            <w:pPr>
              <w:suppressAutoHyphens w:val="0"/>
            </w:pPr>
            <w:r w:rsidRPr="0066374A">
              <w:rPr>
                <w:b/>
              </w:rPr>
              <w:t>Expected results:</w:t>
            </w:r>
          </w:p>
          <w:p w14:paraId="4A132D6D" w14:textId="77777777" w:rsidR="0066374A" w:rsidRPr="0066374A" w:rsidRDefault="0066374A" w:rsidP="00BA3D0F">
            <w:pPr>
              <w:numPr>
                <w:ilvl w:val="0"/>
                <w:numId w:val="16"/>
              </w:numPr>
              <w:suppressAutoHyphens w:val="0"/>
              <w:contextualSpacing/>
            </w:pPr>
            <w:r w:rsidRPr="0066374A">
              <w:t xml:space="preserve">A GUI pops up asking to print a late payment letter for Ms Eva </w:t>
            </w:r>
            <w:proofErr w:type="spellStart"/>
            <w:r w:rsidRPr="0066374A">
              <w:t>Bauyer</w:t>
            </w:r>
            <w:proofErr w:type="spellEnd"/>
            <w:r w:rsidRPr="0066374A">
              <w:t>.</w:t>
            </w:r>
          </w:p>
          <w:p w14:paraId="5CC28FDA" w14:textId="77777777" w:rsidR="0066374A" w:rsidRPr="0066374A" w:rsidRDefault="0066374A" w:rsidP="00BA3D0F">
            <w:pPr>
              <w:numPr>
                <w:ilvl w:val="0"/>
                <w:numId w:val="16"/>
              </w:numPr>
              <w:suppressAutoHyphens w:val="0"/>
              <w:contextualSpacing/>
            </w:pPr>
            <w:r w:rsidRPr="0066374A">
              <w:t>Once the GUI is clicked a late payment letter is printed.</w:t>
            </w:r>
          </w:p>
        </w:tc>
      </w:tr>
      <w:tr w:rsidR="0066374A" w:rsidRPr="0066374A" w14:paraId="2D12ADDA" w14:textId="77777777" w:rsidTr="00CE5C32">
        <w:tc>
          <w:tcPr>
            <w:tcW w:w="9016" w:type="dxa"/>
            <w:gridSpan w:val="2"/>
          </w:tcPr>
          <w:p w14:paraId="6A174FFC" w14:textId="77777777" w:rsidR="0066374A" w:rsidRPr="0066374A" w:rsidRDefault="0066374A" w:rsidP="0066374A">
            <w:pPr>
              <w:suppressAutoHyphens w:val="0"/>
              <w:rPr>
                <w:b/>
              </w:rPr>
            </w:pPr>
            <w:r w:rsidRPr="0066374A">
              <w:rPr>
                <w:b/>
              </w:rPr>
              <w:t>Test:</w:t>
            </w:r>
          </w:p>
          <w:p w14:paraId="1B6469DD" w14:textId="77777777" w:rsidR="0066374A" w:rsidRPr="0066374A" w:rsidRDefault="0066374A" w:rsidP="00BA3D0F">
            <w:pPr>
              <w:numPr>
                <w:ilvl w:val="0"/>
                <w:numId w:val="17"/>
              </w:numPr>
              <w:suppressAutoHyphens w:val="0"/>
              <w:contextualSpacing/>
            </w:pPr>
            <w:r w:rsidRPr="0066374A">
              <w:t xml:space="preserve">Office Manager logs in to the system (Username: Manager and Password: </w:t>
            </w:r>
            <w:proofErr w:type="spellStart"/>
            <w:r w:rsidRPr="0066374A">
              <w:t>Get_it_done</w:t>
            </w:r>
            <w:proofErr w:type="spellEnd"/>
            <w:r w:rsidRPr="0066374A">
              <w:t>)</w:t>
            </w:r>
          </w:p>
          <w:p w14:paraId="763E0BAA" w14:textId="77777777" w:rsidR="0066374A" w:rsidRPr="0066374A" w:rsidRDefault="0066374A" w:rsidP="00BA3D0F">
            <w:pPr>
              <w:numPr>
                <w:ilvl w:val="0"/>
                <w:numId w:val="17"/>
              </w:numPr>
              <w:suppressAutoHyphens w:val="0"/>
              <w:contextualSpacing/>
            </w:pPr>
            <w:r w:rsidRPr="0066374A">
              <w:t xml:space="preserve">Views completed jobs in the job process tab by selecting Ms Eva </w:t>
            </w:r>
            <w:proofErr w:type="spellStart"/>
            <w:r w:rsidRPr="0066374A">
              <w:t>Bauyer</w:t>
            </w:r>
            <w:proofErr w:type="spellEnd"/>
            <w:r w:rsidRPr="0066374A">
              <w:t xml:space="preserve"> in the select customer field.</w:t>
            </w:r>
          </w:p>
          <w:p w14:paraId="4552646E" w14:textId="77777777" w:rsidR="0066374A" w:rsidRPr="0066374A" w:rsidRDefault="0066374A" w:rsidP="00BA3D0F">
            <w:pPr>
              <w:numPr>
                <w:ilvl w:val="0"/>
                <w:numId w:val="17"/>
              </w:numPr>
              <w:suppressAutoHyphens w:val="0"/>
              <w:contextualSpacing/>
            </w:pPr>
            <w:r w:rsidRPr="0066374A">
              <w:t xml:space="preserve">Access the payment tab and filters the search to MS Eva </w:t>
            </w:r>
            <w:proofErr w:type="spellStart"/>
            <w:r w:rsidRPr="0066374A">
              <w:t>Bauyers</w:t>
            </w:r>
            <w:proofErr w:type="spellEnd"/>
            <w:r w:rsidRPr="0066374A">
              <w:t xml:space="preserve"> to see what payment is due.</w:t>
            </w:r>
          </w:p>
          <w:p w14:paraId="04E3AA8E" w14:textId="77777777" w:rsidR="0066374A" w:rsidRPr="0066374A" w:rsidRDefault="0066374A" w:rsidP="00BA3D0F">
            <w:pPr>
              <w:numPr>
                <w:ilvl w:val="0"/>
                <w:numId w:val="17"/>
              </w:numPr>
              <w:suppressAutoHyphens w:val="0"/>
              <w:contextualSpacing/>
            </w:pPr>
            <w:r w:rsidRPr="0066374A">
              <w:t>GUI appears which the Office Manger clicks.</w:t>
            </w:r>
          </w:p>
        </w:tc>
      </w:tr>
      <w:tr w:rsidR="0066374A" w:rsidRPr="0066374A" w14:paraId="7C39D6A1" w14:textId="77777777" w:rsidTr="00CE5C32">
        <w:tc>
          <w:tcPr>
            <w:tcW w:w="9016" w:type="dxa"/>
            <w:gridSpan w:val="2"/>
          </w:tcPr>
          <w:p w14:paraId="40A45ABD" w14:textId="2E95E32F" w:rsidR="0066374A" w:rsidRPr="0066374A" w:rsidRDefault="0066374A" w:rsidP="0066374A">
            <w:pPr>
              <w:suppressAutoHyphens w:val="0"/>
            </w:pPr>
            <w:r w:rsidRPr="0066374A">
              <w:rPr>
                <w:b/>
              </w:rPr>
              <w:t>Test record:</w:t>
            </w:r>
            <w:r w:rsidRPr="0066374A">
              <w:t xml:space="preserve"> A late payment letter is printed for </w:t>
            </w:r>
            <w:r w:rsidR="00F65A54">
              <w:t xml:space="preserve">Eva </w:t>
            </w:r>
            <w:proofErr w:type="spellStart"/>
            <w:r w:rsidR="00F65A54">
              <w:t>Bauyers</w:t>
            </w:r>
            <w:proofErr w:type="spellEnd"/>
            <w:r w:rsidRPr="0066374A">
              <w:t xml:space="preserve"> after the GUI is clicked.</w:t>
            </w:r>
          </w:p>
        </w:tc>
      </w:tr>
      <w:tr w:rsidR="0066374A" w:rsidRPr="0066374A" w14:paraId="02588EAF" w14:textId="77777777" w:rsidTr="00CE5C32">
        <w:tc>
          <w:tcPr>
            <w:tcW w:w="4508" w:type="dxa"/>
          </w:tcPr>
          <w:p w14:paraId="51EBD3C0" w14:textId="77777777" w:rsidR="0066374A" w:rsidRPr="0066374A" w:rsidRDefault="0066374A" w:rsidP="0066374A">
            <w:pPr>
              <w:suppressAutoHyphens w:val="0"/>
            </w:pPr>
            <w:proofErr w:type="spellStart"/>
            <w:proofErr w:type="gramStart"/>
            <w:r w:rsidRPr="0066374A">
              <w:rPr>
                <w:b/>
              </w:rPr>
              <w:t>Date:xx</w:t>
            </w:r>
            <w:proofErr w:type="spellEnd"/>
            <w:proofErr w:type="gramEnd"/>
            <w:r w:rsidRPr="0066374A">
              <w:rPr>
                <w:b/>
              </w:rPr>
              <w:t>/xxx/xxx</w:t>
            </w:r>
          </w:p>
        </w:tc>
        <w:tc>
          <w:tcPr>
            <w:tcW w:w="4508" w:type="dxa"/>
          </w:tcPr>
          <w:p w14:paraId="5F2750ED" w14:textId="77777777" w:rsidR="0066374A" w:rsidRPr="0066374A" w:rsidRDefault="0066374A" w:rsidP="0066374A">
            <w:pPr>
              <w:suppressAutoHyphens w:val="0"/>
            </w:pPr>
            <w:proofErr w:type="spellStart"/>
            <w:proofErr w:type="gramStart"/>
            <w:r w:rsidRPr="0066374A">
              <w:rPr>
                <w:b/>
              </w:rPr>
              <w:t>Tester:xxxxxxx</w:t>
            </w:r>
            <w:proofErr w:type="spellEnd"/>
            <w:proofErr w:type="gramEnd"/>
          </w:p>
        </w:tc>
      </w:tr>
      <w:tr w:rsidR="0066374A" w:rsidRPr="0066374A" w14:paraId="6AAFD088" w14:textId="77777777" w:rsidTr="00CE5C32">
        <w:tc>
          <w:tcPr>
            <w:tcW w:w="9016" w:type="dxa"/>
            <w:gridSpan w:val="2"/>
          </w:tcPr>
          <w:p w14:paraId="1A668959" w14:textId="77777777" w:rsidR="0066374A" w:rsidRPr="0066374A" w:rsidRDefault="0066374A" w:rsidP="0066374A">
            <w:pPr>
              <w:suppressAutoHyphens w:val="0"/>
            </w:pPr>
            <w:r w:rsidRPr="0066374A">
              <w:rPr>
                <w:b/>
              </w:rPr>
              <w:lastRenderedPageBreak/>
              <w:t>Result:</w:t>
            </w:r>
          </w:p>
        </w:tc>
      </w:tr>
      <w:tr w:rsidR="0066374A" w:rsidRPr="0066374A" w14:paraId="78172ED0" w14:textId="77777777" w:rsidTr="00CE5C32">
        <w:tc>
          <w:tcPr>
            <w:tcW w:w="4508" w:type="dxa"/>
          </w:tcPr>
          <w:p w14:paraId="75DFE0E6" w14:textId="77777777" w:rsidR="0066374A" w:rsidRPr="0066374A" w:rsidRDefault="0066374A" w:rsidP="0066374A">
            <w:pPr>
              <w:suppressAutoHyphens w:val="0"/>
            </w:pPr>
            <w:r w:rsidRPr="0066374A">
              <w:rPr>
                <w:b/>
              </w:rPr>
              <w:t>Date:</w:t>
            </w:r>
          </w:p>
        </w:tc>
        <w:tc>
          <w:tcPr>
            <w:tcW w:w="4508" w:type="dxa"/>
          </w:tcPr>
          <w:p w14:paraId="28C3BC2F" w14:textId="77777777" w:rsidR="0066374A" w:rsidRPr="0066374A" w:rsidRDefault="0066374A" w:rsidP="0066374A">
            <w:pPr>
              <w:suppressAutoHyphens w:val="0"/>
            </w:pPr>
            <w:r w:rsidRPr="0066374A">
              <w:rPr>
                <w:b/>
              </w:rPr>
              <w:t>Tester:</w:t>
            </w:r>
          </w:p>
        </w:tc>
      </w:tr>
      <w:tr w:rsidR="0066374A" w:rsidRPr="0066374A" w14:paraId="400921D0" w14:textId="77777777" w:rsidTr="00CE5C32">
        <w:tc>
          <w:tcPr>
            <w:tcW w:w="9016" w:type="dxa"/>
            <w:gridSpan w:val="2"/>
          </w:tcPr>
          <w:p w14:paraId="2C6BD64D" w14:textId="77777777" w:rsidR="0066374A" w:rsidRPr="0066374A" w:rsidRDefault="0066374A" w:rsidP="0066374A">
            <w:pPr>
              <w:suppressAutoHyphens w:val="0"/>
            </w:pPr>
            <w:r w:rsidRPr="0066374A">
              <w:rPr>
                <w:b/>
              </w:rPr>
              <w:t>Result:</w:t>
            </w:r>
          </w:p>
        </w:tc>
      </w:tr>
    </w:tbl>
    <w:p w14:paraId="211886D7" w14:textId="14A7E3DC" w:rsidR="005404D3" w:rsidRDefault="005404D3" w:rsidP="005404D3">
      <w:pPr>
        <w:rPr>
          <w:rFonts w:asciiTheme="minorHAnsi" w:hAnsiTheme="minorHAnsi" w:cstheme="minorBidi"/>
          <w:lang w:eastAsia="en-US"/>
        </w:rPr>
      </w:pPr>
    </w:p>
    <w:p w14:paraId="07DD3163" w14:textId="15C9C1A7" w:rsidR="005404D3" w:rsidRPr="005404D3" w:rsidRDefault="005404D3" w:rsidP="001D53C6">
      <w:pPr>
        <w:rPr>
          <w:rFonts w:asciiTheme="minorHAnsi" w:hAnsiTheme="minorHAnsi" w:cstheme="minorBidi"/>
          <w:b/>
          <w:u w:val="single"/>
          <w:lang w:eastAsia="en-US"/>
        </w:rPr>
      </w:pPr>
      <w:r>
        <w:rPr>
          <w:rFonts w:asciiTheme="minorHAnsi" w:hAnsiTheme="minorHAnsi" w:cstheme="minorBidi"/>
          <w:b/>
          <w:u w:val="single"/>
          <w:lang w:eastAsia="en-US"/>
        </w:rPr>
        <w:t>Alternative Flow:</w:t>
      </w:r>
    </w:p>
    <w:tbl>
      <w:tblPr>
        <w:tblStyle w:val="TableGrid4"/>
        <w:tblW w:w="0" w:type="auto"/>
        <w:tblLook w:val="04A0" w:firstRow="1" w:lastRow="0" w:firstColumn="1" w:lastColumn="0" w:noHBand="0" w:noVBand="1"/>
      </w:tblPr>
      <w:tblGrid>
        <w:gridCol w:w="4508"/>
        <w:gridCol w:w="4508"/>
      </w:tblGrid>
      <w:tr w:rsidR="0066374A" w:rsidRPr="0066374A" w14:paraId="1C2563D0" w14:textId="77777777" w:rsidTr="00CE5C32">
        <w:tc>
          <w:tcPr>
            <w:tcW w:w="4508" w:type="dxa"/>
          </w:tcPr>
          <w:p w14:paraId="1F57C528" w14:textId="77777777" w:rsidR="0066374A" w:rsidRPr="0066374A" w:rsidRDefault="0066374A" w:rsidP="0066374A">
            <w:pPr>
              <w:suppressAutoHyphens w:val="0"/>
            </w:pPr>
            <w:r w:rsidRPr="0066374A">
              <w:rPr>
                <w:b/>
              </w:rPr>
              <w:t>Use case ID:</w:t>
            </w:r>
            <w:r w:rsidRPr="0066374A">
              <w:t xml:space="preserve"> 7</w:t>
            </w:r>
          </w:p>
        </w:tc>
        <w:tc>
          <w:tcPr>
            <w:tcW w:w="4508" w:type="dxa"/>
          </w:tcPr>
          <w:p w14:paraId="05334D33" w14:textId="77777777" w:rsidR="0066374A" w:rsidRPr="0066374A" w:rsidRDefault="0066374A" w:rsidP="0066374A">
            <w:pPr>
              <w:suppressAutoHyphens w:val="0"/>
            </w:pPr>
            <w:r w:rsidRPr="0066374A">
              <w:rPr>
                <w:b/>
              </w:rPr>
              <w:t>Use case name:</w:t>
            </w:r>
            <w:r w:rsidRPr="0066374A">
              <w:t xml:space="preserve"> Print Late Payment Reminder</w:t>
            </w:r>
          </w:p>
        </w:tc>
      </w:tr>
      <w:tr w:rsidR="0066374A" w:rsidRPr="0066374A" w14:paraId="0FB7B638" w14:textId="77777777" w:rsidTr="00CE5C32">
        <w:tc>
          <w:tcPr>
            <w:tcW w:w="9016" w:type="dxa"/>
            <w:gridSpan w:val="2"/>
          </w:tcPr>
          <w:p w14:paraId="6172E493" w14:textId="77777777" w:rsidR="0066374A" w:rsidRPr="0066374A" w:rsidRDefault="0066374A" w:rsidP="0066374A">
            <w:pPr>
              <w:suppressAutoHyphens w:val="0"/>
            </w:pPr>
            <w:r w:rsidRPr="0066374A">
              <w:rPr>
                <w:b/>
              </w:rPr>
              <w:t>Test number:</w:t>
            </w:r>
            <w:r w:rsidRPr="0066374A">
              <w:t xml:space="preserve"> 2</w:t>
            </w:r>
          </w:p>
        </w:tc>
      </w:tr>
      <w:tr w:rsidR="0066374A" w:rsidRPr="0066374A" w14:paraId="56B60122" w14:textId="77777777" w:rsidTr="00CE5C32">
        <w:tc>
          <w:tcPr>
            <w:tcW w:w="9016" w:type="dxa"/>
            <w:gridSpan w:val="2"/>
          </w:tcPr>
          <w:p w14:paraId="15D63B84" w14:textId="77777777" w:rsidR="0066374A" w:rsidRPr="0066374A" w:rsidRDefault="0066374A" w:rsidP="0066374A">
            <w:pPr>
              <w:suppressAutoHyphens w:val="0"/>
            </w:pPr>
            <w:r w:rsidRPr="0066374A">
              <w:rPr>
                <w:b/>
              </w:rPr>
              <w:t>Objective:</w:t>
            </w:r>
            <w:r w:rsidRPr="0066374A">
              <w:t xml:space="preserve"> To test the alternative flow where the Office Manager is unable to print the letters required due to a print error.</w:t>
            </w:r>
          </w:p>
        </w:tc>
      </w:tr>
      <w:tr w:rsidR="0066374A" w:rsidRPr="0066374A" w14:paraId="12CB7B88" w14:textId="77777777" w:rsidTr="00CE5C32">
        <w:tc>
          <w:tcPr>
            <w:tcW w:w="9016" w:type="dxa"/>
            <w:gridSpan w:val="2"/>
          </w:tcPr>
          <w:p w14:paraId="1F564873" w14:textId="77777777" w:rsidR="0066374A" w:rsidRPr="0066374A" w:rsidRDefault="0066374A" w:rsidP="0066374A">
            <w:pPr>
              <w:suppressAutoHyphens w:val="0"/>
              <w:rPr>
                <w:b/>
              </w:rPr>
            </w:pPr>
            <w:r w:rsidRPr="0066374A">
              <w:rPr>
                <w:b/>
              </w:rPr>
              <w:t>Set up:</w:t>
            </w:r>
          </w:p>
          <w:p w14:paraId="4C26281D" w14:textId="77777777" w:rsidR="0066374A" w:rsidRPr="0066374A" w:rsidRDefault="0066374A" w:rsidP="00BA3D0F">
            <w:pPr>
              <w:numPr>
                <w:ilvl w:val="0"/>
                <w:numId w:val="18"/>
              </w:numPr>
              <w:suppressAutoHyphens w:val="0"/>
              <w:contextualSpacing/>
            </w:pPr>
            <w:r w:rsidRPr="0066374A">
              <w:t xml:space="preserve">Create a customer account for Ms Eva </w:t>
            </w:r>
            <w:proofErr w:type="spellStart"/>
            <w:r w:rsidRPr="0066374A">
              <w:t>Bauyer</w:t>
            </w:r>
            <w:proofErr w:type="spellEnd"/>
            <w:r w:rsidRPr="0066374A">
              <w:t xml:space="preserve">, account number: ACC0004. </w:t>
            </w:r>
          </w:p>
          <w:p w14:paraId="6EDDAD2F" w14:textId="77777777" w:rsidR="0066374A" w:rsidRPr="0066374A" w:rsidRDefault="0066374A" w:rsidP="00BA3D0F">
            <w:pPr>
              <w:numPr>
                <w:ilvl w:val="0"/>
                <w:numId w:val="18"/>
              </w:numPr>
              <w:suppressAutoHyphens w:val="0"/>
              <w:contextualSpacing/>
            </w:pPr>
            <w:r w:rsidRPr="0066374A">
              <w:t xml:space="preserve">Place an order for Ms Eva </w:t>
            </w:r>
            <w:proofErr w:type="spellStart"/>
            <w:r w:rsidRPr="0066374A">
              <w:t>Bauyer</w:t>
            </w:r>
            <w:proofErr w:type="spellEnd"/>
            <w:r w:rsidRPr="0066374A">
              <w:t xml:space="preserve"> using the Place Order tab with a set deadline.</w:t>
            </w:r>
          </w:p>
          <w:p w14:paraId="4949DD4F" w14:textId="77777777" w:rsidR="0066374A" w:rsidRPr="0066374A" w:rsidRDefault="0066374A" w:rsidP="00BA3D0F">
            <w:pPr>
              <w:numPr>
                <w:ilvl w:val="0"/>
                <w:numId w:val="18"/>
              </w:numPr>
              <w:suppressAutoHyphens w:val="0"/>
              <w:contextualSpacing/>
            </w:pPr>
            <w:r w:rsidRPr="0066374A">
              <w:t xml:space="preserve">The office manager must be logged in to the system (Username: Manager and Password: </w:t>
            </w:r>
            <w:proofErr w:type="spellStart"/>
            <w:r w:rsidRPr="0066374A">
              <w:t>Get_it_done</w:t>
            </w:r>
            <w:proofErr w:type="spellEnd"/>
            <w:r w:rsidRPr="0066374A">
              <w:t xml:space="preserve">) and accesses the customer accounts and sees that the payment deadline has passed at deadline day + 1 day and no payment has been made by Ms Eva </w:t>
            </w:r>
            <w:proofErr w:type="spellStart"/>
            <w:r w:rsidRPr="0066374A">
              <w:t>Bauyer</w:t>
            </w:r>
            <w:proofErr w:type="spellEnd"/>
            <w:r w:rsidRPr="0066374A">
              <w:t>.</w:t>
            </w:r>
          </w:p>
          <w:p w14:paraId="31BBF5A5" w14:textId="77777777" w:rsidR="0066374A" w:rsidRPr="0066374A" w:rsidRDefault="0066374A" w:rsidP="00BA3D0F">
            <w:pPr>
              <w:numPr>
                <w:ilvl w:val="0"/>
                <w:numId w:val="18"/>
              </w:numPr>
              <w:suppressAutoHyphens w:val="0"/>
              <w:contextualSpacing/>
            </w:pPr>
            <w:r w:rsidRPr="0066374A">
              <w:t>An error with the printer not allowing any prints to be made.</w:t>
            </w:r>
          </w:p>
        </w:tc>
      </w:tr>
      <w:tr w:rsidR="0066374A" w:rsidRPr="0066374A" w14:paraId="69C5CF2C" w14:textId="77777777" w:rsidTr="00CE5C32">
        <w:tc>
          <w:tcPr>
            <w:tcW w:w="9016" w:type="dxa"/>
            <w:gridSpan w:val="2"/>
          </w:tcPr>
          <w:p w14:paraId="234ED9EA" w14:textId="77777777" w:rsidR="0066374A" w:rsidRPr="0066374A" w:rsidRDefault="0066374A" w:rsidP="0066374A">
            <w:pPr>
              <w:suppressAutoHyphens w:val="0"/>
            </w:pPr>
            <w:r w:rsidRPr="0066374A">
              <w:rPr>
                <w:b/>
              </w:rPr>
              <w:t>Expected results:</w:t>
            </w:r>
          </w:p>
          <w:p w14:paraId="230AA0C1" w14:textId="77777777" w:rsidR="0066374A" w:rsidRPr="0066374A" w:rsidRDefault="0066374A" w:rsidP="00BA3D0F">
            <w:pPr>
              <w:numPr>
                <w:ilvl w:val="0"/>
                <w:numId w:val="19"/>
              </w:numPr>
              <w:suppressAutoHyphens w:val="0"/>
              <w:contextualSpacing/>
            </w:pPr>
            <w:r w:rsidRPr="0066374A">
              <w:t>Late payment letter is not printed.</w:t>
            </w:r>
          </w:p>
        </w:tc>
      </w:tr>
      <w:tr w:rsidR="0066374A" w:rsidRPr="0066374A" w14:paraId="53EA76BA" w14:textId="77777777" w:rsidTr="00CE5C32">
        <w:tc>
          <w:tcPr>
            <w:tcW w:w="9016" w:type="dxa"/>
            <w:gridSpan w:val="2"/>
          </w:tcPr>
          <w:p w14:paraId="64A9BAA0" w14:textId="77777777" w:rsidR="0066374A" w:rsidRPr="0066374A" w:rsidRDefault="0066374A" w:rsidP="0066374A">
            <w:pPr>
              <w:suppressAutoHyphens w:val="0"/>
              <w:rPr>
                <w:b/>
              </w:rPr>
            </w:pPr>
            <w:r w:rsidRPr="0066374A">
              <w:rPr>
                <w:b/>
              </w:rPr>
              <w:t>Test:</w:t>
            </w:r>
          </w:p>
          <w:p w14:paraId="5E697EB0" w14:textId="77777777" w:rsidR="0066374A" w:rsidRPr="0066374A" w:rsidRDefault="0066374A" w:rsidP="00BA3D0F">
            <w:pPr>
              <w:numPr>
                <w:ilvl w:val="0"/>
                <w:numId w:val="20"/>
              </w:numPr>
              <w:suppressAutoHyphens w:val="0"/>
              <w:contextualSpacing/>
            </w:pPr>
            <w:r w:rsidRPr="0066374A">
              <w:t>Office Manager logs in to the system, accesses the customer list and sees that John Doe has missed his payment deadline.</w:t>
            </w:r>
          </w:p>
          <w:p w14:paraId="102E1BBA" w14:textId="77777777" w:rsidR="0066374A" w:rsidRPr="0066374A" w:rsidRDefault="0066374A" w:rsidP="00BA3D0F">
            <w:pPr>
              <w:numPr>
                <w:ilvl w:val="0"/>
                <w:numId w:val="20"/>
              </w:numPr>
              <w:suppressAutoHyphens w:val="0"/>
              <w:contextualSpacing/>
            </w:pPr>
            <w:r w:rsidRPr="0066374A">
              <w:t>GUI appears which the Office Manger clicks.</w:t>
            </w:r>
          </w:p>
        </w:tc>
      </w:tr>
      <w:tr w:rsidR="0066374A" w:rsidRPr="0066374A" w14:paraId="0A1C8E1F" w14:textId="77777777" w:rsidTr="00CE5C32">
        <w:tc>
          <w:tcPr>
            <w:tcW w:w="9016" w:type="dxa"/>
            <w:gridSpan w:val="2"/>
          </w:tcPr>
          <w:p w14:paraId="64D99456" w14:textId="0FAC6693" w:rsidR="0066374A" w:rsidRPr="0066374A" w:rsidRDefault="0066374A" w:rsidP="0066374A">
            <w:pPr>
              <w:suppressAutoHyphens w:val="0"/>
            </w:pPr>
            <w:r w:rsidRPr="0066374A">
              <w:rPr>
                <w:b/>
              </w:rPr>
              <w:t>Test record:</w:t>
            </w:r>
            <w:r w:rsidRPr="0066374A">
              <w:t xml:space="preserve"> A late payment letter is not printed for </w:t>
            </w:r>
            <w:r w:rsidR="007C1844">
              <w:t xml:space="preserve">Eva </w:t>
            </w:r>
            <w:proofErr w:type="spellStart"/>
            <w:r w:rsidR="007C1844">
              <w:t>Bauyer</w:t>
            </w:r>
            <w:proofErr w:type="spellEnd"/>
            <w:r w:rsidRPr="0066374A">
              <w:t xml:space="preserve"> due to a printer error after the GUI is clicked.</w:t>
            </w:r>
          </w:p>
        </w:tc>
      </w:tr>
      <w:tr w:rsidR="0066374A" w:rsidRPr="0066374A" w14:paraId="6BC1AC4A" w14:textId="77777777" w:rsidTr="00CE5C32">
        <w:tc>
          <w:tcPr>
            <w:tcW w:w="4508" w:type="dxa"/>
          </w:tcPr>
          <w:p w14:paraId="0484FDCD" w14:textId="77777777" w:rsidR="0066374A" w:rsidRPr="0066374A" w:rsidRDefault="0066374A" w:rsidP="0066374A">
            <w:pPr>
              <w:suppressAutoHyphens w:val="0"/>
            </w:pPr>
            <w:proofErr w:type="spellStart"/>
            <w:proofErr w:type="gramStart"/>
            <w:r w:rsidRPr="0066374A">
              <w:rPr>
                <w:b/>
              </w:rPr>
              <w:t>Date:xx</w:t>
            </w:r>
            <w:proofErr w:type="spellEnd"/>
            <w:proofErr w:type="gramEnd"/>
            <w:r w:rsidRPr="0066374A">
              <w:rPr>
                <w:b/>
              </w:rPr>
              <w:t>/xxx/xxx</w:t>
            </w:r>
          </w:p>
        </w:tc>
        <w:tc>
          <w:tcPr>
            <w:tcW w:w="4508" w:type="dxa"/>
          </w:tcPr>
          <w:p w14:paraId="7D096056" w14:textId="77777777" w:rsidR="0066374A" w:rsidRPr="0066374A" w:rsidRDefault="0066374A" w:rsidP="0066374A">
            <w:pPr>
              <w:suppressAutoHyphens w:val="0"/>
            </w:pPr>
            <w:proofErr w:type="spellStart"/>
            <w:proofErr w:type="gramStart"/>
            <w:r w:rsidRPr="0066374A">
              <w:rPr>
                <w:b/>
              </w:rPr>
              <w:t>Tester:xxxxxxx</w:t>
            </w:r>
            <w:proofErr w:type="spellEnd"/>
            <w:proofErr w:type="gramEnd"/>
          </w:p>
        </w:tc>
      </w:tr>
      <w:tr w:rsidR="0066374A" w:rsidRPr="0066374A" w14:paraId="6F581AFB" w14:textId="77777777" w:rsidTr="00CE5C32">
        <w:tc>
          <w:tcPr>
            <w:tcW w:w="9016" w:type="dxa"/>
            <w:gridSpan w:val="2"/>
          </w:tcPr>
          <w:p w14:paraId="7FFB8632" w14:textId="77777777" w:rsidR="0066374A" w:rsidRPr="0066374A" w:rsidRDefault="0066374A" w:rsidP="0066374A">
            <w:pPr>
              <w:suppressAutoHyphens w:val="0"/>
            </w:pPr>
            <w:r w:rsidRPr="0066374A">
              <w:rPr>
                <w:b/>
              </w:rPr>
              <w:t>Result:</w:t>
            </w:r>
          </w:p>
        </w:tc>
      </w:tr>
      <w:tr w:rsidR="0066374A" w:rsidRPr="0066374A" w14:paraId="502A2428" w14:textId="77777777" w:rsidTr="00CE5C32">
        <w:tc>
          <w:tcPr>
            <w:tcW w:w="4508" w:type="dxa"/>
          </w:tcPr>
          <w:p w14:paraId="221001E7" w14:textId="77777777" w:rsidR="0066374A" w:rsidRPr="0066374A" w:rsidRDefault="0066374A" w:rsidP="0066374A">
            <w:pPr>
              <w:suppressAutoHyphens w:val="0"/>
            </w:pPr>
            <w:r w:rsidRPr="0066374A">
              <w:rPr>
                <w:b/>
              </w:rPr>
              <w:t>Date:</w:t>
            </w:r>
          </w:p>
        </w:tc>
        <w:tc>
          <w:tcPr>
            <w:tcW w:w="4508" w:type="dxa"/>
          </w:tcPr>
          <w:p w14:paraId="5B25B1FD" w14:textId="77777777" w:rsidR="0066374A" w:rsidRPr="0066374A" w:rsidRDefault="0066374A" w:rsidP="0066374A">
            <w:pPr>
              <w:suppressAutoHyphens w:val="0"/>
            </w:pPr>
            <w:r w:rsidRPr="0066374A">
              <w:rPr>
                <w:b/>
              </w:rPr>
              <w:t>Tester:</w:t>
            </w:r>
          </w:p>
        </w:tc>
      </w:tr>
      <w:tr w:rsidR="0066374A" w:rsidRPr="0066374A" w14:paraId="25B6954F" w14:textId="77777777" w:rsidTr="00CE5C32">
        <w:tc>
          <w:tcPr>
            <w:tcW w:w="9016" w:type="dxa"/>
            <w:gridSpan w:val="2"/>
          </w:tcPr>
          <w:p w14:paraId="7BB9E5EC" w14:textId="77777777" w:rsidR="0066374A" w:rsidRPr="0066374A" w:rsidRDefault="0066374A" w:rsidP="0066374A">
            <w:pPr>
              <w:suppressAutoHyphens w:val="0"/>
            </w:pPr>
            <w:r w:rsidRPr="0066374A">
              <w:rPr>
                <w:b/>
              </w:rPr>
              <w:t>Result:</w:t>
            </w:r>
          </w:p>
        </w:tc>
      </w:tr>
    </w:tbl>
    <w:p w14:paraId="10F9AEFE" w14:textId="77777777" w:rsidR="00597C00" w:rsidRDefault="00597C00"/>
    <w:p w14:paraId="10F9AEFF" w14:textId="2083262E" w:rsidR="00597C00" w:rsidRPr="001D53C6" w:rsidRDefault="001D53C6" w:rsidP="00F842F0">
      <w:pPr>
        <w:pStyle w:val="Heading2"/>
      </w:pPr>
      <w:bookmarkStart w:id="6" w:name="_Toc512214697"/>
      <w:r>
        <w:t>Login</w:t>
      </w:r>
      <w:bookmarkEnd w:id="6"/>
    </w:p>
    <w:p w14:paraId="2F5164E3" w14:textId="3B47A0CF" w:rsidR="005404D3" w:rsidRDefault="005404D3" w:rsidP="001D53C6">
      <w:pPr>
        <w:rPr>
          <w:b/>
          <w:u w:val="single"/>
        </w:rPr>
      </w:pPr>
      <w:r>
        <w:rPr>
          <w:b/>
          <w:u w:val="single"/>
        </w:rPr>
        <w:t>Main Flow:</w:t>
      </w:r>
    </w:p>
    <w:tbl>
      <w:tblPr>
        <w:tblStyle w:val="TableGrid5"/>
        <w:tblW w:w="0" w:type="auto"/>
        <w:tblLook w:val="04A0" w:firstRow="1" w:lastRow="0" w:firstColumn="1" w:lastColumn="0" w:noHBand="0" w:noVBand="1"/>
      </w:tblPr>
      <w:tblGrid>
        <w:gridCol w:w="4508"/>
        <w:gridCol w:w="4508"/>
      </w:tblGrid>
      <w:tr w:rsidR="0066374A" w:rsidRPr="0066374A" w14:paraId="66F3C7EA" w14:textId="77777777" w:rsidTr="00CE5C32">
        <w:tc>
          <w:tcPr>
            <w:tcW w:w="4508" w:type="dxa"/>
          </w:tcPr>
          <w:p w14:paraId="7C96A0FB" w14:textId="77777777" w:rsidR="0066374A" w:rsidRPr="0066374A" w:rsidRDefault="0066374A" w:rsidP="0066374A">
            <w:pPr>
              <w:suppressAutoHyphens w:val="0"/>
            </w:pPr>
            <w:r w:rsidRPr="0066374A">
              <w:rPr>
                <w:b/>
              </w:rPr>
              <w:t>Use case ID:</w:t>
            </w:r>
            <w:r w:rsidRPr="0066374A">
              <w:t xml:space="preserve"> 5</w:t>
            </w:r>
          </w:p>
        </w:tc>
        <w:tc>
          <w:tcPr>
            <w:tcW w:w="4508" w:type="dxa"/>
          </w:tcPr>
          <w:p w14:paraId="39AAC27B" w14:textId="77777777" w:rsidR="0066374A" w:rsidRPr="0066374A" w:rsidRDefault="0066374A" w:rsidP="0066374A">
            <w:pPr>
              <w:suppressAutoHyphens w:val="0"/>
            </w:pPr>
            <w:r w:rsidRPr="0066374A">
              <w:rPr>
                <w:b/>
              </w:rPr>
              <w:t>Use case name:</w:t>
            </w:r>
            <w:r w:rsidRPr="0066374A">
              <w:t xml:space="preserve"> Login</w:t>
            </w:r>
          </w:p>
        </w:tc>
      </w:tr>
      <w:tr w:rsidR="0066374A" w:rsidRPr="0066374A" w14:paraId="659CFE36" w14:textId="77777777" w:rsidTr="00CE5C32">
        <w:tc>
          <w:tcPr>
            <w:tcW w:w="9016" w:type="dxa"/>
            <w:gridSpan w:val="2"/>
          </w:tcPr>
          <w:p w14:paraId="3149570B" w14:textId="77777777" w:rsidR="0066374A" w:rsidRPr="0066374A" w:rsidRDefault="0066374A" w:rsidP="0066374A">
            <w:pPr>
              <w:suppressAutoHyphens w:val="0"/>
            </w:pPr>
            <w:r w:rsidRPr="0066374A">
              <w:rPr>
                <w:b/>
              </w:rPr>
              <w:t>Test number:</w:t>
            </w:r>
            <w:r w:rsidRPr="0066374A">
              <w:t xml:space="preserve"> 1</w:t>
            </w:r>
          </w:p>
        </w:tc>
      </w:tr>
      <w:tr w:rsidR="0066374A" w:rsidRPr="0066374A" w14:paraId="41969AAA" w14:textId="77777777" w:rsidTr="00CE5C32">
        <w:tc>
          <w:tcPr>
            <w:tcW w:w="9016" w:type="dxa"/>
            <w:gridSpan w:val="2"/>
          </w:tcPr>
          <w:p w14:paraId="52D146D1" w14:textId="77777777" w:rsidR="0066374A" w:rsidRPr="0066374A" w:rsidRDefault="0066374A" w:rsidP="0066374A">
            <w:pPr>
              <w:suppressAutoHyphens w:val="0"/>
            </w:pPr>
            <w:r w:rsidRPr="0066374A">
              <w:rPr>
                <w:b/>
              </w:rPr>
              <w:t>Objective:</w:t>
            </w:r>
            <w:r w:rsidRPr="0066374A">
              <w:t xml:space="preserve"> To test the main flow </w:t>
            </w:r>
          </w:p>
        </w:tc>
      </w:tr>
      <w:tr w:rsidR="0066374A" w:rsidRPr="0066374A" w14:paraId="5A5F1EDC" w14:textId="77777777" w:rsidTr="00CE5C32">
        <w:tc>
          <w:tcPr>
            <w:tcW w:w="9016" w:type="dxa"/>
            <w:gridSpan w:val="2"/>
          </w:tcPr>
          <w:p w14:paraId="49B84453" w14:textId="77777777" w:rsidR="0066374A" w:rsidRPr="0066374A" w:rsidRDefault="0066374A" w:rsidP="0066374A">
            <w:pPr>
              <w:suppressAutoHyphens w:val="0"/>
            </w:pPr>
            <w:r w:rsidRPr="0066374A">
              <w:rPr>
                <w:b/>
              </w:rPr>
              <w:t>Set up:</w:t>
            </w:r>
          </w:p>
          <w:p w14:paraId="3D21F274" w14:textId="77777777" w:rsidR="0066374A" w:rsidRPr="0066374A" w:rsidRDefault="0066374A" w:rsidP="00BA3D0F">
            <w:pPr>
              <w:numPr>
                <w:ilvl w:val="0"/>
                <w:numId w:val="21"/>
              </w:numPr>
              <w:suppressAutoHyphens w:val="0"/>
              <w:contextualSpacing/>
            </w:pPr>
            <w:r w:rsidRPr="0066374A">
              <w:t xml:space="preserve">An account must be made for the Office Manager (username: Manager and password: </w:t>
            </w:r>
            <w:proofErr w:type="spellStart"/>
            <w:r w:rsidRPr="0066374A">
              <w:t>Get_it_done</w:t>
            </w:r>
            <w:proofErr w:type="spellEnd"/>
            <w:r w:rsidRPr="0066374A">
              <w:t xml:space="preserve">), copy room Technician (username: Copy and password: </w:t>
            </w:r>
            <w:proofErr w:type="spellStart"/>
            <w:r w:rsidRPr="0066374A">
              <w:t>Too_dark</w:t>
            </w:r>
            <w:proofErr w:type="spellEnd"/>
            <w:r w:rsidRPr="0066374A">
              <w:t xml:space="preserve">), Shift Manager (username: Clerk and password: Paperwork) and Receptionist (Username: Hello and password: </w:t>
            </w:r>
            <w:proofErr w:type="spellStart"/>
            <w:r w:rsidRPr="0066374A">
              <w:t>Hello_there</w:t>
            </w:r>
            <w:proofErr w:type="spellEnd"/>
            <w:r w:rsidRPr="0066374A">
              <w:t>).</w:t>
            </w:r>
          </w:p>
        </w:tc>
      </w:tr>
      <w:tr w:rsidR="0066374A" w:rsidRPr="0066374A" w14:paraId="48444E3D" w14:textId="77777777" w:rsidTr="00CE5C32">
        <w:tc>
          <w:tcPr>
            <w:tcW w:w="9016" w:type="dxa"/>
            <w:gridSpan w:val="2"/>
          </w:tcPr>
          <w:p w14:paraId="0E2FCC25" w14:textId="77777777" w:rsidR="0066374A" w:rsidRPr="0066374A" w:rsidRDefault="0066374A" w:rsidP="0066374A">
            <w:pPr>
              <w:suppressAutoHyphens w:val="0"/>
            </w:pPr>
            <w:r w:rsidRPr="0066374A">
              <w:rPr>
                <w:b/>
              </w:rPr>
              <w:t>Expected results:</w:t>
            </w:r>
          </w:p>
          <w:p w14:paraId="5AB76255" w14:textId="77777777" w:rsidR="0066374A" w:rsidRPr="0066374A" w:rsidRDefault="0066374A" w:rsidP="00BA3D0F">
            <w:pPr>
              <w:numPr>
                <w:ilvl w:val="0"/>
                <w:numId w:val="22"/>
              </w:numPr>
              <w:suppressAutoHyphens w:val="0"/>
              <w:contextualSpacing/>
            </w:pPr>
            <w:r w:rsidRPr="0066374A">
              <w:t>The user logs in to the system.</w:t>
            </w:r>
          </w:p>
        </w:tc>
      </w:tr>
      <w:tr w:rsidR="0066374A" w:rsidRPr="0066374A" w14:paraId="7628742B" w14:textId="77777777" w:rsidTr="00CE5C32">
        <w:tc>
          <w:tcPr>
            <w:tcW w:w="9016" w:type="dxa"/>
            <w:gridSpan w:val="2"/>
          </w:tcPr>
          <w:p w14:paraId="7F7A618F" w14:textId="77777777" w:rsidR="0066374A" w:rsidRPr="0066374A" w:rsidRDefault="0066374A" w:rsidP="0066374A">
            <w:pPr>
              <w:suppressAutoHyphens w:val="0"/>
            </w:pPr>
            <w:r w:rsidRPr="0066374A">
              <w:rPr>
                <w:b/>
              </w:rPr>
              <w:t>Test:</w:t>
            </w:r>
          </w:p>
          <w:p w14:paraId="14FD9E44" w14:textId="77777777" w:rsidR="0066374A" w:rsidRPr="0066374A" w:rsidRDefault="0066374A" w:rsidP="00BA3D0F">
            <w:pPr>
              <w:numPr>
                <w:ilvl w:val="0"/>
                <w:numId w:val="23"/>
              </w:numPr>
              <w:suppressAutoHyphens w:val="0"/>
              <w:contextualSpacing/>
            </w:pPr>
            <w:r w:rsidRPr="0066374A">
              <w:t>All the users mentioned above, enters their username and password in the respective present fields, correctly.</w:t>
            </w:r>
          </w:p>
          <w:p w14:paraId="60AD5F28" w14:textId="77777777" w:rsidR="0066374A" w:rsidRPr="0066374A" w:rsidRDefault="0066374A" w:rsidP="00BA3D0F">
            <w:pPr>
              <w:numPr>
                <w:ilvl w:val="0"/>
                <w:numId w:val="23"/>
              </w:numPr>
              <w:suppressAutoHyphens w:val="0"/>
              <w:contextualSpacing/>
            </w:pPr>
            <w:r w:rsidRPr="0066374A">
              <w:lastRenderedPageBreak/>
              <w:t>Then click the login GUI button.</w:t>
            </w:r>
          </w:p>
        </w:tc>
      </w:tr>
      <w:tr w:rsidR="0066374A" w:rsidRPr="0066374A" w14:paraId="02E5575A" w14:textId="77777777" w:rsidTr="00CE5C32">
        <w:tc>
          <w:tcPr>
            <w:tcW w:w="9016" w:type="dxa"/>
            <w:gridSpan w:val="2"/>
          </w:tcPr>
          <w:p w14:paraId="08FD9261" w14:textId="77777777" w:rsidR="0066374A" w:rsidRPr="0066374A" w:rsidRDefault="0066374A" w:rsidP="0066374A">
            <w:pPr>
              <w:suppressAutoHyphens w:val="0"/>
            </w:pPr>
            <w:r w:rsidRPr="0066374A">
              <w:rPr>
                <w:b/>
              </w:rPr>
              <w:lastRenderedPageBreak/>
              <w:t>Test record:</w:t>
            </w:r>
            <w:r w:rsidRPr="0066374A">
              <w:t xml:space="preserve"> The respective users logs into the system.</w:t>
            </w:r>
          </w:p>
        </w:tc>
      </w:tr>
      <w:tr w:rsidR="0066374A" w:rsidRPr="0066374A" w14:paraId="3CE93931" w14:textId="77777777" w:rsidTr="00CE5C32">
        <w:tc>
          <w:tcPr>
            <w:tcW w:w="4508" w:type="dxa"/>
          </w:tcPr>
          <w:p w14:paraId="3354CF71" w14:textId="77777777" w:rsidR="0066374A" w:rsidRPr="0066374A" w:rsidRDefault="0066374A" w:rsidP="0066374A">
            <w:pPr>
              <w:suppressAutoHyphens w:val="0"/>
            </w:pPr>
            <w:r w:rsidRPr="0066374A">
              <w:rPr>
                <w:b/>
              </w:rPr>
              <w:t>Date: 17/04/2018</w:t>
            </w:r>
          </w:p>
        </w:tc>
        <w:tc>
          <w:tcPr>
            <w:tcW w:w="4508" w:type="dxa"/>
          </w:tcPr>
          <w:p w14:paraId="57A70149" w14:textId="77777777" w:rsidR="0066374A" w:rsidRPr="0066374A" w:rsidRDefault="0066374A" w:rsidP="0066374A">
            <w:pPr>
              <w:suppressAutoHyphens w:val="0"/>
            </w:pPr>
            <w:r w:rsidRPr="0066374A">
              <w:rPr>
                <w:b/>
              </w:rPr>
              <w:t>Tester: Mugheeth</w:t>
            </w:r>
          </w:p>
        </w:tc>
      </w:tr>
      <w:tr w:rsidR="0066374A" w:rsidRPr="0066374A" w14:paraId="7A0DD215" w14:textId="77777777" w:rsidTr="00CE5C32">
        <w:tc>
          <w:tcPr>
            <w:tcW w:w="9016" w:type="dxa"/>
            <w:gridSpan w:val="2"/>
          </w:tcPr>
          <w:p w14:paraId="5A43E750" w14:textId="77777777" w:rsidR="0066374A" w:rsidRPr="0066374A" w:rsidRDefault="0066374A" w:rsidP="0066374A">
            <w:pPr>
              <w:suppressAutoHyphens w:val="0"/>
            </w:pPr>
            <w:r w:rsidRPr="0066374A">
              <w:rPr>
                <w:b/>
              </w:rPr>
              <w:t>Result: Pass</w:t>
            </w:r>
          </w:p>
        </w:tc>
      </w:tr>
      <w:tr w:rsidR="0066374A" w:rsidRPr="0066374A" w14:paraId="65BCE8B9" w14:textId="77777777" w:rsidTr="00CE5C32">
        <w:tc>
          <w:tcPr>
            <w:tcW w:w="4508" w:type="dxa"/>
          </w:tcPr>
          <w:p w14:paraId="7F4170A7" w14:textId="77777777" w:rsidR="0066374A" w:rsidRPr="0066374A" w:rsidRDefault="0066374A" w:rsidP="0066374A">
            <w:pPr>
              <w:suppressAutoHyphens w:val="0"/>
            </w:pPr>
            <w:r w:rsidRPr="0066374A">
              <w:rPr>
                <w:b/>
              </w:rPr>
              <w:t>Date: 18/04/2018</w:t>
            </w:r>
          </w:p>
        </w:tc>
        <w:tc>
          <w:tcPr>
            <w:tcW w:w="4508" w:type="dxa"/>
          </w:tcPr>
          <w:p w14:paraId="0C8BAEC8" w14:textId="77777777" w:rsidR="0066374A" w:rsidRPr="0066374A" w:rsidRDefault="0066374A" w:rsidP="0066374A">
            <w:pPr>
              <w:suppressAutoHyphens w:val="0"/>
            </w:pPr>
            <w:r w:rsidRPr="0066374A">
              <w:rPr>
                <w:b/>
              </w:rPr>
              <w:t>Tester: Gerda</w:t>
            </w:r>
          </w:p>
        </w:tc>
      </w:tr>
      <w:tr w:rsidR="0066374A" w:rsidRPr="0066374A" w14:paraId="73A799F2" w14:textId="77777777" w:rsidTr="00CE5C32">
        <w:tc>
          <w:tcPr>
            <w:tcW w:w="9016" w:type="dxa"/>
            <w:gridSpan w:val="2"/>
          </w:tcPr>
          <w:p w14:paraId="1B38F8A5" w14:textId="77777777" w:rsidR="0066374A" w:rsidRPr="0066374A" w:rsidRDefault="0066374A" w:rsidP="0066374A">
            <w:pPr>
              <w:suppressAutoHyphens w:val="0"/>
            </w:pPr>
            <w:r w:rsidRPr="0066374A">
              <w:rPr>
                <w:b/>
              </w:rPr>
              <w:t>Result: Pass</w:t>
            </w:r>
          </w:p>
        </w:tc>
      </w:tr>
    </w:tbl>
    <w:p w14:paraId="1CA1D6F9" w14:textId="77777777" w:rsidR="003A5DD2" w:rsidRDefault="003A5DD2" w:rsidP="0066374A">
      <w:pPr>
        <w:rPr>
          <w:rFonts w:asciiTheme="minorHAnsi" w:hAnsiTheme="minorHAnsi" w:cstheme="minorBidi"/>
          <w:b/>
          <w:u w:val="single"/>
          <w:lang w:eastAsia="en-US"/>
        </w:rPr>
      </w:pPr>
    </w:p>
    <w:p w14:paraId="5202BDED" w14:textId="7E79AAFE" w:rsidR="005404D3" w:rsidRPr="005404D3" w:rsidRDefault="005404D3" w:rsidP="00C86BCE">
      <w:pPr>
        <w:ind w:firstLine="720"/>
        <w:rPr>
          <w:rFonts w:asciiTheme="minorHAnsi" w:hAnsiTheme="minorHAnsi" w:cstheme="minorBidi"/>
          <w:b/>
          <w:u w:val="single"/>
          <w:lang w:eastAsia="en-US"/>
        </w:rPr>
      </w:pPr>
      <w:r>
        <w:rPr>
          <w:rFonts w:asciiTheme="minorHAnsi" w:hAnsiTheme="minorHAnsi" w:cstheme="minorBidi"/>
          <w:b/>
          <w:u w:val="single"/>
          <w:lang w:eastAsia="en-US"/>
        </w:rPr>
        <w:t>Alternative Flow:</w:t>
      </w:r>
    </w:p>
    <w:tbl>
      <w:tblPr>
        <w:tblStyle w:val="TableGrid6"/>
        <w:tblW w:w="0" w:type="auto"/>
        <w:tblLook w:val="04A0" w:firstRow="1" w:lastRow="0" w:firstColumn="1" w:lastColumn="0" w:noHBand="0" w:noVBand="1"/>
      </w:tblPr>
      <w:tblGrid>
        <w:gridCol w:w="4508"/>
        <w:gridCol w:w="4508"/>
      </w:tblGrid>
      <w:tr w:rsidR="0066374A" w:rsidRPr="0066374A" w14:paraId="52C55AB5" w14:textId="77777777" w:rsidTr="00CE5C32">
        <w:tc>
          <w:tcPr>
            <w:tcW w:w="4508" w:type="dxa"/>
          </w:tcPr>
          <w:p w14:paraId="1015C873" w14:textId="77777777" w:rsidR="0066374A" w:rsidRPr="0066374A" w:rsidRDefault="0066374A" w:rsidP="0066374A">
            <w:pPr>
              <w:suppressAutoHyphens w:val="0"/>
            </w:pPr>
            <w:r w:rsidRPr="0066374A">
              <w:rPr>
                <w:b/>
              </w:rPr>
              <w:t>Use case ID:</w:t>
            </w:r>
            <w:r w:rsidRPr="0066374A">
              <w:t xml:space="preserve"> 5</w:t>
            </w:r>
          </w:p>
        </w:tc>
        <w:tc>
          <w:tcPr>
            <w:tcW w:w="4508" w:type="dxa"/>
          </w:tcPr>
          <w:p w14:paraId="2EB78DBD" w14:textId="77777777" w:rsidR="0066374A" w:rsidRPr="0066374A" w:rsidRDefault="0066374A" w:rsidP="0066374A">
            <w:pPr>
              <w:suppressAutoHyphens w:val="0"/>
            </w:pPr>
            <w:r w:rsidRPr="0066374A">
              <w:rPr>
                <w:b/>
              </w:rPr>
              <w:t>Use case name:</w:t>
            </w:r>
            <w:r w:rsidRPr="0066374A">
              <w:t xml:space="preserve"> Login</w:t>
            </w:r>
          </w:p>
        </w:tc>
      </w:tr>
      <w:tr w:rsidR="0066374A" w:rsidRPr="0066374A" w14:paraId="41A52E1E" w14:textId="77777777" w:rsidTr="00CE5C32">
        <w:tc>
          <w:tcPr>
            <w:tcW w:w="9016" w:type="dxa"/>
            <w:gridSpan w:val="2"/>
          </w:tcPr>
          <w:p w14:paraId="7835C3CB" w14:textId="77777777" w:rsidR="0066374A" w:rsidRPr="0066374A" w:rsidRDefault="0066374A" w:rsidP="0066374A">
            <w:pPr>
              <w:suppressAutoHyphens w:val="0"/>
            </w:pPr>
            <w:r w:rsidRPr="0066374A">
              <w:rPr>
                <w:b/>
              </w:rPr>
              <w:t>Test number:</w:t>
            </w:r>
            <w:r w:rsidRPr="0066374A">
              <w:t xml:space="preserve"> 2</w:t>
            </w:r>
          </w:p>
        </w:tc>
      </w:tr>
      <w:tr w:rsidR="0066374A" w:rsidRPr="0066374A" w14:paraId="54DC66EF" w14:textId="77777777" w:rsidTr="00CE5C32">
        <w:tc>
          <w:tcPr>
            <w:tcW w:w="9016" w:type="dxa"/>
            <w:gridSpan w:val="2"/>
          </w:tcPr>
          <w:p w14:paraId="78E719F9" w14:textId="77777777" w:rsidR="0066374A" w:rsidRPr="0066374A" w:rsidRDefault="0066374A" w:rsidP="0066374A">
            <w:pPr>
              <w:suppressAutoHyphens w:val="0"/>
            </w:pPr>
            <w:r w:rsidRPr="0066374A">
              <w:rPr>
                <w:b/>
              </w:rPr>
              <w:t>Objective:</w:t>
            </w:r>
            <w:r w:rsidRPr="0066374A">
              <w:t xml:space="preserve"> To test the alternative flow where the user is unable to login due to invalid/incorrect details.</w:t>
            </w:r>
          </w:p>
        </w:tc>
      </w:tr>
      <w:tr w:rsidR="0066374A" w:rsidRPr="0066374A" w14:paraId="1C43935A" w14:textId="77777777" w:rsidTr="00CE5C32">
        <w:tc>
          <w:tcPr>
            <w:tcW w:w="9016" w:type="dxa"/>
            <w:gridSpan w:val="2"/>
          </w:tcPr>
          <w:p w14:paraId="2665B3DF" w14:textId="77777777" w:rsidR="0066374A" w:rsidRPr="0066374A" w:rsidRDefault="0066374A" w:rsidP="0066374A">
            <w:pPr>
              <w:suppressAutoHyphens w:val="0"/>
            </w:pPr>
            <w:r w:rsidRPr="0066374A">
              <w:rPr>
                <w:b/>
              </w:rPr>
              <w:t>Set up:</w:t>
            </w:r>
          </w:p>
          <w:p w14:paraId="26B22BB5" w14:textId="77777777" w:rsidR="0066374A" w:rsidRPr="0066374A" w:rsidRDefault="0066374A" w:rsidP="00BA3D0F">
            <w:pPr>
              <w:numPr>
                <w:ilvl w:val="0"/>
                <w:numId w:val="24"/>
              </w:numPr>
              <w:suppressAutoHyphens w:val="0"/>
              <w:contextualSpacing/>
            </w:pPr>
            <w:r w:rsidRPr="0066374A">
              <w:t xml:space="preserve">An account must be made for the Office Manager (username: Manager and password: </w:t>
            </w:r>
            <w:proofErr w:type="spellStart"/>
            <w:r w:rsidRPr="0066374A">
              <w:t>Get_it_done</w:t>
            </w:r>
            <w:proofErr w:type="spellEnd"/>
            <w:r w:rsidRPr="0066374A">
              <w:t xml:space="preserve">), copy room Technician (username: Copy and password: </w:t>
            </w:r>
            <w:proofErr w:type="spellStart"/>
            <w:r w:rsidRPr="0066374A">
              <w:t>Too_dark</w:t>
            </w:r>
            <w:proofErr w:type="spellEnd"/>
            <w:r w:rsidRPr="0066374A">
              <w:t xml:space="preserve">), Shift Manager (username: Clerk and password: Paperwork) and Receptionist (Username: Hello and password: </w:t>
            </w:r>
            <w:proofErr w:type="spellStart"/>
            <w:r w:rsidRPr="0066374A">
              <w:t>Hello_there</w:t>
            </w:r>
            <w:proofErr w:type="spellEnd"/>
            <w:r w:rsidRPr="0066374A">
              <w:t>).</w:t>
            </w:r>
          </w:p>
        </w:tc>
      </w:tr>
      <w:tr w:rsidR="0066374A" w:rsidRPr="0066374A" w14:paraId="31200860" w14:textId="77777777" w:rsidTr="00CE5C32">
        <w:tc>
          <w:tcPr>
            <w:tcW w:w="9016" w:type="dxa"/>
            <w:gridSpan w:val="2"/>
          </w:tcPr>
          <w:p w14:paraId="677899F1" w14:textId="77777777" w:rsidR="0066374A" w:rsidRPr="0066374A" w:rsidRDefault="0066374A" w:rsidP="0066374A">
            <w:pPr>
              <w:suppressAutoHyphens w:val="0"/>
            </w:pPr>
            <w:r w:rsidRPr="0066374A">
              <w:rPr>
                <w:b/>
              </w:rPr>
              <w:t>Expected results:</w:t>
            </w:r>
          </w:p>
          <w:p w14:paraId="18B69FE0" w14:textId="77777777" w:rsidR="0066374A" w:rsidRPr="0066374A" w:rsidRDefault="0066374A" w:rsidP="00BA3D0F">
            <w:pPr>
              <w:numPr>
                <w:ilvl w:val="0"/>
                <w:numId w:val="25"/>
              </w:numPr>
              <w:suppressAutoHyphens w:val="0"/>
              <w:contextualSpacing/>
            </w:pPr>
            <w:r w:rsidRPr="0066374A">
              <w:t>The user is unable to log in to the system.</w:t>
            </w:r>
          </w:p>
        </w:tc>
      </w:tr>
      <w:tr w:rsidR="0066374A" w:rsidRPr="0066374A" w14:paraId="25495142" w14:textId="77777777" w:rsidTr="00CE5C32">
        <w:tc>
          <w:tcPr>
            <w:tcW w:w="9016" w:type="dxa"/>
            <w:gridSpan w:val="2"/>
          </w:tcPr>
          <w:p w14:paraId="34EE26F6" w14:textId="77777777" w:rsidR="0066374A" w:rsidRPr="0066374A" w:rsidRDefault="0066374A" w:rsidP="0066374A">
            <w:pPr>
              <w:suppressAutoHyphens w:val="0"/>
            </w:pPr>
            <w:r w:rsidRPr="0066374A">
              <w:rPr>
                <w:b/>
              </w:rPr>
              <w:t>Test:</w:t>
            </w:r>
          </w:p>
          <w:p w14:paraId="2F598E46" w14:textId="77777777" w:rsidR="0066374A" w:rsidRPr="0066374A" w:rsidRDefault="0066374A" w:rsidP="00BA3D0F">
            <w:pPr>
              <w:numPr>
                <w:ilvl w:val="0"/>
                <w:numId w:val="26"/>
              </w:numPr>
              <w:suppressAutoHyphens w:val="0"/>
              <w:contextualSpacing/>
            </w:pPr>
            <w:r w:rsidRPr="0066374A">
              <w:t>All the users mentioned above, enters their username and/or password incorrectly purposely in the respective present fields.</w:t>
            </w:r>
          </w:p>
          <w:p w14:paraId="19B3E448" w14:textId="77777777" w:rsidR="0066374A" w:rsidRPr="0066374A" w:rsidRDefault="0066374A" w:rsidP="00BA3D0F">
            <w:pPr>
              <w:numPr>
                <w:ilvl w:val="0"/>
                <w:numId w:val="26"/>
              </w:numPr>
              <w:suppressAutoHyphens w:val="0"/>
              <w:contextualSpacing/>
            </w:pPr>
            <w:r w:rsidRPr="0066374A">
              <w:t>They then click the login GUI.</w:t>
            </w:r>
          </w:p>
        </w:tc>
      </w:tr>
      <w:tr w:rsidR="0066374A" w:rsidRPr="0066374A" w14:paraId="28282D9E" w14:textId="77777777" w:rsidTr="00CE5C32">
        <w:tc>
          <w:tcPr>
            <w:tcW w:w="9016" w:type="dxa"/>
            <w:gridSpan w:val="2"/>
          </w:tcPr>
          <w:p w14:paraId="08BF262C" w14:textId="77777777" w:rsidR="0066374A" w:rsidRPr="0066374A" w:rsidRDefault="0066374A" w:rsidP="0066374A">
            <w:pPr>
              <w:suppressAutoHyphens w:val="0"/>
            </w:pPr>
            <w:r w:rsidRPr="0066374A">
              <w:rPr>
                <w:b/>
              </w:rPr>
              <w:t>Test record:</w:t>
            </w:r>
            <w:r w:rsidRPr="0066374A">
              <w:t xml:space="preserve"> Login Failed prompt comes up saying “Invalid id or password” and shows “login attempts: x”.</w:t>
            </w:r>
          </w:p>
        </w:tc>
      </w:tr>
      <w:tr w:rsidR="0066374A" w:rsidRPr="0066374A" w14:paraId="6E4C3172" w14:textId="77777777" w:rsidTr="00CE5C32">
        <w:tc>
          <w:tcPr>
            <w:tcW w:w="4508" w:type="dxa"/>
          </w:tcPr>
          <w:p w14:paraId="286AD2C1" w14:textId="77777777" w:rsidR="0066374A" w:rsidRPr="0066374A" w:rsidRDefault="0066374A" w:rsidP="0066374A">
            <w:pPr>
              <w:suppressAutoHyphens w:val="0"/>
            </w:pPr>
            <w:r w:rsidRPr="0066374A">
              <w:rPr>
                <w:b/>
              </w:rPr>
              <w:t>Date: 17/04/2018</w:t>
            </w:r>
          </w:p>
        </w:tc>
        <w:tc>
          <w:tcPr>
            <w:tcW w:w="4508" w:type="dxa"/>
          </w:tcPr>
          <w:p w14:paraId="2523ED1D" w14:textId="77777777" w:rsidR="0066374A" w:rsidRPr="0066374A" w:rsidRDefault="0066374A" w:rsidP="0066374A">
            <w:pPr>
              <w:suppressAutoHyphens w:val="0"/>
            </w:pPr>
            <w:r w:rsidRPr="0066374A">
              <w:rPr>
                <w:b/>
              </w:rPr>
              <w:t>Tester: Mugheeth</w:t>
            </w:r>
          </w:p>
        </w:tc>
      </w:tr>
      <w:tr w:rsidR="0066374A" w:rsidRPr="0066374A" w14:paraId="54D67D14" w14:textId="77777777" w:rsidTr="00CE5C32">
        <w:tc>
          <w:tcPr>
            <w:tcW w:w="9016" w:type="dxa"/>
            <w:gridSpan w:val="2"/>
          </w:tcPr>
          <w:p w14:paraId="7C11E04A" w14:textId="77777777" w:rsidR="0066374A" w:rsidRPr="0066374A" w:rsidRDefault="0066374A" w:rsidP="0066374A">
            <w:pPr>
              <w:suppressAutoHyphens w:val="0"/>
            </w:pPr>
            <w:r w:rsidRPr="0066374A">
              <w:rPr>
                <w:b/>
              </w:rPr>
              <w:t>Result: Pass</w:t>
            </w:r>
          </w:p>
        </w:tc>
      </w:tr>
      <w:tr w:rsidR="0066374A" w:rsidRPr="0066374A" w14:paraId="30A83925" w14:textId="77777777" w:rsidTr="00CE5C32">
        <w:tc>
          <w:tcPr>
            <w:tcW w:w="4508" w:type="dxa"/>
          </w:tcPr>
          <w:p w14:paraId="43894E65" w14:textId="77777777" w:rsidR="0066374A" w:rsidRPr="0066374A" w:rsidRDefault="0066374A" w:rsidP="0066374A">
            <w:pPr>
              <w:suppressAutoHyphens w:val="0"/>
            </w:pPr>
            <w:r w:rsidRPr="0066374A">
              <w:rPr>
                <w:b/>
              </w:rPr>
              <w:t>Date: 18/04/2018</w:t>
            </w:r>
          </w:p>
        </w:tc>
        <w:tc>
          <w:tcPr>
            <w:tcW w:w="4508" w:type="dxa"/>
          </w:tcPr>
          <w:p w14:paraId="05914246" w14:textId="77777777" w:rsidR="0066374A" w:rsidRPr="0066374A" w:rsidRDefault="0066374A" w:rsidP="0066374A">
            <w:pPr>
              <w:suppressAutoHyphens w:val="0"/>
            </w:pPr>
            <w:r w:rsidRPr="0066374A">
              <w:rPr>
                <w:b/>
              </w:rPr>
              <w:t>Tester: Gerda</w:t>
            </w:r>
          </w:p>
        </w:tc>
      </w:tr>
      <w:tr w:rsidR="0066374A" w:rsidRPr="0066374A" w14:paraId="14E61C42" w14:textId="77777777" w:rsidTr="00CE5C32">
        <w:tc>
          <w:tcPr>
            <w:tcW w:w="9016" w:type="dxa"/>
            <w:gridSpan w:val="2"/>
          </w:tcPr>
          <w:p w14:paraId="40A4FF62" w14:textId="77777777" w:rsidR="0066374A" w:rsidRPr="0066374A" w:rsidRDefault="0066374A" w:rsidP="0066374A">
            <w:pPr>
              <w:suppressAutoHyphens w:val="0"/>
            </w:pPr>
            <w:r w:rsidRPr="0066374A">
              <w:rPr>
                <w:b/>
              </w:rPr>
              <w:t>Result: Pass</w:t>
            </w:r>
          </w:p>
        </w:tc>
      </w:tr>
    </w:tbl>
    <w:p w14:paraId="234620C9" w14:textId="18A15B72" w:rsidR="005404D3" w:rsidRDefault="005404D3">
      <w:pPr>
        <w:rPr>
          <w:b/>
          <w:u w:val="single"/>
        </w:rPr>
      </w:pPr>
    </w:p>
    <w:p w14:paraId="013DE023" w14:textId="7CD3CC77" w:rsidR="005404D3" w:rsidRPr="00951FDA" w:rsidRDefault="001D53C6" w:rsidP="00F842F0">
      <w:pPr>
        <w:pStyle w:val="Heading2"/>
      </w:pPr>
      <w:bookmarkStart w:id="7" w:name="_Toc512214698"/>
      <w:r w:rsidRPr="00951FDA">
        <w:t>Generate Reports</w:t>
      </w:r>
      <w:bookmarkEnd w:id="7"/>
    </w:p>
    <w:p w14:paraId="0F5C8E6A" w14:textId="11981963" w:rsidR="005404D3" w:rsidRDefault="005404D3" w:rsidP="001D53C6">
      <w:pPr>
        <w:rPr>
          <w:b/>
          <w:u w:val="single"/>
        </w:rPr>
      </w:pPr>
      <w:r>
        <w:rPr>
          <w:b/>
          <w:u w:val="single"/>
        </w:rPr>
        <w:t>Main Flow:</w:t>
      </w:r>
    </w:p>
    <w:tbl>
      <w:tblPr>
        <w:tblStyle w:val="TableGrid7"/>
        <w:tblW w:w="0" w:type="auto"/>
        <w:tblLook w:val="04A0" w:firstRow="1" w:lastRow="0" w:firstColumn="1" w:lastColumn="0" w:noHBand="0" w:noVBand="1"/>
      </w:tblPr>
      <w:tblGrid>
        <w:gridCol w:w="4508"/>
        <w:gridCol w:w="4508"/>
      </w:tblGrid>
      <w:tr w:rsidR="00CE5C32" w:rsidRPr="00CE5C32" w14:paraId="6D67E08B" w14:textId="77777777" w:rsidTr="00CE5C32">
        <w:tc>
          <w:tcPr>
            <w:tcW w:w="4508" w:type="dxa"/>
          </w:tcPr>
          <w:p w14:paraId="5AD93CB7" w14:textId="77777777" w:rsidR="00CE5C32" w:rsidRPr="00CE5C32" w:rsidRDefault="00CE5C32" w:rsidP="00CE5C32">
            <w:pPr>
              <w:suppressAutoHyphens w:val="0"/>
            </w:pPr>
            <w:r w:rsidRPr="00CE5C32">
              <w:rPr>
                <w:b/>
              </w:rPr>
              <w:t>Use case ID:</w:t>
            </w:r>
            <w:r w:rsidRPr="00CE5C32">
              <w:t xml:space="preserve"> 12</w:t>
            </w:r>
          </w:p>
        </w:tc>
        <w:tc>
          <w:tcPr>
            <w:tcW w:w="4508" w:type="dxa"/>
          </w:tcPr>
          <w:p w14:paraId="5AFB152A" w14:textId="77777777" w:rsidR="00CE5C32" w:rsidRPr="00CE5C32" w:rsidRDefault="00CE5C32" w:rsidP="00CE5C32">
            <w:pPr>
              <w:suppressAutoHyphens w:val="0"/>
            </w:pPr>
            <w:r w:rsidRPr="00CE5C32">
              <w:rPr>
                <w:b/>
              </w:rPr>
              <w:t>Use case name:</w:t>
            </w:r>
            <w:r w:rsidRPr="00CE5C32">
              <w:t xml:space="preserve"> Generate Reports</w:t>
            </w:r>
          </w:p>
        </w:tc>
      </w:tr>
      <w:tr w:rsidR="00CE5C32" w:rsidRPr="00CE5C32" w14:paraId="324E8EFC" w14:textId="77777777" w:rsidTr="00CE5C32">
        <w:tc>
          <w:tcPr>
            <w:tcW w:w="9016" w:type="dxa"/>
            <w:gridSpan w:val="2"/>
          </w:tcPr>
          <w:p w14:paraId="451E311A" w14:textId="77777777" w:rsidR="00CE5C32" w:rsidRPr="00CE5C32" w:rsidRDefault="00CE5C32" w:rsidP="00CE5C32">
            <w:pPr>
              <w:suppressAutoHyphens w:val="0"/>
            </w:pPr>
            <w:r w:rsidRPr="00CE5C32">
              <w:rPr>
                <w:b/>
              </w:rPr>
              <w:t>Test number:</w:t>
            </w:r>
            <w:r w:rsidRPr="00CE5C32">
              <w:t xml:space="preserve"> 1</w:t>
            </w:r>
          </w:p>
        </w:tc>
      </w:tr>
      <w:tr w:rsidR="00CE5C32" w:rsidRPr="00CE5C32" w14:paraId="6C707B40" w14:textId="77777777" w:rsidTr="00CE5C32">
        <w:tc>
          <w:tcPr>
            <w:tcW w:w="9016" w:type="dxa"/>
            <w:gridSpan w:val="2"/>
          </w:tcPr>
          <w:p w14:paraId="0AD0198A" w14:textId="77777777" w:rsidR="00CE5C32" w:rsidRPr="00CE5C32" w:rsidRDefault="00CE5C32" w:rsidP="00CE5C32">
            <w:pPr>
              <w:suppressAutoHyphens w:val="0"/>
            </w:pPr>
            <w:r w:rsidRPr="00CE5C32">
              <w:rPr>
                <w:b/>
              </w:rPr>
              <w:t>Objective:</w:t>
            </w:r>
            <w:r w:rsidRPr="00CE5C32">
              <w:t xml:space="preserve"> To test the main flow</w:t>
            </w:r>
          </w:p>
        </w:tc>
      </w:tr>
      <w:tr w:rsidR="00CE5C32" w:rsidRPr="00CE5C32" w14:paraId="613FE70E" w14:textId="77777777" w:rsidTr="00CE5C32">
        <w:tc>
          <w:tcPr>
            <w:tcW w:w="9016" w:type="dxa"/>
            <w:gridSpan w:val="2"/>
          </w:tcPr>
          <w:p w14:paraId="32354854" w14:textId="77777777" w:rsidR="00CE5C32" w:rsidRPr="00CE5C32" w:rsidRDefault="00CE5C32" w:rsidP="00CE5C32">
            <w:pPr>
              <w:suppressAutoHyphens w:val="0"/>
            </w:pPr>
            <w:r w:rsidRPr="00CE5C32">
              <w:rPr>
                <w:b/>
              </w:rPr>
              <w:t>Set up:</w:t>
            </w:r>
          </w:p>
          <w:p w14:paraId="41247E94" w14:textId="77777777" w:rsidR="00CE5C32" w:rsidRPr="00CE5C32" w:rsidRDefault="00CE5C32" w:rsidP="00BA3D0F">
            <w:pPr>
              <w:numPr>
                <w:ilvl w:val="0"/>
                <w:numId w:val="27"/>
              </w:numPr>
              <w:suppressAutoHyphens w:val="0"/>
              <w:contextualSpacing/>
            </w:pPr>
            <w:r w:rsidRPr="00CE5C32">
              <w:t xml:space="preserve">Create an account for Ms Eva </w:t>
            </w:r>
            <w:proofErr w:type="spellStart"/>
            <w:r w:rsidRPr="00CE5C32">
              <w:t>Bauyers</w:t>
            </w:r>
            <w:proofErr w:type="spellEnd"/>
            <w:r w:rsidRPr="00CE5C32">
              <w:t xml:space="preserve"> with account number ACC0004 and additional information as required.</w:t>
            </w:r>
          </w:p>
          <w:p w14:paraId="3018D938" w14:textId="77777777" w:rsidR="00CE5C32" w:rsidRPr="00CE5C32" w:rsidRDefault="00CE5C32" w:rsidP="00BA3D0F">
            <w:pPr>
              <w:numPr>
                <w:ilvl w:val="0"/>
                <w:numId w:val="27"/>
              </w:numPr>
              <w:suppressAutoHyphens w:val="0"/>
              <w:contextualSpacing/>
            </w:pPr>
            <w:r w:rsidRPr="00CE5C32">
              <w:t xml:space="preserve">Set a job for Ms Eva </w:t>
            </w:r>
            <w:proofErr w:type="spellStart"/>
            <w:r w:rsidRPr="00CE5C32">
              <w:t>Bauyers</w:t>
            </w:r>
            <w:proofErr w:type="spellEnd"/>
            <w:r w:rsidRPr="00CE5C32">
              <w:t>.</w:t>
            </w:r>
          </w:p>
          <w:p w14:paraId="445210EF" w14:textId="77777777" w:rsidR="00CE5C32" w:rsidRPr="00CE5C32" w:rsidRDefault="00CE5C32" w:rsidP="00BA3D0F">
            <w:pPr>
              <w:numPr>
                <w:ilvl w:val="0"/>
                <w:numId w:val="27"/>
              </w:numPr>
              <w:suppressAutoHyphens w:val="0"/>
              <w:contextualSpacing/>
            </w:pPr>
            <w:r w:rsidRPr="00CE5C32">
              <w:t xml:space="preserve">Projected time frame for the job is 5 days and nights. </w:t>
            </w:r>
          </w:p>
          <w:p w14:paraId="1B6087A1" w14:textId="77777777" w:rsidR="00CE5C32" w:rsidRPr="00CE5C32" w:rsidRDefault="00CE5C32" w:rsidP="00BA3D0F">
            <w:pPr>
              <w:numPr>
                <w:ilvl w:val="0"/>
                <w:numId w:val="27"/>
              </w:numPr>
              <w:suppressAutoHyphens w:val="0"/>
              <w:contextualSpacing/>
            </w:pPr>
            <w:r w:rsidRPr="00CE5C32">
              <w:t xml:space="preserve">The office manager must be logged in to the system (Username: Manager and Password: </w:t>
            </w:r>
            <w:proofErr w:type="spellStart"/>
            <w:r w:rsidRPr="00CE5C32">
              <w:t>Get_it_done</w:t>
            </w:r>
            <w:proofErr w:type="spellEnd"/>
            <w:r w:rsidRPr="00CE5C32">
              <w:t>).</w:t>
            </w:r>
          </w:p>
        </w:tc>
      </w:tr>
      <w:tr w:rsidR="00CE5C32" w:rsidRPr="00CE5C32" w14:paraId="09876776" w14:textId="77777777" w:rsidTr="00CE5C32">
        <w:tc>
          <w:tcPr>
            <w:tcW w:w="9016" w:type="dxa"/>
            <w:gridSpan w:val="2"/>
          </w:tcPr>
          <w:p w14:paraId="6B8FED6F" w14:textId="77777777" w:rsidR="00CE5C32" w:rsidRPr="00CE5C32" w:rsidRDefault="00CE5C32" w:rsidP="00CE5C32">
            <w:pPr>
              <w:suppressAutoHyphens w:val="0"/>
            </w:pPr>
            <w:r w:rsidRPr="00CE5C32">
              <w:rPr>
                <w:b/>
              </w:rPr>
              <w:t>Expected results:</w:t>
            </w:r>
          </w:p>
          <w:p w14:paraId="0B94A401" w14:textId="77777777" w:rsidR="00CE5C32" w:rsidRPr="00CE5C32" w:rsidRDefault="00CE5C32" w:rsidP="00BA3D0F">
            <w:pPr>
              <w:numPr>
                <w:ilvl w:val="0"/>
                <w:numId w:val="28"/>
              </w:numPr>
              <w:suppressAutoHyphens w:val="0"/>
              <w:contextualSpacing/>
            </w:pPr>
            <w:r w:rsidRPr="00CE5C32">
              <w:t>Generate the Individual job report.</w:t>
            </w:r>
          </w:p>
          <w:p w14:paraId="60646465" w14:textId="77777777" w:rsidR="00CE5C32" w:rsidRPr="00CE5C32" w:rsidRDefault="00CE5C32" w:rsidP="00BA3D0F">
            <w:pPr>
              <w:numPr>
                <w:ilvl w:val="0"/>
                <w:numId w:val="28"/>
              </w:numPr>
              <w:suppressAutoHyphens w:val="0"/>
              <w:contextualSpacing/>
            </w:pPr>
            <w:r w:rsidRPr="00CE5C32">
              <w:lastRenderedPageBreak/>
              <w:t>Generate the Individual performance report for each team/member.</w:t>
            </w:r>
          </w:p>
          <w:p w14:paraId="066C7314" w14:textId="77777777" w:rsidR="00CE5C32" w:rsidRPr="00CE5C32" w:rsidRDefault="00CE5C32" w:rsidP="00BA3D0F">
            <w:pPr>
              <w:numPr>
                <w:ilvl w:val="0"/>
                <w:numId w:val="28"/>
              </w:numPr>
              <w:suppressAutoHyphens w:val="0"/>
              <w:contextualSpacing/>
            </w:pPr>
            <w:r w:rsidRPr="00CE5C32">
              <w:t>Generate the Summary Performance report for each shift (day/night).</w:t>
            </w:r>
          </w:p>
        </w:tc>
      </w:tr>
      <w:tr w:rsidR="00CE5C32" w:rsidRPr="00CE5C32" w14:paraId="490C5857" w14:textId="77777777" w:rsidTr="00CE5C32">
        <w:tc>
          <w:tcPr>
            <w:tcW w:w="9016" w:type="dxa"/>
            <w:gridSpan w:val="2"/>
          </w:tcPr>
          <w:p w14:paraId="2A98DF41" w14:textId="77777777" w:rsidR="00CE5C32" w:rsidRPr="00CE5C32" w:rsidRDefault="00CE5C32" w:rsidP="00CE5C32">
            <w:pPr>
              <w:suppressAutoHyphens w:val="0"/>
            </w:pPr>
            <w:r w:rsidRPr="00CE5C32">
              <w:rPr>
                <w:b/>
              </w:rPr>
              <w:lastRenderedPageBreak/>
              <w:t>Test:</w:t>
            </w:r>
          </w:p>
          <w:p w14:paraId="45B97BBB" w14:textId="77777777" w:rsidR="00CE5C32" w:rsidRPr="00CE5C32" w:rsidRDefault="00CE5C32" w:rsidP="00BA3D0F">
            <w:pPr>
              <w:numPr>
                <w:ilvl w:val="0"/>
                <w:numId w:val="29"/>
              </w:numPr>
              <w:suppressAutoHyphens w:val="0"/>
              <w:contextualSpacing/>
            </w:pPr>
            <w:r w:rsidRPr="00CE5C32">
              <w:t>Office manager access the generate report functionality by clicking the report tab.</w:t>
            </w:r>
          </w:p>
          <w:p w14:paraId="77CC9AD5" w14:textId="77777777" w:rsidR="00CE5C32" w:rsidRPr="00CE5C32" w:rsidRDefault="00CE5C32" w:rsidP="00BA3D0F">
            <w:pPr>
              <w:numPr>
                <w:ilvl w:val="0"/>
                <w:numId w:val="29"/>
              </w:numPr>
              <w:suppressAutoHyphens w:val="0"/>
              <w:contextualSpacing/>
            </w:pPr>
            <w:r w:rsidRPr="00CE5C32">
              <w:t xml:space="preserve">To generate the “individual performance report” he/she selects that radio button, selects the start and end dates, and enters the first and surname of the employee that he/she wants the report </w:t>
            </w:r>
            <w:r w:rsidRPr="00CE5C32">
              <w:rPr>
                <w:b/>
              </w:rPr>
              <w:t>for (</w:t>
            </w:r>
            <w:proofErr w:type="gramStart"/>
            <w:r w:rsidRPr="00CE5C32">
              <w:rPr>
                <w:b/>
              </w:rPr>
              <w:t>i.e. )</w:t>
            </w:r>
            <w:proofErr w:type="gramEnd"/>
            <w:r w:rsidRPr="00CE5C32">
              <w:rPr>
                <w:b/>
              </w:rPr>
              <w:t>.</w:t>
            </w:r>
          </w:p>
          <w:p w14:paraId="7F5CDEC7" w14:textId="77777777" w:rsidR="00CE5C32" w:rsidRPr="00CE5C32" w:rsidRDefault="00CE5C32" w:rsidP="00BA3D0F">
            <w:pPr>
              <w:numPr>
                <w:ilvl w:val="0"/>
                <w:numId w:val="29"/>
              </w:numPr>
              <w:suppressAutoHyphens w:val="0"/>
              <w:contextualSpacing/>
            </w:pPr>
            <w:r w:rsidRPr="00CE5C32">
              <w:t>To generate the “Summary performance report” he/she selects that radio button, selects the start and end dates.</w:t>
            </w:r>
          </w:p>
          <w:p w14:paraId="28DB6CCF" w14:textId="77777777" w:rsidR="00CE5C32" w:rsidRPr="00CE5C32" w:rsidRDefault="00CE5C32" w:rsidP="00BA3D0F">
            <w:pPr>
              <w:numPr>
                <w:ilvl w:val="0"/>
                <w:numId w:val="29"/>
              </w:numPr>
              <w:suppressAutoHyphens w:val="0"/>
              <w:contextualSpacing/>
            </w:pPr>
            <w:r w:rsidRPr="00CE5C32">
              <w:t>To generate the “individual report” he/she selects that radio button, selects the start and end dates, and enters the Account Number (ACC0004)</w:t>
            </w:r>
            <w:r w:rsidRPr="00CE5C32">
              <w:rPr>
                <w:b/>
              </w:rPr>
              <w:t>.</w:t>
            </w:r>
          </w:p>
          <w:p w14:paraId="04EA0610" w14:textId="77777777" w:rsidR="00CE5C32" w:rsidRPr="00CE5C32" w:rsidRDefault="00CE5C32" w:rsidP="00BA3D0F">
            <w:pPr>
              <w:numPr>
                <w:ilvl w:val="0"/>
                <w:numId w:val="29"/>
              </w:numPr>
              <w:suppressAutoHyphens w:val="0"/>
              <w:contextualSpacing/>
            </w:pPr>
            <w:r w:rsidRPr="00CE5C32">
              <w:t>Then presses the “Confirm” GUI button after filling in the fields for the chosen report to be generated.</w:t>
            </w:r>
          </w:p>
          <w:p w14:paraId="20F74485" w14:textId="77777777" w:rsidR="00CE5C32" w:rsidRPr="00CE5C32" w:rsidRDefault="00CE5C32" w:rsidP="00BA3D0F">
            <w:pPr>
              <w:numPr>
                <w:ilvl w:val="0"/>
                <w:numId w:val="29"/>
              </w:numPr>
              <w:suppressAutoHyphens w:val="0"/>
              <w:contextualSpacing/>
            </w:pPr>
            <w:r w:rsidRPr="00CE5C32">
              <w:t>The corresponding report will be generated with further options to print.</w:t>
            </w:r>
          </w:p>
        </w:tc>
      </w:tr>
      <w:tr w:rsidR="00CE5C32" w:rsidRPr="00CE5C32" w14:paraId="6AA9D88A" w14:textId="77777777" w:rsidTr="00CE5C32">
        <w:tc>
          <w:tcPr>
            <w:tcW w:w="9016" w:type="dxa"/>
            <w:gridSpan w:val="2"/>
          </w:tcPr>
          <w:p w14:paraId="79A5DA05" w14:textId="77777777" w:rsidR="00CE5C32" w:rsidRPr="00CE5C32" w:rsidRDefault="00CE5C32" w:rsidP="00CE5C32">
            <w:pPr>
              <w:suppressAutoHyphens w:val="0"/>
            </w:pPr>
            <w:r w:rsidRPr="00CE5C32">
              <w:rPr>
                <w:b/>
              </w:rPr>
              <w:t>Test record:</w:t>
            </w:r>
            <w:r w:rsidRPr="00CE5C32">
              <w:t xml:space="preserve"> The corresponding desired reports are being generated.</w:t>
            </w:r>
          </w:p>
        </w:tc>
      </w:tr>
      <w:tr w:rsidR="00CE5C32" w:rsidRPr="00CE5C32" w14:paraId="739DC2A5" w14:textId="77777777" w:rsidTr="00CE5C32">
        <w:tc>
          <w:tcPr>
            <w:tcW w:w="4508" w:type="dxa"/>
          </w:tcPr>
          <w:p w14:paraId="10E5278A" w14:textId="77777777" w:rsidR="00CE5C32" w:rsidRPr="00CE5C32" w:rsidRDefault="00CE5C32" w:rsidP="00CE5C32">
            <w:pPr>
              <w:suppressAutoHyphens w:val="0"/>
              <w:rPr>
                <w:b/>
              </w:rPr>
            </w:pPr>
            <w:r w:rsidRPr="00CE5C32">
              <w:rPr>
                <w:b/>
              </w:rPr>
              <w:t>Date: 17/04/2018</w:t>
            </w:r>
          </w:p>
        </w:tc>
        <w:tc>
          <w:tcPr>
            <w:tcW w:w="4508" w:type="dxa"/>
          </w:tcPr>
          <w:p w14:paraId="422A80D8" w14:textId="77777777" w:rsidR="00CE5C32" w:rsidRPr="00CE5C32" w:rsidRDefault="00CE5C32" w:rsidP="00CE5C32">
            <w:pPr>
              <w:suppressAutoHyphens w:val="0"/>
            </w:pPr>
            <w:r w:rsidRPr="00CE5C32">
              <w:rPr>
                <w:b/>
              </w:rPr>
              <w:t>Tester: Mugheeth</w:t>
            </w:r>
          </w:p>
        </w:tc>
      </w:tr>
      <w:tr w:rsidR="00CE5C32" w:rsidRPr="00CE5C32" w14:paraId="0DA2AAD1" w14:textId="77777777" w:rsidTr="00CE5C32">
        <w:tc>
          <w:tcPr>
            <w:tcW w:w="9016" w:type="dxa"/>
            <w:gridSpan w:val="2"/>
          </w:tcPr>
          <w:p w14:paraId="06412E87" w14:textId="77777777" w:rsidR="00CE5C32" w:rsidRPr="00CE5C32" w:rsidRDefault="00CE5C32" w:rsidP="00CE5C32">
            <w:pPr>
              <w:suppressAutoHyphens w:val="0"/>
            </w:pPr>
            <w:r w:rsidRPr="00CE5C32">
              <w:rPr>
                <w:b/>
              </w:rPr>
              <w:t>Result: Pass</w:t>
            </w:r>
          </w:p>
        </w:tc>
      </w:tr>
      <w:tr w:rsidR="00CE5C32" w:rsidRPr="00CE5C32" w14:paraId="158BAB3C" w14:textId="77777777" w:rsidTr="00CE5C32">
        <w:tc>
          <w:tcPr>
            <w:tcW w:w="4508" w:type="dxa"/>
          </w:tcPr>
          <w:p w14:paraId="347FC920" w14:textId="77777777" w:rsidR="00CE5C32" w:rsidRPr="00CE5C32" w:rsidRDefault="00CE5C32" w:rsidP="00CE5C32">
            <w:pPr>
              <w:suppressAutoHyphens w:val="0"/>
            </w:pPr>
            <w:r w:rsidRPr="00CE5C32">
              <w:rPr>
                <w:b/>
              </w:rPr>
              <w:t>Date: 18/04/2018</w:t>
            </w:r>
          </w:p>
        </w:tc>
        <w:tc>
          <w:tcPr>
            <w:tcW w:w="4508" w:type="dxa"/>
          </w:tcPr>
          <w:p w14:paraId="2553A91E" w14:textId="77777777" w:rsidR="00CE5C32" w:rsidRPr="00CE5C32" w:rsidRDefault="00CE5C32" w:rsidP="00CE5C32">
            <w:pPr>
              <w:suppressAutoHyphens w:val="0"/>
            </w:pPr>
            <w:r w:rsidRPr="00CE5C32">
              <w:rPr>
                <w:b/>
              </w:rPr>
              <w:t>Tester: Gerda</w:t>
            </w:r>
          </w:p>
        </w:tc>
      </w:tr>
      <w:tr w:rsidR="00CE5C32" w:rsidRPr="00CE5C32" w14:paraId="46B3E446" w14:textId="77777777" w:rsidTr="00CE5C32">
        <w:tc>
          <w:tcPr>
            <w:tcW w:w="9016" w:type="dxa"/>
            <w:gridSpan w:val="2"/>
          </w:tcPr>
          <w:p w14:paraId="2A34CD47" w14:textId="77777777" w:rsidR="00CE5C32" w:rsidRPr="00CE5C32" w:rsidRDefault="00CE5C32" w:rsidP="00CE5C32">
            <w:pPr>
              <w:suppressAutoHyphens w:val="0"/>
            </w:pPr>
            <w:r w:rsidRPr="00CE5C32">
              <w:rPr>
                <w:b/>
              </w:rPr>
              <w:t>Result: Pass</w:t>
            </w:r>
          </w:p>
        </w:tc>
      </w:tr>
    </w:tbl>
    <w:p w14:paraId="7D62EA02" w14:textId="7BCEAAB1" w:rsidR="00506097" w:rsidRDefault="00506097">
      <w:pPr>
        <w:rPr>
          <w:b/>
          <w:u w:val="single"/>
        </w:rPr>
      </w:pPr>
    </w:p>
    <w:p w14:paraId="3437C721" w14:textId="04DB5466" w:rsidR="005404D3" w:rsidRPr="001D53C6" w:rsidRDefault="001D53C6" w:rsidP="00F842F0">
      <w:pPr>
        <w:pStyle w:val="Heading2"/>
      </w:pPr>
      <w:bookmarkStart w:id="8" w:name="_Toc512214699"/>
      <w:r>
        <w:t>Update Job Status</w:t>
      </w:r>
      <w:bookmarkEnd w:id="8"/>
    </w:p>
    <w:p w14:paraId="481D5E7C" w14:textId="7C733BA5" w:rsidR="005404D3" w:rsidRDefault="005404D3" w:rsidP="001D53C6">
      <w:pPr>
        <w:rPr>
          <w:b/>
          <w:u w:val="single"/>
        </w:rPr>
      </w:pPr>
      <w:r>
        <w:rPr>
          <w:b/>
          <w:u w:val="single"/>
        </w:rPr>
        <w:t>Main Flow:</w:t>
      </w:r>
    </w:p>
    <w:tbl>
      <w:tblPr>
        <w:tblStyle w:val="TableGrid8"/>
        <w:tblW w:w="0" w:type="auto"/>
        <w:tblLook w:val="04A0" w:firstRow="1" w:lastRow="0" w:firstColumn="1" w:lastColumn="0" w:noHBand="0" w:noVBand="1"/>
      </w:tblPr>
      <w:tblGrid>
        <w:gridCol w:w="4508"/>
        <w:gridCol w:w="4508"/>
      </w:tblGrid>
      <w:tr w:rsidR="00506097" w:rsidRPr="00506097" w14:paraId="4000D1C7" w14:textId="77777777" w:rsidTr="00F71533">
        <w:tc>
          <w:tcPr>
            <w:tcW w:w="4508" w:type="dxa"/>
          </w:tcPr>
          <w:p w14:paraId="6B3C83D5" w14:textId="77777777" w:rsidR="00506097" w:rsidRPr="00506097" w:rsidRDefault="00506097" w:rsidP="00506097">
            <w:pPr>
              <w:suppressAutoHyphens w:val="0"/>
            </w:pPr>
            <w:r w:rsidRPr="00506097">
              <w:rPr>
                <w:b/>
              </w:rPr>
              <w:t>Use case ID:</w:t>
            </w:r>
            <w:r w:rsidRPr="00506097">
              <w:t xml:space="preserve"> 6</w:t>
            </w:r>
          </w:p>
        </w:tc>
        <w:tc>
          <w:tcPr>
            <w:tcW w:w="4508" w:type="dxa"/>
          </w:tcPr>
          <w:p w14:paraId="0B9A782B" w14:textId="77777777" w:rsidR="00506097" w:rsidRPr="00506097" w:rsidRDefault="00506097" w:rsidP="00506097">
            <w:pPr>
              <w:suppressAutoHyphens w:val="0"/>
            </w:pPr>
            <w:r w:rsidRPr="00506097">
              <w:rPr>
                <w:b/>
              </w:rPr>
              <w:t>Use case name:</w:t>
            </w:r>
            <w:r w:rsidRPr="00506097">
              <w:t xml:space="preserve"> Update Job Status</w:t>
            </w:r>
          </w:p>
        </w:tc>
      </w:tr>
      <w:tr w:rsidR="00506097" w:rsidRPr="00506097" w14:paraId="1895A454" w14:textId="77777777" w:rsidTr="00F71533">
        <w:tc>
          <w:tcPr>
            <w:tcW w:w="9016" w:type="dxa"/>
            <w:gridSpan w:val="2"/>
          </w:tcPr>
          <w:p w14:paraId="7A7C960F" w14:textId="77777777" w:rsidR="00506097" w:rsidRPr="00506097" w:rsidRDefault="00506097" w:rsidP="00506097">
            <w:pPr>
              <w:suppressAutoHyphens w:val="0"/>
            </w:pPr>
            <w:r w:rsidRPr="00506097">
              <w:rPr>
                <w:b/>
              </w:rPr>
              <w:t>Test number:</w:t>
            </w:r>
            <w:r w:rsidRPr="00506097">
              <w:t xml:space="preserve"> 1</w:t>
            </w:r>
          </w:p>
        </w:tc>
      </w:tr>
      <w:tr w:rsidR="00506097" w:rsidRPr="00506097" w14:paraId="5A0ED0D2" w14:textId="77777777" w:rsidTr="00F71533">
        <w:tc>
          <w:tcPr>
            <w:tcW w:w="9016" w:type="dxa"/>
            <w:gridSpan w:val="2"/>
          </w:tcPr>
          <w:p w14:paraId="3FCDED21" w14:textId="77777777" w:rsidR="00506097" w:rsidRPr="00506097" w:rsidRDefault="00506097" w:rsidP="00506097">
            <w:pPr>
              <w:suppressAutoHyphens w:val="0"/>
            </w:pPr>
            <w:r w:rsidRPr="00506097">
              <w:rPr>
                <w:b/>
              </w:rPr>
              <w:t>Objective:</w:t>
            </w:r>
            <w:r w:rsidRPr="00506097">
              <w:t xml:space="preserve"> Test the main flow</w:t>
            </w:r>
          </w:p>
        </w:tc>
      </w:tr>
      <w:tr w:rsidR="00506097" w:rsidRPr="00506097" w14:paraId="04B337B6" w14:textId="77777777" w:rsidTr="00F71533">
        <w:tc>
          <w:tcPr>
            <w:tcW w:w="9016" w:type="dxa"/>
            <w:gridSpan w:val="2"/>
          </w:tcPr>
          <w:p w14:paraId="056DED39" w14:textId="77777777" w:rsidR="00506097" w:rsidRPr="00506097" w:rsidRDefault="00506097" w:rsidP="00506097">
            <w:pPr>
              <w:suppressAutoHyphens w:val="0"/>
            </w:pPr>
            <w:r w:rsidRPr="00506097">
              <w:rPr>
                <w:b/>
              </w:rPr>
              <w:t>Set up:</w:t>
            </w:r>
          </w:p>
          <w:p w14:paraId="65324A85" w14:textId="77777777" w:rsidR="00506097" w:rsidRPr="00506097" w:rsidRDefault="00506097" w:rsidP="00506097">
            <w:pPr>
              <w:numPr>
                <w:ilvl w:val="0"/>
                <w:numId w:val="43"/>
              </w:numPr>
              <w:suppressAutoHyphens w:val="0"/>
              <w:contextualSpacing/>
            </w:pPr>
            <w:r w:rsidRPr="00506097">
              <w:t xml:space="preserve">Create an account for Ms Eva </w:t>
            </w:r>
            <w:proofErr w:type="spellStart"/>
            <w:r w:rsidRPr="00506097">
              <w:t>Bauyers</w:t>
            </w:r>
            <w:proofErr w:type="spellEnd"/>
            <w:r w:rsidRPr="00506097">
              <w:t xml:space="preserve"> with account number ACC0004 and additional information as required.</w:t>
            </w:r>
          </w:p>
          <w:p w14:paraId="5561AD9A" w14:textId="77777777" w:rsidR="00506097" w:rsidRPr="00506097" w:rsidRDefault="00506097" w:rsidP="00506097">
            <w:pPr>
              <w:numPr>
                <w:ilvl w:val="0"/>
                <w:numId w:val="43"/>
              </w:numPr>
              <w:suppressAutoHyphens w:val="0"/>
              <w:contextualSpacing/>
            </w:pPr>
            <w:r w:rsidRPr="00506097">
              <w:t xml:space="preserve">Process a job that is incomplete for Ms Eva </w:t>
            </w:r>
            <w:proofErr w:type="spellStart"/>
            <w:r w:rsidRPr="00506097">
              <w:t>Bauyers</w:t>
            </w:r>
            <w:proofErr w:type="spellEnd"/>
            <w:r w:rsidRPr="00506097">
              <w:t xml:space="preserve"> that involves the Mount Transparencies Task in the finishing room as the last task.</w:t>
            </w:r>
          </w:p>
          <w:p w14:paraId="1F4DCC42" w14:textId="77777777" w:rsidR="00506097" w:rsidRPr="00506097" w:rsidRDefault="00506097" w:rsidP="00506097">
            <w:pPr>
              <w:numPr>
                <w:ilvl w:val="0"/>
                <w:numId w:val="43"/>
              </w:numPr>
              <w:suppressAutoHyphens w:val="0"/>
              <w:contextualSpacing/>
            </w:pPr>
            <w:r w:rsidRPr="00506097">
              <w:t xml:space="preserve">The finishing room technician must be logged in to the system (Username: Finish and Password: </w:t>
            </w:r>
            <w:proofErr w:type="spellStart"/>
            <w:r w:rsidRPr="00506097">
              <w:t>Fine_touch</w:t>
            </w:r>
            <w:proofErr w:type="spellEnd"/>
            <w:r w:rsidRPr="00506097">
              <w:t>).</w:t>
            </w:r>
          </w:p>
          <w:p w14:paraId="06A1B541" w14:textId="77777777" w:rsidR="00506097" w:rsidRPr="00506097" w:rsidRDefault="00506097" w:rsidP="00506097">
            <w:pPr>
              <w:numPr>
                <w:ilvl w:val="0"/>
                <w:numId w:val="43"/>
              </w:numPr>
              <w:suppressAutoHyphens w:val="0"/>
              <w:contextualSpacing/>
            </w:pPr>
            <w:r w:rsidRPr="00506097">
              <w:t xml:space="preserve">All tasks must be completed. </w:t>
            </w:r>
          </w:p>
        </w:tc>
      </w:tr>
      <w:tr w:rsidR="00506097" w:rsidRPr="00506097" w14:paraId="411FAD42" w14:textId="77777777" w:rsidTr="00F71533">
        <w:tc>
          <w:tcPr>
            <w:tcW w:w="9016" w:type="dxa"/>
            <w:gridSpan w:val="2"/>
          </w:tcPr>
          <w:p w14:paraId="6A6D0453" w14:textId="77777777" w:rsidR="00506097" w:rsidRPr="00506097" w:rsidRDefault="00506097" w:rsidP="00506097">
            <w:pPr>
              <w:suppressAutoHyphens w:val="0"/>
            </w:pPr>
            <w:r w:rsidRPr="00506097">
              <w:rPr>
                <w:b/>
              </w:rPr>
              <w:t>Expected results:</w:t>
            </w:r>
          </w:p>
          <w:p w14:paraId="734BE1BB" w14:textId="77777777" w:rsidR="00506097" w:rsidRPr="00506097" w:rsidRDefault="00506097" w:rsidP="00506097">
            <w:pPr>
              <w:numPr>
                <w:ilvl w:val="0"/>
                <w:numId w:val="44"/>
              </w:numPr>
              <w:suppressAutoHyphens w:val="0"/>
              <w:contextualSpacing/>
            </w:pPr>
            <w:r w:rsidRPr="00506097">
              <w:t>The status of the Job is updated and marked as completed.</w:t>
            </w:r>
          </w:p>
        </w:tc>
      </w:tr>
      <w:tr w:rsidR="00506097" w:rsidRPr="00506097" w14:paraId="060F900E" w14:textId="77777777" w:rsidTr="00F71533">
        <w:tc>
          <w:tcPr>
            <w:tcW w:w="9016" w:type="dxa"/>
            <w:gridSpan w:val="2"/>
          </w:tcPr>
          <w:p w14:paraId="77468D39" w14:textId="77777777" w:rsidR="00506097" w:rsidRPr="00506097" w:rsidRDefault="00506097" w:rsidP="00506097">
            <w:pPr>
              <w:suppressAutoHyphens w:val="0"/>
            </w:pPr>
            <w:r w:rsidRPr="00506097">
              <w:rPr>
                <w:b/>
              </w:rPr>
              <w:t>Test:</w:t>
            </w:r>
          </w:p>
          <w:p w14:paraId="68A4B226" w14:textId="77777777" w:rsidR="00506097" w:rsidRPr="00506097" w:rsidRDefault="00506097" w:rsidP="00506097">
            <w:pPr>
              <w:numPr>
                <w:ilvl w:val="0"/>
                <w:numId w:val="45"/>
              </w:numPr>
              <w:suppressAutoHyphens w:val="0"/>
              <w:contextualSpacing/>
            </w:pPr>
            <w:r w:rsidRPr="00506097">
              <w:t>The Finishing room technician logs into the system.</w:t>
            </w:r>
          </w:p>
          <w:p w14:paraId="1153521F" w14:textId="77777777" w:rsidR="00506097" w:rsidRPr="00506097" w:rsidRDefault="00506097" w:rsidP="00506097">
            <w:pPr>
              <w:numPr>
                <w:ilvl w:val="0"/>
                <w:numId w:val="45"/>
              </w:numPr>
              <w:suppressAutoHyphens w:val="0"/>
              <w:contextualSpacing/>
            </w:pPr>
            <w:r w:rsidRPr="00506097">
              <w:t>Access the Job Processing tab.</w:t>
            </w:r>
          </w:p>
          <w:p w14:paraId="44821B78" w14:textId="77777777" w:rsidR="00506097" w:rsidRPr="00506097" w:rsidRDefault="00506097" w:rsidP="00506097">
            <w:pPr>
              <w:numPr>
                <w:ilvl w:val="0"/>
                <w:numId w:val="45"/>
              </w:numPr>
              <w:suppressAutoHyphens w:val="0"/>
              <w:contextualSpacing/>
            </w:pPr>
            <w:r w:rsidRPr="00506097">
              <w:t xml:space="preserve">Select Ms Eva </w:t>
            </w:r>
            <w:proofErr w:type="spellStart"/>
            <w:r w:rsidRPr="00506097">
              <w:t>Bauyer</w:t>
            </w:r>
            <w:proofErr w:type="spellEnd"/>
            <w:r w:rsidRPr="00506097">
              <w:t xml:space="preserve"> from the select customer options to show just that individual’s jobs/tasks.</w:t>
            </w:r>
          </w:p>
          <w:p w14:paraId="4E64AAE0" w14:textId="77777777" w:rsidR="00506097" w:rsidRPr="00506097" w:rsidRDefault="00506097" w:rsidP="00506097">
            <w:pPr>
              <w:numPr>
                <w:ilvl w:val="0"/>
                <w:numId w:val="45"/>
              </w:numPr>
              <w:suppressAutoHyphens w:val="0"/>
              <w:contextualSpacing/>
            </w:pPr>
            <w:r w:rsidRPr="00506097">
              <w:t>Accesses the last task (Mount Transparencies Task) and fills in the fields (i.e. Job Task ID: x, Task ID: x etc.).</w:t>
            </w:r>
          </w:p>
          <w:p w14:paraId="06FC3CE1" w14:textId="77777777" w:rsidR="00506097" w:rsidRPr="00506097" w:rsidRDefault="00506097" w:rsidP="00506097">
            <w:pPr>
              <w:numPr>
                <w:ilvl w:val="0"/>
                <w:numId w:val="45"/>
              </w:numPr>
              <w:suppressAutoHyphens w:val="0"/>
              <w:contextualSpacing/>
            </w:pPr>
            <w:r w:rsidRPr="00506097">
              <w:t>Clicks on the “Update Task ID” GUI button.</w:t>
            </w:r>
          </w:p>
          <w:p w14:paraId="15B82DA0" w14:textId="77777777" w:rsidR="00506097" w:rsidRPr="00506097" w:rsidRDefault="00506097" w:rsidP="00506097">
            <w:pPr>
              <w:numPr>
                <w:ilvl w:val="0"/>
                <w:numId w:val="45"/>
              </w:numPr>
              <w:suppressAutoHyphens w:val="0"/>
              <w:contextualSpacing/>
            </w:pPr>
            <w:r w:rsidRPr="00506097">
              <w:t>As it is the last task for the job, the Job Status automatically then changes to a “Completed” status.</w:t>
            </w:r>
          </w:p>
          <w:p w14:paraId="55BB1B34" w14:textId="77777777" w:rsidR="00506097" w:rsidRPr="00506097" w:rsidRDefault="00506097" w:rsidP="00506097">
            <w:pPr>
              <w:numPr>
                <w:ilvl w:val="0"/>
                <w:numId w:val="45"/>
              </w:numPr>
              <w:suppressAutoHyphens w:val="0"/>
              <w:contextualSpacing/>
            </w:pPr>
            <w:r w:rsidRPr="00506097">
              <w:t>The status of the job can be altered to fit the progress of the job.</w:t>
            </w:r>
          </w:p>
        </w:tc>
      </w:tr>
      <w:tr w:rsidR="00506097" w:rsidRPr="00506097" w14:paraId="53E4D45E" w14:textId="77777777" w:rsidTr="00F71533">
        <w:tc>
          <w:tcPr>
            <w:tcW w:w="9016" w:type="dxa"/>
            <w:gridSpan w:val="2"/>
          </w:tcPr>
          <w:p w14:paraId="1E162DB9" w14:textId="77777777" w:rsidR="00506097" w:rsidRPr="00506097" w:rsidRDefault="00506097" w:rsidP="00506097">
            <w:pPr>
              <w:suppressAutoHyphens w:val="0"/>
            </w:pPr>
            <w:r w:rsidRPr="00506097">
              <w:rPr>
                <w:b/>
              </w:rPr>
              <w:lastRenderedPageBreak/>
              <w:t>Test record:</w:t>
            </w:r>
            <w:r w:rsidRPr="00506097">
              <w:t xml:space="preserve"> The Job status changes to a completed status.</w:t>
            </w:r>
          </w:p>
        </w:tc>
      </w:tr>
      <w:tr w:rsidR="00506097" w:rsidRPr="00506097" w14:paraId="5DC037C2" w14:textId="77777777" w:rsidTr="00F71533">
        <w:tc>
          <w:tcPr>
            <w:tcW w:w="4508" w:type="dxa"/>
          </w:tcPr>
          <w:p w14:paraId="3C27D768" w14:textId="77777777" w:rsidR="00506097" w:rsidRDefault="00506097" w:rsidP="00506097">
            <w:pPr>
              <w:suppressAutoHyphens w:val="0"/>
              <w:rPr>
                <w:b/>
              </w:rPr>
            </w:pPr>
            <w:r w:rsidRPr="00506097">
              <w:rPr>
                <w:b/>
              </w:rPr>
              <w:t>Date: 17/04/2018</w:t>
            </w:r>
          </w:p>
          <w:p w14:paraId="0CB402E7" w14:textId="3A8930F4" w:rsidR="00506097" w:rsidRPr="00506097" w:rsidRDefault="00506097" w:rsidP="00506097">
            <w:pPr>
              <w:suppressAutoHyphens w:val="0"/>
            </w:pPr>
          </w:p>
        </w:tc>
        <w:tc>
          <w:tcPr>
            <w:tcW w:w="4508" w:type="dxa"/>
          </w:tcPr>
          <w:p w14:paraId="70E008D8" w14:textId="77777777" w:rsidR="00506097" w:rsidRPr="00506097" w:rsidRDefault="00506097" w:rsidP="00506097">
            <w:pPr>
              <w:suppressAutoHyphens w:val="0"/>
            </w:pPr>
            <w:r w:rsidRPr="00506097">
              <w:rPr>
                <w:b/>
              </w:rPr>
              <w:t>Tester: Mugheeth</w:t>
            </w:r>
          </w:p>
        </w:tc>
      </w:tr>
      <w:tr w:rsidR="00506097" w:rsidRPr="00506097" w14:paraId="4390B5AE" w14:textId="77777777" w:rsidTr="00F71533">
        <w:tc>
          <w:tcPr>
            <w:tcW w:w="9016" w:type="dxa"/>
            <w:gridSpan w:val="2"/>
          </w:tcPr>
          <w:p w14:paraId="3227FFE5" w14:textId="77777777" w:rsidR="00506097" w:rsidRPr="00506097" w:rsidRDefault="00506097" w:rsidP="00506097">
            <w:pPr>
              <w:suppressAutoHyphens w:val="0"/>
            </w:pPr>
            <w:r w:rsidRPr="00506097">
              <w:rPr>
                <w:b/>
              </w:rPr>
              <w:t>Result: Pass</w:t>
            </w:r>
          </w:p>
        </w:tc>
      </w:tr>
      <w:tr w:rsidR="00506097" w:rsidRPr="00506097" w14:paraId="49ADAFDB" w14:textId="77777777" w:rsidTr="00F71533">
        <w:tc>
          <w:tcPr>
            <w:tcW w:w="4508" w:type="dxa"/>
          </w:tcPr>
          <w:p w14:paraId="2196A49C" w14:textId="77777777" w:rsidR="00506097" w:rsidRPr="00506097" w:rsidRDefault="00506097" w:rsidP="00506097">
            <w:pPr>
              <w:suppressAutoHyphens w:val="0"/>
            </w:pPr>
            <w:r w:rsidRPr="00506097">
              <w:rPr>
                <w:b/>
              </w:rPr>
              <w:t>Date: 17/04/2018</w:t>
            </w:r>
          </w:p>
        </w:tc>
        <w:tc>
          <w:tcPr>
            <w:tcW w:w="4508" w:type="dxa"/>
          </w:tcPr>
          <w:p w14:paraId="2B35CAB1" w14:textId="77777777" w:rsidR="00506097" w:rsidRPr="00506097" w:rsidRDefault="00506097" w:rsidP="00506097">
            <w:pPr>
              <w:suppressAutoHyphens w:val="0"/>
            </w:pPr>
            <w:r w:rsidRPr="00506097">
              <w:rPr>
                <w:b/>
              </w:rPr>
              <w:t>Tester: Gerda</w:t>
            </w:r>
          </w:p>
        </w:tc>
      </w:tr>
      <w:tr w:rsidR="00506097" w:rsidRPr="00506097" w14:paraId="6955A1D1" w14:textId="77777777" w:rsidTr="00F71533">
        <w:tc>
          <w:tcPr>
            <w:tcW w:w="9016" w:type="dxa"/>
            <w:gridSpan w:val="2"/>
          </w:tcPr>
          <w:p w14:paraId="2740504F" w14:textId="77777777" w:rsidR="00506097" w:rsidRPr="00506097" w:rsidRDefault="00506097" w:rsidP="00506097">
            <w:pPr>
              <w:suppressAutoHyphens w:val="0"/>
            </w:pPr>
            <w:r w:rsidRPr="00506097">
              <w:rPr>
                <w:b/>
              </w:rPr>
              <w:t>Result: Pass</w:t>
            </w:r>
          </w:p>
        </w:tc>
      </w:tr>
    </w:tbl>
    <w:p w14:paraId="77F36346" w14:textId="523C6B2E" w:rsidR="00506097" w:rsidRDefault="00506097" w:rsidP="001D53C6">
      <w:pPr>
        <w:rPr>
          <w:b/>
          <w:u w:val="single"/>
        </w:rPr>
      </w:pPr>
    </w:p>
    <w:p w14:paraId="3CB23DA4" w14:textId="4C8AB2B9" w:rsidR="00C002E4" w:rsidRDefault="00C002E4" w:rsidP="001D53C6">
      <w:pPr>
        <w:rPr>
          <w:b/>
          <w:u w:val="single"/>
        </w:rPr>
      </w:pPr>
    </w:p>
    <w:p w14:paraId="7FF75339" w14:textId="4E40A0C0" w:rsidR="00C002E4" w:rsidRDefault="00C002E4" w:rsidP="001D53C6">
      <w:pPr>
        <w:rPr>
          <w:b/>
          <w:u w:val="single"/>
        </w:rPr>
      </w:pPr>
    </w:p>
    <w:p w14:paraId="60C2D27F" w14:textId="71FB5A70" w:rsidR="00C002E4" w:rsidRDefault="00C002E4" w:rsidP="001D53C6">
      <w:pPr>
        <w:rPr>
          <w:b/>
          <w:u w:val="single"/>
        </w:rPr>
      </w:pPr>
    </w:p>
    <w:p w14:paraId="52C97D70" w14:textId="074FE446" w:rsidR="00C002E4" w:rsidRDefault="00C002E4" w:rsidP="001D53C6">
      <w:pPr>
        <w:rPr>
          <w:b/>
          <w:u w:val="single"/>
        </w:rPr>
      </w:pPr>
    </w:p>
    <w:p w14:paraId="1EF510AC" w14:textId="3A8D55A6" w:rsidR="00C002E4" w:rsidRDefault="00C002E4" w:rsidP="001D53C6">
      <w:pPr>
        <w:rPr>
          <w:b/>
          <w:u w:val="single"/>
        </w:rPr>
      </w:pPr>
    </w:p>
    <w:p w14:paraId="5B1B9FDD" w14:textId="4DD0C3F7" w:rsidR="00C002E4" w:rsidRDefault="00C002E4" w:rsidP="001D53C6">
      <w:pPr>
        <w:rPr>
          <w:b/>
          <w:u w:val="single"/>
        </w:rPr>
      </w:pPr>
    </w:p>
    <w:p w14:paraId="5CFABD09" w14:textId="1A32E81A" w:rsidR="00C002E4" w:rsidRDefault="00C002E4" w:rsidP="001D53C6">
      <w:pPr>
        <w:rPr>
          <w:b/>
          <w:u w:val="single"/>
        </w:rPr>
      </w:pPr>
    </w:p>
    <w:p w14:paraId="2DFEDB27" w14:textId="252A395E" w:rsidR="00C002E4" w:rsidRDefault="00C002E4" w:rsidP="001D53C6">
      <w:pPr>
        <w:rPr>
          <w:b/>
          <w:u w:val="single"/>
        </w:rPr>
      </w:pPr>
    </w:p>
    <w:p w14:paraId="5FE78897" w14:textId="506FE099" w:rsidR="00C002E4" w:rsidRDefault="00C002E4" w:rsidP="001D53C6">
      <w:pPr>
        <w:rPr>
          <w:b/>
          <w:u w:val="single"/>
        </w:rPr>
      </w:pPr>
    </w:p>
    <w:p w14:paraId="6F081BF4" w14:textId="25255FB2" w:rsidR="00C002E4" w:rsidRDefault="00C002E4" w:rsidP="001D53C6">
      <w:pPr>
        <w:rPr>
          <w:b/>
          <w:u w:val="single"/>
        </w:rPr>
      </w:pPr>
    </w:p>
    <w:p w14:paraId="25D4F37A" w14:textId="758D518E" w:rsidR="00C002E4" w:rsidRDefault="00C002E4" w:rsidP="001D53C6">
      <w:pPr>
        <w:rPr>
          <w:b/>
          <w:u w:val="single"/>
        </w:rPr>
      </w:pPr>
    </w:p>
    <w:p w14:paraId="497EA44E" w14:textId="1A721795" w:rsidR="00C002E4" w:rsidRDefault="00C002E4" w:rsidP="001D53C6">
      <w:pPr>
        <w:rPr>
          <w:b/>
          <w:u w:val="single"/>
        </w:rPr>
      </w:pPr>
    </w:p>
    <w:p w14:paraId="25FF8167" w14:textId="561410D4" w:rsidR="00C002E4" w:rsidRDefault="00C002E4" w:rsidP="001D53C6">
      <w:pPr>
        <w:rPr>
          <w:b/>
          <w:u w:val="single"/>
        </w:rPr>
      </w:pPr>
    </w:p>
    <w:p w14:paraId="5AD668A2" w14:textId="6E7903F6" w:rsidR="00C002E4" w:rsidRDefault="00C002E4" w:rsidP="001D53C6">
      <w:pPr>
        <w:rPr>
          <w:b/>
          <w:u w:val="single"/>
        </w:rPr>
      </w:pPr>
    </w:p>
    <w:p w14:paraId="3399F0E6" w14:textId="33BB7D33" w:rsidR="00C002E4" w:rsidRDefault="00C002E4" w:rsidP="001D53C6">
      <w:pPr>
        <w:rPr>
          <w:b/>
          <w:u w:val="single"/>
        </w:rPr>
      </w:pPr>
    </w:p>
    <w:p w14:paraId="3ABED89B" w14:textId="46888C4C" w:rsidR="00C002E4" w:rsidRDefault="00C002E4" w:rsidP="001D53C6">
      <w:pPr>
        <w:rPr>
          <w:b/>
          <w:u w:val="single"/>
        </w:rPr>
      </w:pPr>
    </w:p>
    <w:p w14:paraId="7F7B1F37" w14:textId="3169787E" w:rsidR="00C002E4" w:rsidRDefault="00C002E4" w:rsidP="001D53C6">
      <w:pPr>
        <w:rPr>
          <w:b/>
          <w:u w:val="single"/>
        </w:rPr>
      </w:pPr>
    </w:p>
    <w:p w14:paraId="364048D3" w14:textId="5B369254" w:rsidR="00C002E4" w:rsidRDefault="00C002E4" w:rsidP="001D53C6">
      <w:pPr>
        <w:rPr>
          <w:b/>
          <w:u w:val="single"/>
        </w:rPr>
      </w:pPr>
    </w:p>
    <w:p w14:paraId="57988BE3" w14:textId="123B6879" w:rsidR="00C002E4" w:rsidRDefault="00C002E4" w:rsidP="001D53C6">
      <w:pPr>
        <w:rPr>
          <w:b/>
          <w:u w:val="single"/>
        </w:rPr>
      </w:pPr>
    </w:p>
    <w:p w14:paraId="0C2397BE" w14:textId="4C8106D3" w:rsidR="00C002E4" w:rsidRDefault="00C002E4" w:rsidP="001D53C6">
      <w:pPr>
        <w:rPr>
          <w:b/>
          <w:u w:val="single"/>
        </w:rPr>
      </w:pPr>
    </w:p>
    <w:p w14:paraId="0CEFAC57" w14:textId="77777777" w:rsidR="00C002E4" w:rsidRDefault="00C002E4" w:rsidP="001D53C6">
      <w:pPr>
        <w:rPr>
          <w:b/>
          <w:u w:val="single"/>
        </w:rPr>
      </w:pPr>
    </w:p>
    <w:p w14:paraId="45586DC1" w14:textId="77777777" w:rsidR="00C002E4" w:rsidRDefault="00C002E4" w:rsidP="001D53C6">
      <w:pPr>
        <w:rPr>
          <w:b/>
          <w:u w:val="single"/>
        </w:rPr>
      </w:pPr>
    </w:p>
    <w:p w14:paraId="06E889B8" w14:textId="77777777" w:rsidR="00506097" w:rsidRDefault="00506097" w:rsidP="00F842F0">
      <w:pPr>
        <w:pStyle w:val="Heading2"/>
      </w:pPr>
      <w:bookmarkStart w:id="9" w:name="_Toc512214700"/>
      <w:bookmarkStart w:id="10" w:name="_GoBack"/>
      <w:bookmarkEnd w:id="10"/>
      <w:r>
        <w:t>Record Payment</w:t>
      </w:r>
      <w:bookmarkEnd w:id="9"/>
    </w:p>
    <w:p w14:paraId="29CBCBAB" w14:textId="119E0916" w:rsidR="00506097" w:rsidRDefault="00506097" w:rsidP="001D53C6">
      <w:pPr>
        <w:rPr>
          <w:b/>
          <w:u w:val="single"/>
        </w:rPr>
      </w:pPr>
      <w:r w:rsidRPr="001D53C6">
        <w:rPr>
          <w:b/>
          <w:u w:val="single"/>
        </w:rPr>
        <w:t>Main flow</w:t>
      </w:r>
      <w:r>
        <w:rPr>
          <w:b/>
          <w:u w:val="single"/>
        </w:rPr>
        <w:t>:</w:t>
      </w:r>
    </w:p>
    <w:p w14:paraId="6AF90808" w14:textId="74796FF6" w:rsidR="00506097" w:rsidRDefault="00506097" w:rsidP="001D53C6">
      <w:pPr>
        <w:rPr>
          <w:b/>
          <w:u w:val="single"/>
        </w:rPr>
      </w:pPr>
    </w:p>
    <w:p w14:paraId="71C91B96" w14:textId="4B3446FF" w:rsidR="00506097" w:rsidRDefault="00506097" w:rsidP="001D53C6">
      <w:pPr>
        <w:rPr>
          <w:b/>
          <w:u w:val="single"/>
        </w:rPr>
      </w:pPr>
    </w:p>
    <w:p w14:paraId="2F948811" w14:textId="77777777" w:rsidR="00506097" w:rsidRDefault="00506097" w:rsidP="001D53C6">
      <w:pPr>
        <w:rPr>
          <w:b/>
          <w:u w:val="single"/>
        </w:rPr>
      </w:pPr>
    </w:p>
    <w:p w14:paraId="5C2CBAFB" w14:textId="42F41544" w:rsidR="00951FDA" w:rsidRDefault="00951FDA" w:rsidP="00951FDA"/>
    <w:tbl>
      <w:tblPr>
        <w:tblStyle w:val="TableGrid"/>
        <w:tblpPr w:leftFromText="180" w:rightFromText="180" w:horzAnchor="page" w:tblpX="1270" w:tblpY="-716"/>
        <w:tblW w:w="0" w:type="auto"/>
        <w:tblInd w:w="0" w:type="dxa"/>
        <w:tblLook w:val="04A0" w:firstRow="1" w:lastRow="0" w:firstColumn="1" w:lastColumn="0" w:noHBand="0" w:noVBand="1"/>
      </w:tblPr>
      <w:tblGrid>
        <w:gridCol w:w="4453"/>
        <w:gridCol w:w="4453"/>
      </w:tblGrid>
      <w:tr w:rsidR="00506097" w14:paraId="640304AB" w14:textId="77777777" w:rsidTr="00F71533">
        <w:trPr>
          <w:trHeight w:val="433"/>
        </w:trPr>
        <w:tc>
          <w:tcPr>
            <w:tcW w:w="4453" w:type="dxa"/>
          </w:tcPr>
          <w:p w14:paraId="499C7CFE" w14:textId="77777777" w:rsidR="00506097" w:rsidRPr="00E00E17" w:rsidRDefault="00506097" w:rsidP="00F71533">
            <w:r>
              <w:rPr>
                <w:b/>
              </w:rPr>
              <w:t>Use case ID:</w:t>
            </w:r>
            <w:r>
              <w:t xml:space="preserve"> 1</w:t>
            </w:r>
          </w:p>
        </w:tc>
        <w:tc>
          <w:tcPr>
            <w:tcW w:w="4453" w:type="dxa"/>
          </w:tcPr>
          <w:p w14:paraId="1373FECF" w14:textId="77777777" w:rsidR="00506097" w:rsidRPr="00E00E17" w:rsidRDefault="00506097" w:rsidP="00F71533">
            <w:r>
              <w:rPr>
                <w:b/>
              </w:rPr>
              <w:t xml:space="preserve">Use case name: </w:t>
            </w:r>
            <w:r>
              <w:t>Record Payment</w:t>
            </w:r>
          </w:p>
        </w:tc>
      </w:tr>
      <w:tr w:rsidR="00506097" w14:paraId="6C4852F5" w14:textId="77777777" w:rsidTr="00F71533">
        <w:trPr>
          <w:trHeight w:val="260"/>
        </w:trPr>
        <w:tc>
          <w:tcPr>
            <w:tcW w:w="8906" w:type="dxa"/>
            <w:gridSpan w:val="2"/>
          </w:tcPr>
          <w:p w14:paraId="62D6FA2C" w14:textId="77777777" w:rsidR="00506097" w:rsidRPr="00E00E17" w:rsidRDefault="00506097" w:rsidP="00F71533">
            <w:r>
              <w:rPr>
                <w:b/>
              </w:rPr>
              <w:t>Test number: 1</w:t>
            </w:r>
          </w:p>
        </w:tc>
      </w:tr>
      <w:tr w:rsidR="00506097" w14:paraId="71A12274" w14:textId="77777777" w:rsidTr="00F71533">
        <w:trPr>
          <w:trHeight w:val="350"/>
        </w:trPr>
        <w:tc>
          <w:tcPr>
            <w:tcW w:w="8906" w:type="dxa"/>
            <w:gridSpan w:val="2"/>
          </w:tcPr>
          <w:p w14:paraId="2DA36D34" w14:textId="77777777" w:rsidR="00506097" w:rsidRPr="00E00E17" w:rsidRDefault="00506097" w:rsidP="00F71533">
            <w:r>
              <w:rPr>
                <w:b/>
              </w:rPr>
              <w:t xml:space="preserve">Objective: </w:t>
            </w:r>
            <w:r>
              <w:t>Test the primary path</w:t>
            </w:r>
          </w:p>
        </w:tc>
      </w:tr>
      <w:tr w:rsidR="00506097" w14:paraId="016783A7" w14:textId="77777777" w:rsidTr="00F71533">
        <w:trPr>
          <w:trHeight w:val="854"/>
        </w:trPr>
        <w:tc>
          <w:tcPr>
            <w:tcW w:w="8906" w:type="dxa"/>
            <w:gridSpan w:val="2"/>
          </w:tcPr>
          <w:p w14:paraId="4DB3AFAE" w14:textId="77777777" w:rsidR="00506097" w:rsidRPr="00E00E17" w:rsidRDefault="00506097" w:rsidP="00F71533">
            <w:r>
              <w:rPr>
                <w:b/>
              </w:rPr>
              <w:t xml:space="preserve">Set up: </w:t>
            </w:r>
            <w:r>
              <w:t>Customer name “Hello Magazine” must be set up and have outstanding balance of £187.18 of unpaid jobs. Date 2018/04/15</w:t>
            </w:r>
          </w:p>
        </w:tc>
      </w:tr>
      <w:tr w:rsidR="00506097" w14:paraId="6A5F01FA" w14:textId="77777777" w:rsidTr="00F71533">
        <w:trPr>
          <w:trHeight w:val="941"/>
        </w:trPr>
        <w:tc>
          <w:tcPr>
            <w:tcW w:w="8906" w:type="dxa"/>
            <w:gridSpan w:val="2"/>
          </w:tcPr>
          <w:p w14:paraId="7B323E2F" w14:textId="77777777" w:rsidR="00506097" w:rsidRDefault="00506097" w:rsidP="00F71533">
            <w:pPr>
              <w:rPr>
                <w:b/>
              </w:rPr>
            </w:pPr>
            <w:r>
              <w:rPr>
                <w:b/>
              </w:rPr>
              <w:t xml:space="preserve">Expected results: </w:t>
            </w:r>
          </w:p>
          <w:p w14:paraId="51888AD5" w14:textId="77777777" w:rsidR="00506097" w:rsidRDefault="00506097" w:rsidP="00506097">
            <w:pPr>
              <w:pStyle w:val="ListParagraph"/>
              <w:numPr>
                <w:ilvl w:val="0"/>
                <w:numId w:val="30"/>
              </w:numPr>
              <w:spacing w:line="240" w:lineRule="auto"/>
            </w:pPr>
            <w:r>
              <w:t>Payment is stored in the Database.</w:t>
            </w:r>
          </w:p>
          <w:p w14:paraId="7E42F932" w14:textId="77777777" w:rsidR="00506097" w:rsidRPr="00E00E17" w:rsidRDefault="00506097" w:rsidP="00506097">
            <w:pPr>
              <w:pStyle w:val="ListParagraph"/>
              <w:numPr>
                <w:ilvl w:val="0"/>
                <w:numId w:val="30"/>
              </w:numPr>
              <w:spacing w:line="240" w:lineRule="auto"/>
            </w:pPr>
            <w:r>
              <w:t>Payment amount deducts from the customer’s bill.</w:t>
            </w:r>
          </w:p>
        </w:tc>
      </w:tr>
      <w:tr w:rsidR="00506097" w14:paraId="5E46105B" w14:textId="77777777" w:rsidTr="00F71533">
        <w:trPr>
          <w:trHeight w:val="935"/>
        </w:trPr>
        <w:tc>
          <w:tcPr>
            <w:tcW w:w="8906" w:type="dxa"/>
            <w:gridSpan w:val="2"/>
          </w:tcPr>
          <w:p w14:paraId="59DBB5C0" w14:textId="77777777" w:rsidR="00506097" w:rsidRDefault="00506097" w:rsidP="00F71533">
            <w:pPr>
              <w:rPr>
                <w:b/>
              </w:rPr>
            </w:pPr>
            <w:r>
              <w:rPr>
                <w:b/>
              </w:rPr>
              <w:t>Test:</w:t>
            </w:r>
          </w:p>
          <w:p w14:paraId="5CD87019" w14:textId="77777777" w:rsidR="00506097" w:rsidRDefault="00506097" w:rsidP="00506097">
            <w:pPr>
              <w:pStyle w:val="ListParagraph"/>
              <w:numPr>
                <w:ilvl w:val="0"/>
                <w:numId w:val="31"/>
              </w:numPr>
              <w:spacing w:line="240" w:lineRule="auto"/>
            </w:pPr>
            <w:r>
              <w:t>Select the Payment functionality, select “Hello Magazine”</w:t>
            </w:r>
          </w:p>
          <w:p w14:paraId="765157C1" w14:textId="77777777" w:rsidR="00506097" w:rsidRDefault="00506097" w:rsidP="00506097">
            <w:pPr>
              <w:pStyle w:val="ListParagraph"/>
              <w:numPr>
                <w:ilvl w:val="0"/>
                <w:numId w:val="31"/>
              </w:numPr>
              <w:spacing w:line="240" w:lineRule="auto"/>
            </w:pPr>
            <w:r>
              <w:t>Enter the amount paid: £187.18.</w:t>
            </w:r>
          </w:p>
          <w:p w14:paraId="29A07DCD" w14:textId="77777777" w:rsidR="00506097" w:rsidRDefault="00506097" w:rsidP="00506097">
            <w:pPr>
              <w:pStyle w:val="ListParagraph"/>
              <w:numPr>
                <w:ilvl w:val="0"/>
                <w:numId w:val="31"/>
              </w:numPr>
              <w:spacing w:line="240" w:lineRule="auto"/>
            </w:pPr>
            <w:r>
              <w:t>Select date 2018/04/15.</w:t>
            </w:r>
          </w:p>
          <w:p w14:paraId="0D06F087" w14:textId="77777777" w:rsidR="00506097" w:rsidRPr="00F14DCE" w:rsidRDefault="00506097" w:rsidP="00506097">
            <w:pPr>
              <w:pStyle w:val="ListParagraph"/>
              <w:numPr>
                <w:ilvl w:val="0"/>
                <w:numId w:val="31"/>
              </w:numPr>
              <w:spacing w:line="240" w:lineRule="auto"/>
            </w:pPr>
            <w:r>
              <w:t>Click on payment button.</w:t>
            </w:r>
          </w:p>
        </w:tc>
      </w:tr>
      <w:tr w:rsidR="00506097" w14:paraId="13A986F8" w14:textId="77777777" w:rsidTr="00F71533">
        <w:trPr>
          <w:trHeight w:val="350"/>
        </w:trPr>
        <w:tc>
          <w:tcPr>
            <w:tcW w:w="8906" w:type="dxa"/>
            <w:gridSpan w:val="2"/>
          </w:tcPr>
          <w:p w14:paraId="40EE5E6E" w14:textId="77777777" w:rsidR="00506097" w:rsidRPr="00E00E17" w:rsidRDefault="00506097" w:rsidP="00F71533">
            <w:pPr>
              <w:rPr>
                <w:b/>
              </w:rPr>
            </w:pPr>
            <w:r>
              <w:rPr>
                <w:b/>
              </w:rPr>
              <w:t>Test record: Payment recorded successfully</w:t>
            </w:r>
          </w:p>
        </w:tc>
      </w:tr>
      <w:tr w:rsidR="00506097" w14:paraId="32967CD1" w14:textId="77777777" w:rsidTr="00F71533">
        <w:trPr>
          <w:trHeight w:val="418"/>
        </w:trPr>
        <w:tc>
          <w:tcPr>
            <w:tcW w:w="4453" w:type="dxa"/>
          </w:tcPr>
          <w:p w14:paraId="69AB85DF" w14:textId="77777777" w:rsidR="00506097" w:rsidRPr="00E00E17" w:rsidRDefault="00506097" w:rsidP="00F71533">
            <w:pPr>
              <w:rPr>
                <w:b/>
              </w:rPr>
            </w:pPr>
            <w:r>
              <w:rPr>
                <w:b/>
              </w:rPr>
              <w:t>Date: 2018/04/16</w:t>
            </w:r>
          </w:p>
        </w:tc>
        <w:tc>
          <w:tcPr>
            <w:tcW w:w="4453" w:type="dxa"/>
          </w:tcPr>
          <w:p w14:paraId="743BBB89" w14:textId="77777777" w:rsidR="00506097" w:rsidRPr="00E00E17" w:rsidRDefault="00506097" w:rsidP="00F71533">
            <w:r>
              <w:rPr>
                <w:b/>
              </w:rPr>
              <w:t>Tester: Patrick G</w:t>
            </w:r>
          </w:p>
        </w:tc>
      </w:tr>
      <w:tr w:rsidR="00506097" w14:paraId="5E0BEEB8" w14:textId="77777777" w:rsidTr="00F71533">
        <w:trPr>
          <w:trHeight w:val="433"/>
        </w:trPr>
        <w:tc>
          <w:tcPr>
            <w:tcW w:w="8906" w:type="dxa"/>
            <w:gridSpan w:val="2"/>
          </w:tcPr>
          <w:p w14:paraId="523F361E" w14:textId="77777777" w:rsidR="00506097" w:rsidRPr="00E00E17" w:rsidRDefault="00506097" w:rsidP="00F71533">
            <w:r>
              <w:rPr>
                <w:b/>
              </w:rPr>
              <w:t>Result: Passed</w:t>
            </w:r>
          </w:p>
        </w:tc>
      </w:tr>
      <w:tr w:rsidR="00506097" w14:paraId="5E0E2F98" w14:textId="77777777" w:rsidTr="00F71533">
        <w:trPr>
          <w:trHeight w:val="418"/>
        </w:trPr>
        <w:tc>
          <w:tcPr>
            <w:tcW w:w="4453" w:type="dxa"/>
          </w:tcPr>
          <w:p w14:paraId="0AD1F02C" w14:textId="77777777" w:rsidR="00506097" w:rsidRPr="00E00E17" w:rsidRDefault="00506097" w:rsidP="00F71533">
            <w:r>
              <w:rPr>
                <w:b/>
              </w:rPr>
              <w:t>Date:</w:t>
            </w:r>
          </w:p>
        </w:tc>
        <w:tc>
          <w:tcPr>
            <w:tcW w:w="4453" w:type="dxa"/>
          </w:tcPr>
          <w:p w14:paraId="32F78DF8" w14:textId="77777777" w:rsidR="00506097" w:rsidRPr="00E00E17" w:rsidRDefault="00506097" w:rsidP="00F71533">
            <w:pPr>
              <w:rPr>
                <w:b/>
              </w:rPr>
            </w:pPr>
            <w:r>
              <w:rPr>
                <w:b/>
              </w:rPr>
              <w:t>Tester:</w:t>
            </w:r>
          </w:p>
        </w:tc>
      </w:tr>
      <w:tr w:rsidR="00506097" w14:paraId="6DFC602C" w14:textId="77777777" w:rsidTr="00F71533">
        <w:trPr>
          <w:trHeight w:val="418"/>
        </w:trPr>
        <w:tc>
          <w:tcPr>
            <w:tcW w:w="4453" w:type="dxa"/>
          </w:tcPr>
          <w:p w14:paraId="6144C584" w14:textId="77777777" w:rsidR="00506097" w:rsidRPr="00E00E17" w:rsidRDefault="00506097" w:rsidP="00F71533">
            <w:r>
              <w:rPr>
                <w:b/>
              </w:rPr>
              <w:t>Result:</w:t>
            </w:r>
          </w:p>
        </w:tc>
        <w:tc>
          <w:tcPr>
            <w:tcW w:w="4453" w:type="dxa"/>
          </w:tcPr>
          <w:p w14:paraId="265A36FD" w14:textId="77777777" w:rsidR="00506097" w:rsidRDefault="00506097" w:rsidP="00F71533"/>
        </w:tc>
      </w:tr>
    </w:tbl>
    <w:p w14:paraId="28E0A1F4" w14:textId="15FF62B3" w:rsidR="00DC3ECD" w:rsidRDefault="00DC3ECD" w:rsidP="00951FDA"/>
    <w:p w14:paraId="017A1737" w14:textId="0450D872" w:rsidR="00DC3ECD" w:rsidRDefault="00DC3ECD" w:rsidP="00951FDA"/>
    <w:p w14:paraId="2C8C3979" w14:textId="77777777" w:rsidR="00DC3ECD" w:rsidRDefault="00DC3ECD" w:rsidP="00951FDA"/>
    <w:p w14:paraId="5D60EA01" w14:textId="63AD64A9" w:rsidR="00DC3ECD" w:rsidRDefault="00DC3ECD" w:rsidP="00951FDA"/>
    <w:p w14:paraId="0DFBA50D" w14:textId="77777777" w:rsidR="00DC3ECD" w:rsidRPr="00951FDA" w:rsidRDefault="00DC3ECD" w:rsidP="00951FDA"/>
    <w:p w14:paraId="21A42524" w14:textId="2EE44769" w:rsidR="0038149C" w:rsidRDefault="0038149C" w:rsidP="001D53C6">
      <w:pPr>
        <w:rPr>
          <w:b/>
          <w:u w:val="single"/>
        </w:rPr>
      </w:pPr>
    </w:p>
    <w:p w14:paraId="2603F939" w14:textId="77777777" w:rsidR="00DC3ECD" w:rsidRDefault="00DC3ECD" w:rsidP="001D53C6">
      <w:pPr>
        <w:rPr>
          <w:b/>
          <w:u w:val="single"/>
        </w:rPr>
      </w:pPr>
    </w:p>
    <w:p w14:paraId="241E211F" w14:textId="77777777" w:rsidR="0038149C" w:rsidRPr="00951FDA" w:rsidRDefault="0038149C" w:rsidP="00951FDA"/>
    <w:p w14:paraId="4F6E3953" w14:textId="3C62AEA1" w:rsidR="00DC3ECD" w:rsidRDefault="00DC3ECD" w:rsidP="0038149C">
      <w:pPr>
        <w:rPr>
          <w:b/>
          <w:u w:val="single"/>
        </w:rPr>
      </w:pPr>
      <w:r>
        <w:rPr>
          <w:b/>
          <w:u w:val="single"/>
        </w:rPr>
        <w:t>Alternative flow:</w:t>
      </w:r>
    </w:p>
    <w:tbl>
      <w:tblPr>
        <w:tblStyle w:val="TableGrid"/>
        <w:tblpPr w:leftFromText="180" w:rightFromText="180" w:vertAnchor="text" w:horzAnchor="page" w:tblpX="1303" w:tblpY="186"/>
        <w:tblW w:w="0" w:type="auto"/>
        <w:tblInd w:w="0" w:type="dxa"/>
        <w:tblLook w:val="04A0" w:firstRow="1" w:lastRow="0" w:firstColumn="1" w:lastColumn="0" w:noHBand="0" w:noVBand="1"/>
      </w:tblPr>
      <w:tblGrid>
        <w:gridCol w:w="4600"/>
        <w:gridCol w:w="4453"/>
      </w:tblGrid>
      <w:tr w:rsidR="00DC3ECD" w14:paraId="4291C65A" w14:textId="77777777" w:rsidTr="00DC3ECD">
        <w:trPr>
          <w:trHeight w:val="433"/>
        </w:trPr>
        <w:tc>
          <w:tcPr>
            <w:tcW w:w="4600" w:type="dxa"/>
          </w:tcPr>
          <w:p w14:paraId="15508E23" w14:textId="77777777" w:rsidR="00DC3ECD" w:rsidRPr="00E00E17" w:rsidRDefault="00DC3ECD" w:rsidP="00DC3ECD">
            <w:r>
              <w:rPr>
                <w:b/>
              </w:rPr>
              <w:t>Use case ID:</w:t>
            </w:r>
            <w:r>
              <w:t xml:space="preserve"> 2</w:t>
            </w:r>
          </w:p>
        </w:tc>
        <w:tc>
          <w:tcPr>
            <w:tcW w:w="4453" w:type="dxa"/>
          </w:tcPr>
          <w:p w14:paraId="4E698EA2" w14:textId="77777777" w:rsidR="00DC3ECD" w:rsidRPr="00C87D2A" w:rsidRDefault="00DC3ECD" w:rsidP="00DC3ECD">
            <w:r>
              <w:rPr>
                <w:b/>
              </w:rPr>
              <w:t xml:space="preserve">Use case name: </w:t>
            </w:r>
            <w:r>
              <w:t xml:space="preserve">Record Payment: </w:t>
            </w:r>
            <w:proofErr w:type="spellStart"/>
            <w:r>
              <w:t>CardPayment</w:t>
            </w:r>
            <w:proofErr w:type="spellEnd"/>
          </w:p>
        </w:tc>
      </w:tr>
      <w:tr w:rsidR="00DC3ECD" w14:paraId="78A91DFE" w14:textId="77777777" w:rsidTr="00DC3ECD">
        <w:trPr>
          <w:trHeight w:val="332"/>
        </w:trPr>
        <w:tc>
          <w:tcPr>
            <w:tcW w:w="9053" w:type="dxa"/>
            <w:gridSpan w:val="2"/>
          </w:tcPr>
          <w:p w14:paraId="6D733AF1" w14:textId="77777777" w:rsidR="00DC3ECD" w:rsidRPr="00C87D2A" w:rsidRDefault="00DC3ECD" w:rsidP="00DC3ECD">
            <w:r>
              <w:rPr>
                <w:b/>
              </w:rPr>
              <w:t>Test number:</w:t>
            </w:r>
            <w:r>
              <w:t xml:space="preserve"> </w:t>
            </w:r>
            <w:r w:rsidRPr="0096705D">
              <w:rPr>
                <w:b/>
              </w:rPr>
              <w:t>1</w:t>
            </w:r>
          </w:p>
        </w:tc>
      </w:tr>
      <w:tr w:rsidR="00DC3ECD" w14:paraId="49C14023" w14:textId="77777777" w:rsidTr="00DC3ECD">
        <w:trPr>
          <w:trHeight w:val="350"/>
        </w:trPr>
        <w:tc>
          <w:tcPr>
            <w:tcW w:w="9053" w:type="dxa"/>
            <w:gridSpan w:val="2"/>
          </w:tcPr>
          <w:p w14:paraId="0AF08F97" w14:textId="77777777" w:rsidR="00DC3ECD" w:rsidRPr="00C87D2A" w:rsidRDefault="00DC3ECD" w:rsidP="00DC3ECD">
            <w:r>
              <w:rPr>
                <w:b/>
              </w:rPr>
              <w:t xml:space="preserve">Objective: </w:t>
            </w:r>
            <w:r>
              <w:t>Test the alternative path</w:t>
            </w:r>
          </w:p>
        </w:tc>
      </w:tr>
      <w:tr w:rsidR="00DC3ECD" w14:paraId="77429A1B" w14:textId="77777777" w:rsidTr="00DC3ECD">
        <w:trPr>
          <w:trHeight w:val="854"/>
        </w:trPr>
        <w:tc>
          <w:tcPr>
            <w:tcW w:w="9053" w:type="dxa"/>
            <w:gridSpan w:val="2"/>
          </w:tcPr>
          <w:p w14:paraId="15C665F8" w14:textId="77777777" w:rsidR="00DC3ECD" w:rsidRPr="00C87D2A" w:rsidRDefault="00DC3ECD" w:rsidP="00DC3ECD">
            <w:r>
              <w:rPr>
                <w:b/>
              </w:rPr>
              <w:t xml:space="preserve">Set up: </w:t>
            </w:r>
            <w:r>
              <w:t>Customer name “Hello Magazine” must be set up and have outstanding balance of £187.18 of unpaid jobs. Customer card last 4 digits 9090. Expiry 01/20. (MasterCard). Date 2018/04/15</w:t>
            </w:r>
          </w:p>
        </w:tc>
      </w:tr>
      <w:tr w:rsidR="00DC3ECD" w14:paraId="2D6D69C3" w14:textId="77777777" w:rsidTr="00DC3ECD">
        <w:trPr>
          <w:trHeight w:val="998"/>
        </w:trPr>
        <w:tc>
          <w:tcPr>
            <w:tcW w:w="9053" w:type="dxa"/>
            <w:gridSpan w:val="2"/>
          </w:tcPr>
          <w:p w14:paraId="511EF4CB" w14:textId="77777777" w:rsidR="00DC3ECD" w:rsidRDefault="00DC3ECD" w:rsidP="00DC3ECD">
            <w:pPr>
              <w:rPr>
                <w:b/>
              </w:rPr>
            </w:pPr>
            <w:r>
              <w:rPr>
                <w:b/>
              </w:rPr>
              <w:t xml:space="preserve">Expected results: </w:t>
            </w:r>
          </w:p>
          <w:p w14:paraId="2BA1FAAC" w14:textId="77777777" w:rsidR="00DC3ECD" w:rsidRDefault="00DC3ECD" w:rsidP="00BA3D0F">
            <w:pPr>
              <w:pStyle w:val="ListParagraph"/>
              <w:numPr>
                <w:ilvl w:val="0"/>
                <w:numId w:val="32"/>
              </w:numPr>
              <w:spacing w:line="240" w:lineRule="auto"/>
            </w:pPr>
            <w:r>
              <w:t>Payment is stored in the Database.</w:t>
            </w:r>
          </w:p>
          <w:p w14:paraId="001A53AF" w14:textId="77777777" w:rsidR="00DC3ECD" w:rsidRDefault="00DC3ECD" w:rsidP="00BA3D0F">
            <w:pPr>
              <w:pStyle w:val="ListParagraph"/>
              <w:numPr>
                <w:ilvl w:val="0"/>
                <w:numId w:val="32"/>
              </w:numPr>
              <w:spacing w:line="240" w:lineRule="auto"/>
            </w:pPr>
            <w:r>
              <w:t>Payment card details are stored in the Database.</w:t>
            </w:r>
          </w:p>
          <w:p w14:paraId="0D0900B9" w14:textId="77777777" w:rsidR="00DC3ECD" w:rsidRPr="00E00E17" w:rsidRDefault="00DC3ECD" w:rsidP="00BA3D0F">
            <w:pPr>
              <w:pStyle w:val="ListParagraph"/>
              <w:numPr>
                <w:ilvl w:val="0"/>
                <w:numId w:val="32"/>
              </w:numPr>
              <w:spacing w:line="240" w:lineRule="auto"/>
            </w:pPr>
            <w:r>
              <w:t>Payment amount deducts from the customer’s bill.</w:t>
            </w:r>
          </w:p>
        </w:tc>
      </w:tr>
      <w:tr w:rsidR="00DC3ECD" w14:paraId="60541BB7" w14:textId="77777777" w:rsidTr="00DC3ECD">
        <w:trPr>
          <w:trHeight w:val="965"/>
        </w:trPr>
        <w:tc>
          <w:tcPr>
            <w:tcW w:w="9053" w:type="dxa"/>
            <w:gridSpan w:val="2"/>
          </w:tcPr>
          <w:p w14:paraId="597F3AAA" w14:textId="77777777" w:rsidR="00DC3ECD" w:rsidRDefault="00DC3ECD" w:rsidP="00DC3ECD">
            <w:r>
              <w:rPr>
                <w:b/>
              </w:rPr>
              <w:t xml:space="preserve">Test: </w:t>
            </w:r>
          </w:p>
          <w:p w14:paraId="00FA7EBD" w14:textId="77777777" w:rsidR="00DC3ECD" w:rsidRDefault="00DC3ECD" w:rsidP="00BA3D0F">
            <w:pPr>
              <w:pStyle w:val="ListParagraph"/>
              <w:numPr>
                <w:ilvl w:val="0"/>
                <w:numId w:val="33"/>
              </w:numPr>
              <w:spacing w:line="240" w:lineRule="auto"/>
            </w:pPr>
            <w:r>
              <w:t xml:space="preserve">Select the Payment functionality, select “Hello Magazine” </w:t>
            </w:r>
          </w:p>
          <w:p w14:paraId="24DCD4E8" w14:textId="77777777" w:rsidR="00DC3ECD" w:rsidRDefault="00DC3ECD" w:rsidP="00BA3D0F">
            <w:pPr>
              <w:pStyle w:val="ListParagraph"/>
              <w:numPr>
                <w:ilvl w:val="0"/>
                <w:numId w:val="33"/>
              </w:numPr>
              <w:spacing w:line="240" w:lineRule="auto"/>
            </w:pPr>
            <w:r>
              <w:t>Enter the amount paid: £187.18.</w:t>
            </w:r>
          </w:p>
          <w:p w14:paraId="46E07D42" w14:textId="77777777" w:rsidR="00DC3ECD" w:rsidRDefault="00DC3ECD" w:rsidP="00BA3D0F">
            <w:pPr>
              <w:pStyle w:val="ListParagraph"/>
              <w:numPr>
                <w:ilvl w:val="0"/>
                <w:numId w:val="33"/>
              </w:numPr>
              <w:spacing w:line="240" w:lineRule="auto"/>
            </w:pPr>
            <w:r>
              <w:t>Select the card payment option.</w:t>
            </w:r>
          </w:p>
          <w:p w14:paraId="2D321C11" w14:textId="77777777" w:rsidR="00DC3ECD" w:rsidRDefault="00DC3ECD" w:rsidP="00BA3D0F">
            <w:pPr>
              <w:pStyle w:val="ListParagraph"/>
              <w:numPr>
                <w:ilvl w:val="0"/>
                <w:numId w:val="33"/>
              </w:numPr>
              <w:spacing w:line="240" w:lineRule="auto"/>
            </w:pPr>
            <w:r>
              <w:t xml:space="preserve">Select date (2018/04/19), </w:t>
            </w:r>
          </w:p>
          <w:p w14:paraId="766B741E" w14:textId="77777777" w:rsidR="00DC3ECD" w:rsidRDefault="00DC3ECD" w:rsidP="00BA3D0F">
            <w:pPr>
              <w:pStyle w:val="ListParagraph"/>
              <w:numPr>
                <w:ilvl w:val="0"/>
                <w:numId w:val="33"/>
              </w:numPr>
              <w:spacing w:line="240" w:lineRule="auto"/>
            </w:pPr>
            <w:r>
              <w:t>Enter card type (MasterCard), number (9090), expiry date (01/20).</w:t>
            </w:r>
          </w:p>
          <w:p w14:paraId="135288BB" w14:textId="77777777" w:rsidR="00DC3ECD" w:rsidRPr="00DB3A73" w:rsidRDefault="00DC3ECD" w:rsidP="00BA3D0F">
            <w:pPr>
              <w:pStyle w:val="ListParagraph"/>
              <w:numPr>
                <w:ilvl w:val="0"/>
                <w:numId w:val="33"/>
              </w:numPr>
              <w:spacing w:line="240" w:lineRule="auto"/>
            </w:pPr>
            <w:r>
              <w:t>Click on payment button.</w:t>
            </w:r>
          </w:p>
        </w:tc>
      </w:tr>
      <w:tr w:rsidR="00DC3ECD" w14:paraId="51FCDDA0" w14:textId="77777777" w:rsidTr="00DC3ECD">
        <w:trPr>
          <w:trHeight w:val="350"/>
        </w:trPr>
        <w:tc>
          <w:tcPr>
            <w:tcW w:w="9053" w:type="dxa"/>
            <w:gridSpan w:val="2"/>
          </w:tcPr>
          <w:p w14:paraId="15B814A6" w14:textId="77777777" w:rsidR="00DC3ECD" w:rsidRPr="00E00E17" w:rsidRDefault="00DC3ECD" w:rsidP="00DC3ECD">
            <w:pPr>
              <w:rPr>
                <w:b/>
              </w:rPr>
            </w:pPr>
            <w:r>
              <w:rPr>
                <w:b/>
              </w:rPr>
              <w:t>Test record: Card payment recorded successfully</w:t>
            </w:r>
          </w:p>
        </w:tc>
      </w:tr>
      <w:tr w:rsidR="00DC3ECD" w14:paraId="33CA2266" w14:textId="77777777" w:rsidTr="00DC3ECD">
        <w:trPr>
          <w:trHeight w:val="418"/>
        </w:trPr>
        <w:tc>
          <w:tcPr>
            <w:tcW w:w="4600" w:type="dxa"/>
          </w:tcPr>
          <w:p w14:paraId="6CCF1B3D" w14:textId="77777777" w:rsidR="00DC3ECD" w:rsidRPr="00E00E17" w:rsidRDefault="00DC3ECD" w:rsidP="00DC3ECD">
            <w:pPr>
              <w:rPr>
                <w:b/>
              </w:rPr>
            </w:pPr>
            <w:r>
              <w:rPr>
                <w:b/>
              </w:rPr>
              <w:t>Date: 2018/04/16</w:t>
            </w:r>
          </w:p>
        </w:tc>
        <w:tc>
          <w:tcPr>
            <w:tcW w:w="4453" w:type="dxa"/>
          </w:tcPr>
          <w:p w14:paraId="6054E460" w14:textId="77777777" w:rsidR="00DC3ECD" w:rsidRPr="00E00E17" w:rsidRDefault="00DC3ECD" w:rsidP="00DC3ECD">
            <w:r>
              <w:rPr>
                <w:b/>
              </w:rPr>
              <w:t>Tester: Patrick G</w:t>
            </w:r>
          </w:p>
        </w:tc>
      </w:tr>
      <w:tr w:rsidR="00DC3ECD" w14:paraId="624565C1" w14:textId="77777777" w:rsidTr="00DC3ECD">
        <w:trPr>
          <w:trHeight w:val="433"/>
        </w:trPr>
        <w:tc>
          <w:tcPr>
            <w:tcW w:w="9053" w:type="dxa"/>
            <w:gridSpan w:val="2"/>
          </w:tcPr>
          <w:p w14:paraId="6C966FA1" w14:textId="77777777" w:rsidR="00DC3ECD" w:rsidRPr="00E00E17" w:rsidRDefault="00DC3ECD" w:rsidP="00DC3ECD">
            <w:r>
              <w:rPr>
                <w:b/>
              </w:rPr>
              <w:t>Result: Passed</w:t>
            </w:r>
          </w:p>
        </w:tc>
      </w:tr>
      <w:tr w:rsidR="00DC3ECD" w14:paraId="33A1EA3C" w14:textId="77777777" w:rsidTr="00DC3ECD">
        <w:trPr>
          <w:trHeight w:val="418"/>
        </w:trPr>
        <w:tc>
          <w:tcPr>
            <w:tcW w:w="4600" w:type="dxa"/>
          </w:tcPr>
          <w:p w14:paraId="1B5D771B" w14:textId="77777777" w:rsidR="00DC3ECD" w:rsidRPr="00E00E17" w:rsidRDefault="00DC3ECD" w:rsidP="00DC3ECD">
            <w:r>
              <w:rPr>
                <w:b/>
              </w:rPr>
              <w:lastRenderedPageBreak/>
              <w:t>Date:</w:t>
            </w:r>
          </w:p>
        </w:tc>
        <w:tc>
          <w:tcPr>
            <w:tcW w:w="4453" w:type="dxa"/>
          </w:tcPr>
          <w:p w14:paraId="6BAF000D" w14:textId="77777777" w:rsidR="00DC3ECD" w:rsidRPr="00E00E17" w:rsidRDefault="00DC3ECD" w:rsidP="00DC3ECD">
            <w:pPr>
              <w:rPr>
                <w:b/>
              </w:rPr>
            </w:pPr>
            <w:r>
              <w:rPr>
                <w:b/>
              </w:rPr>
              <w:t>Tester:</w:t>
            </w:r>
          </w:p>
        </w:tc>
      </w:tr>
      <w:tr w:rsidR="00DC3ECD" w14:paraId="2329349A" w14:textId="77777777" w:rsidTr="00DC3ECD">
        <w:trPr>
          <w:trHeight w:val="418"/>
        </w:trPr>
        <w:tc>
          <w:tcPr>
            <w:tcW w:w="4600" w:type="dxa"/>
          </w:tcPr>
          <w:p w14:paraId="65A3CED8" w14:textId="77777777" w:rsidR="00DC3ECD" w:rsidRPr="00E00E17" w:rsidRDefault="00DC3ECD" w:rsidP="00DC3ECD">
            <w:r>
              <w:rPr>
                <w:b/>
              </w:rPr>
              <w:t>Result:</w:t>
            </w:r>
          </w:p>
        </w:tc>
        <w:tc>
          <w:tcPr>
            <w:tcW w:w="4453" w:type="dxa"/>
          </w:tcPr>
          <w:p w14:paraId="58432682" w14:textId="77777777" w:rsidR="00DC3ECD" w:rsidRDefault="00DC3ECD" w:rsidP="00DC3ECD"/>
        </w:tc>
      </w:tr>
    </w:tbl>
    <w:p w14:paraId="113B0870" w14:textId="77777777" w:rsidR="00BB7A40" w:rsidRDefault="00BB7A40"/>
    <w:p w14:paraId="4F4BF98A" w14:textId="38EB7430" w:rsidR="008D740B" w:rsidRPr="008D740B" w:rsidRDefault="008D740B" w:rsidP="00F842F0">
      <w:pPr>
        <w:pStyle w:val="Heading2"/>
      </w:pPr>
      <w:bookmarkStart w:id="11" w:name="_Toc512214701"/>
      <w:r>
        <w:t>Generate 2</w:t>
      </w:r>
      <w:r w:rsidRPr="008D740B">
        <w:rPr>
          <w:vertAlign w:val="superscript"/>
        </w:rPr>
        <w:t>nd</w:t>
      </w:r>
      <w:r>
        <w:t xml:space="preserve"> Letter</w:t>
      </w:r>
      <w:bookmarkEnd w:id="11"/>
    </w:p>
    <w:p w14:paraId="572512A7" w14:textId="6993A307" w:rsidR="00D11DF9" w:rsidRDefault="00D11DF9" w:rsidP="008D740B">
      <w:pPr>
        <w:rPr>
          <w:b/>
          <w:u w:val="single"/>
        </w:rPr>
      </w:pPr>
      <w:r>
        <w:rPr>
          <w:b/>
          <w:u w:val="single"/>
        </w:rPr>
        <w:t>Main Flow:</w:t>
      </w:r>
    </w:p>
    <w:p w14:paraId="5FE22878" w14:textId="4647755E" w:rsidR="001D38B7" w:rsidRDefault="001D38B7" w:rsidP="008D740B">
      <w:pPr>
        <w:rPr>
          <w:b/>
          <w:u w:val="single"/>
        </w:rPr>
      </w:pPr>
      <w:r>
        <w:rPr>
          <w:b/>
          <w:u w:val="single"/>
        </w:rPr>
        <w:t>Not sure whether to add</w:t>
      </w:r>
    </w:p>
    <w:tbl>
      <w:tblPr>
        <w:tblStyle w:val="TableGrid"/>
        <w:tblpPr w:leftFromText="180" w:rightFromText="180" w:vertAnchor="text" w:horzAnchor="page" w:tblpX="1303" w:tblpY="188"/>
        <w:tblW w:w="0" w:type="auto"/>
        <w:tblInd w:w="0" w:type="dxa"/>
        <w:tblLook w:val="04A0" w:firstRow="1" w:lastRow="0" w:firstColumn="1" w:lastColumn="0" w:noHBand="0" w:noVBand="1"/>
      </w:tblPr>
      <w:tblGrid>
        <w:gridCol w:w="4600"/>
        <w:gridCol w:w="4453"/>
      </w:tblGrid>
      <w:tr w:rsidR="00D11DF9" w14:paraId="10471736" w14:textId="77777777" w:rsidTr="00C433F8">
        <w:trPr>
          <w:trHeight w:val="433"/>
        </w:trPr>
        <w:tc>
          <w:tcPr>
            <w:tcW w:w="4600" w:type="dxa"/>
            <w:tcBorders>
              <w:top w:val="single" w:sz="4" w:space="0" w:color="auto"/>
              <w:left w:val="single" w:sz="4" w:space="0" w:color="auto"/>
              <w:bottom w:val="single" w:sz="4" w:space="0" w:color="auto"/>
              <w:right w:val="single" w:sz="4" w:space="0" w:color="auto"/>
            </w:tcBorders>
            <w:hideMark/>
          </w:tcPr>
          <w:p w14:paraId="28D9190A" w14:textId="77777777" w:rsidR="00D11DF9" w:rsidRDefault="00D11DF9" w:rsidP="00C433F8">
            <w:r>
              <w:rPr>
                <w:b/>
              </w:rPr>
              <w:t>Use case ID:</w:t>
            </w:r>
            <w:r>
              <w:t xml:space="preserve"> 10</w:t>
            </w:r>
          </w:p>
        </w:tc>
        <w:tc>
          <w:tcPr>
            <w:tcW w:w="4453" w:type="dxa"/>
            <w:tcBorders>
              <w:top w:val="single" w:sz="4" w:space="0" w:color="auto"/>
              <w:left w:val="single" w:sz="4" w:space="0" w:color="auto"/>
              <w:bottom w:val="single" w:sz="4" w:space="0" w:color="auto"/>
              <w:right w:val="single" w:sz="4" w:space="0" w:color="auto"/>
            </w:tcBorders>
            <w:hideMark/>
          </w:tcPr>
          <w:p w14:paraId="2BA2669B" w14:textId="77777777" w:rsidR="00D11DF9" w:rsidRDefault="00D11DF9" w:rsidP="00C433F8">
            <w:r>
              <w:rPr>
                <w:b/>
              </w:rPr>
              <w:t xml:space="preserve">Use case name: </w:t>
            </w:r>
            <w:r>
              <w:t>Generate 2</w:t>
            </w:r>
            <w:r>
              <w:rPr>
                <w:vertAlign w:val="superscript"/>
              </w:rPr>
              <w:t>nd</w:t>
            </w:r>
            <w:r>
              <w:t xml:space="preserve"> letter</w:t>
            </w:r>
          </w:p>
        </w:tc>
      </w:tr>
      <w:tr w:rsidR="00D11DF9" w14:paraId="761606AC" w14:textId="77777777" w:rsidTr="00C433F8">
        <w:trPr>
          <w:trHeight w:val="260"/>
        </w:trPr>
        <w:tc>
          <w:tcPr>
            <w:tcW w:w="9053" w:type="dxa"/>
            <w:gridSpan w:val="2"/>
            <w:tcBorders>
              <w:top w:val="single" w:sz="4" w:space="0" w:color="auto"/>
              <w:left w:val="single" w:sz="4" w:space="0" w:color="auto"/>
              <w:bottom w:val="single" w:sz="4" w:space="0" w:color="auto"/>
              <w:right w:val="single" w:sz="4" w:space="0" w:color="auto"/>
            </w:tcBorders>
            <w:hideMark/>
          </w:tcPr>
          <w:p w14:paraId="1252305C" w14:textId="77777777" w:rsidR="00D11DF9" w:rsidRDefault="00D11DF9" w:rsidP="00C433F8">
            <w:r>
              <w:rPr>
                <w:b/>
              </w:rPr>
              <w:t xml:space="preserve">Test number: </w:t>
            </w:r>
          </w:p>
        </w:tc>
      </w:tr>
      <w:tr w:rsidR="00D11DF9" w14:paraId="2929A600" w14:textId="77777777" w:rsidTr="00C433F8">
        <w:trPr>
          <w:trHeight w:val="350"/>
        </w:trPr>
        <w:tc>
          <w:tcPr>
            <w:tcW w:w="9053" w:type="dxa"/>
            <w:gridSpan w:val="2"/>
            <w:tcBorders>
              <w:top w:val="single" w:sz="4" w:space="0" w:color="auto"/>
              <w:left w:val="single" w:sz="4" w:space="0" w:color="auto"/>
              <w:bottom w:val="single" w:sz="4" w:space="0" w:color="auto"/>
              <w:right w:val="single" w:sz="4" w:space="0" w:color="auto"/>
            </w:tcBorders>
            <w:hideMark/>
          </w:tcPr>
          <w:p w14:paraId="460AD8BD" w14:textId="77777777" w:rsidR="00D11DF9" w:rsidRDefault="00D11DF9" w:rsidP="00C433F8">
            <w:r>
              <w:rPr>
                <w:b/>
              </w:rPr>
              <w:t xml:space="preserve">Objective: </w:t>
            </w:r>
            <w:r>
              <w:t>Test the main path.</w:t>
            </w:r>
          </w:p>
        </w:tc>
      </w:tr>
      <w:tr w:rsidR="00D11DF9" w14:paraId="3EF97B30" w14:textId="77777777" w:rsidTr="00C433F8">
        <w:trPr>
          <w:trHeight w:val="902"/>
        </w:trPr>
        <w:tc>
          <w:tcPr>
            <w:tcW w:w="9053" w:type="dxa"/>
            <w:gridSpan w:val="2"/>
            <w:tcBorders>
              <w:top w:val="single" w:sz="4" w:space="0" w:color="auto"/>
              <w:left w:val="single" w:sz="4" w:space="0" w:color="auto"/>
              <w:bottom w:val="single" w:sz="4" w:space="0" w:color="auto"/>
              <w:right w:val="single" w:sz="4" w:space="0" w:color="auto"/>
            </w:tcBorders>
            <w:hideMark/>
          </w:tcPr>
          <w:p w14:paraId="3DD21196" w14:textId="77777777" w:rsidR="00D11DF9" w:rsidRDefault="00D11DF9" w:rsidP="00C433F8">
            <w:r>
              <w:rPr>
                <w:b/>
              </w:rPr>
              <w:t xml:space="preserve">Set up: </w:t>
            </w:r>
            <w:r>
              <w:t>Customer number (*) must be set up. First letter has been generated and sent to the customer. One month passes after first letter is sent and the outstanding payment (*) is not covered. There is communication channel between terminal and printer.</w:t>
            </w:r>
          </w:p>
        </w:tc>
      </w:tr>
      <w:tr w:rsidR="00D11DF9" w14:paraId="3FCBA0AF" w14:textId="77777777" w:rsidTr="00C433F8">
        <w:trPr>
          <w:trHeight w:val="998"/>
        </w:trPr>
        <w:tc>
          <w:tcPr>
            <w:tcW w:w="9053" w:type="dxa"/>
            <w:gridSpan w:val="2"/>
            <w:tcBorders>
              <w:top w:val="single" w:sz="4" w:space="0" w:color="auto"/>
              <w:left w:val="single" w:sz="4" w:space="0" w:color="auto"/>
              <w:bottom w:val="single" w:sz="4" w:space="0" w:color="auto"/>
              <w:right w:val="single" w:sz="4" w:space="0" w:color="auto"/>
            </w:tcBorders>
            <w:hideMark/>
          </w:tcPr>
          <w:p w14:paraId="03F7B629" w14:textId="77777777" w:rsidR="00D11DF9" w:rsidRDefault="00D11DF9" w:rsidP="00C433F8">
            <w:pPr>
              <w:rPr>
                <w:b/>
              </w:rPr>
            </w:pPr>
            <w:r>
              <w:rPr>
                <w:b/>
              </w:rPr>
              <w:t xml:space="preserve">Expected results: </w:t>
            </w:r>
          </w:p>
          <w:p w14:paraId="5113EE94" w14:textId="77777777" w:rsidR="00D11DF9" w:rsidRDefault="00D11DF9" w:rsidP="00C433F8">
            <w:pPr>
              <w:pStyle w:val="ListParagraph"/>
              <w:numPr>
                <w:ilvl w:val="0"/>
                <w:numId w:val="4"/>
              </w:numPr>
              <w:spacing w:line="240" w:lineRule="auto"/>
            </w:pPr>
            <w:r>
              <w:t>The System suspends customer account number (*)</w:t>
            </w:r>
          </w:p>
          <w:p w14:paraId="04B479A3" w14:textId="77777777" w:rsidR="00D11DF9" w:rsidRDefault="00D11DF9" w:rsidP="00C433F8">
            <w:pPr>
              <w:pStyle w:val="ListParagraph"/>
              <w:numPr>
                <w:ilvl w:val="0"/>
                <w:numId w:val="4"/>
              </w:numPr>
              <w:spacing w:line="240" w:lineRule="auto"/>
            </w:pPr>
            <w:r>
              <w:t xml:space="preserve">The System </w:t>
            </w:r>
            <w:proofErr w:type="gramStart"/>
            <w:r>
              <w:t>alerts</w:t>
            </w:r>
            <w:proofErr w:type="gramEnd"/>
            <w:r>
              <w:t xml:space="preserve"> User with user type Office Manager and generates second letter to print.</w:t>
            </w:r>
          </w:p>
          <w:p w14:paraId="1AAB1BD6" w14:textId="77777777" w:rsidR="00D11DF9" w:rsidRDefault="00D11DF9" w:rsidP="00C433F8">
            <w:pPr>
              <w:pStyle w:val="ListParagraph"/>
              <w:numPr>
                <w:ilvl w:val="0"/>
                <w:numId w:val="4"/>
              </w:numPr>
              <w:spacing w:line="240" w:lineRule="auto"/>
            </w:pPr>
            <w:r>
              <w:t>The System connects to a printer.</w:t>
            </w:r>
          </w:p>
          <w:p w14:paraId="3157AE5E" w14:textId="77777777" w:rsidR="00D11DF9" w:rsidRDefault="00D11DF9" w:rsidP="00C433F8">
            <w:pPr>
              <w:pStyle w:val="ListParagraph"/>
              <w:numPr>
                <w:ilvl w:val="0"/>
                <w:numId w:val="4"/>
              </w:numPr>
              <w:spacing w:line="240" w:lineRule="auto"/>
            </w:pPr>
            <w:r>
              <w:t>The System informs Office Manager the print has been completed.</w:t>
            </w:r>
          </w:p>
          <w:p w14:paraId="0BC92CE2" w14:textId="77777777" w:rsidR="00D11DF9" w:rsidRDefault="00D11DF9" w:rsidP="00C433F8">
            <w:pPr>
              <w:pStyle w:val="ListParagraph"/>
              <w:numPr>
                <w:ilvl w:val="0"/>
                <w:numId w:val="4"/>
              </w:numPr>
              <w:spacing w:line="240" w:lineRule="auto"/>
            </w:pPr>
            <w:r>
              <w:t xml:space="preserve">Letter has </w:t>
            </w:r>
            <w:proofErr w:type="gramStart"/>
            <w:r>
              <w:t>correct</w:t>
            </w:r>
            <w:proofErr w:type="gramEnd"/>
            <w:r>
              <w:t xml:space="preserve"> values of customer number (*) and its outstanding payment (*)</w:t>
            </w:r>
          </w:p>
        </w:tc>
      </w:tr>
      <w:tr w:rsidR="00D11DF9" w14:paraId="05C28334" w14:textId="77777777" w:rsidTr="00C433F8">
        <w:trPr>
          <w:trHeight w:val="935"/>
        </w:trPr>
        <w:tc>
          <w:tcPr>
            <w:tcW w:w="9053" w:type="dxa"/>
            <w:gridSpan w:val="2"/>
            <w:tcBorders>
              <w:top w:val="single" w:sz="4" w:space="0" w:color="auto"/>
              <w:left w:val="single" w:sz="4" w:space="0" w:color="auto"/>
              <w:bottom w:val="single" w:sz="4" w:space="0" w:color="auto"/>
              <w:right w:val="single" w:sz="4" w:space="0" w:color="auto"/>
            </w:tcBorders>
            <w:hideMark/>
          </w:tcPr>
          <w:p w14:paraId="01E03777" w14:textId="77777777" w:rsidR="00D11DF9" w:rsidRDefault="00D11DF9" w:rsidP="00C433F8">
            <w:pPr>
              <w:rPr>
                <w:b/>
              </w:rPr>
            </w:pPr>
            <w:r>
              <w:rPr>
                <w:b/>
              </w:rPr>
              <w:t>Test:</w:t>
            </w:r>
          </w:p>
          <w:p w14:paraId="11BC7433" w14:textId="77777777" w:rsidR="00D11DF9" w:rsidRDefault="00D11DF9" w:rsidP="00C433F8">
            <w:pPr>
              <w:pStyle w:val="ListParagraph"/>
              <w:numPr>
                <w:ilvl w:val="0"/>
                <w:numId w:val="5"/>
              </w:numPr>
              <w:spacing w:line="240" w:lineRule="auto"/>
              <w:rPr>
                <w:b/>
              </w:rPr>
            </w:pPr>
            <w:r>
              <w:t>Customer account number (*) is marked as suspended. Log in to user type Office Manager, receive alert and notification of 2</w:t>
            </w:r>
            <w:r>
              <w:rPr>
                <w:vertAlign w:val="superscript"/>
              </w:rPr>
              <w:t>nd</w:t>
            </w:r>
            <w:r>
              <w:t xml:space="preserve"> letter generated. User confirms the print. The system connects to the printer and prints the letter with correct customer number (*) and outstanding payment (*)</w:t>
            </w:r>
          </w:p>
        </w:tc>
      </w:tr>
      <w:tr w:rsidR="00D11DF9" w14:paraId="58ADD475" w14:textId="77777777" w:rsidTr="00C433F8">
        <w:trPr>
          <w:trHeight w:val="350"/>
        </w:trPr>
        <w:tc>
          <w:tcPr>
            <w:tcW w:w="9053" w:type="dxa"/>
            <w:gridSpan w:val="2"/>
            <w:tcBorders>
              <w:top w:val="single" w:sz="4" w:space="0" w:color="auto"/>
              <w:left w:val="single" w:sz="4" w:space="0" w:color="auto"/>
              <w:bottom w:val="single" w:sz="4" w:space="0" w:color="auto"/>
              <w:right w:val="single" w:sz="4" w:space="0" w:color="auto"/>
            </w:tcBorders>
            <w:hideMark/>
          </w:tcPr>
          <w:p w14:paraId="12300EA0" w14:textId="77777777" w:rsidR="00D11DF9" w:rsidRDefault="00D11DF9" w:rsidP="00C433F8">
            <w:pPr>
              <w:rPr>
                <w:b/>
              </w:rPr>
            </w:pPr>
            <w:r>
              <w:rPr>
                <w:b/>
              </w:rPr>
              <w:t>Test record:</w:t>
            </w:r>
          </w:p>
        </w:tc>
      </w:tr>
      <w:tr w:rsidR="00D11DF9" w14:paraId="2862DB3B" w14:textId="77777777" w:rsidTr="00C433F8">
        <w:trPr>
          <w:trHeight w:val="418"/>
        </w:trPr>
        <w:tc>
          <w:tcPr>
            <w:tcW w:w="4600" w:type="dxa"/>
            <w:tcBorders>
              <w:top w:val="single" w:sz="4" w:space="0" w:color="auto"/>
              <w:left w:val="single" w:sz="4" w:space="0" w:color="auto"/>
              <w:bottom w:val="single" w:sz="4" w:space="0" w:color="auto"/>
              <w:right w:val="single" w:sz="4" w:space="0" w:color="auto"/>
            </w:tcBorders>
            <w:hideMark/>
          </w:tcPr>
          <w:p w14:paraId="1FBC7F85" w14:textId="77777777" w:rsidR="00D11DF9" w:rsidRDefault="00D11DF9" w:rsidP="00C433F8">
            <w:pPr>
              <w:rPr>
                <w:b/>
              </w:rPr>
            </w:pPr>
            <w:r>
              <w:rPr>
                <w:b/>
              </w:rPr>
              <w:t>Date:</w:t>
            </w:r>
          </w:p>
        </w:tc>
        <w:tc>
          <w:tcPr>
            <w:tcW w:w="4453" w:type="dxa"/>
            <w:tcBorders>
              <w:top w:val="single" w:sz="4" w:space="0" w:color="auto"/>
              <w:left w:val="single" w:sz="4" w:space="0" w:color="auto"/>
              <w:bottom w:val="single" w:sz="4" w:space="0" w:color="auto"/>
              <w:right w:val="single" w:sz="4" w:space="0" w:color="auto"/>
            </w:tcBorders>
            <w:hideMark/>
          </w:tcPr>
          <w:p w14:paraId="1D74E431" w14:textId="77777777" w:rsidR="00D11DF9" w:rsidRDefault="00D11DF9" w:rsidP="00C433F8">
            <w:r>
              <w:rPr>
                <w:b/>
              </w:rPr>
              <w:t>Tester:</w:t>
            </w:r>
          </w:p>
        </w:tc>
      </w:tr>
      <w:tr w:rsidR="00D11DF9" w14:paraId="406BF086" w14:textId="77777777" w:rsidTr="00C433F8">
        <w:trPr>
          <w:trHeight w:val="433"/>
        </w:trPr>
        <w:tc>
          <w:tcPr>
            <w:tcW w:w="9053" w:type="dxa"/>
            <w:gridSpan w:val="2"/>
            <w:tcBorders>
              <w:top w:val="single" w:sz="4" w:space="0" w:color="auto"/>
              <w:left w:val="single" w:sz="4" w:space="0" w:color="auto"/>
              <w:bottom w:val="single" w:sz="4" w:space="0" w:color="auto"/>
              <w:right w:val="single" w:sz="4" w:space="0" w:color="auto"/>
            </w:tcBorders>
            <w:hideMark/>
          </w:tcPr>
          <w:p w14:paraId="73813F72" w14:textId="77777777" w:rsidR="00D11DF9" w:rsidRDefault="00D11DF9" w:rsidP="00C433F8">
            <w:r>
              <w:rPr>
                <w:b/>
              </w:rPr>
              <w:t>Result:</w:t>
            </w:r>
          </w:p>
        </w:tc>
      </w:tr>
      <w:tr w:rsidR="00D11DF9" w14:paraId="4ED31AAD" w14:textId="77777777" w:rsidTr="00C433F8">
        <w:trPr>
          <w:trHeight w:val="418"/>
        </w:trPr>
        <w:tc>
          <w:tcPr>
            <w:tcW w:w="4600" w:type="dxa"/>
            <w:tcBorders>
              <w:top w:val="single" w:sz="4" w:space="0" w:color="auto"/>
              <w:left w:val="single" w:sz="4" w:space="0" w:color="auto"/>
              <w:bottom w:val="single" w:sz="4" w:space="0" w:color="auto"/>
              <w:right w:val="single" w:sz="4" w:space="0" w:color="auto"/>
            </w:tcBorders>
            <w:hideMark/>
          </w:tcPr>
          <w:p w14:paraId="07F7251E" w14:textId="77777777" w:rsidR="00D11DF9" w:rsidRDefault="00D11DF9" w:rsidP="00C433F8">
            <w:r>
              <w:rPr>
                <w:b/>
              </w:rPr>
              <w:t>Date:</w:t>
            </w:r>
          </w:p>
        </w:tc>
        <w:tc>
          <w:tcPr>
            <w:tcW w:w="4453" w:type="dxa"/>
            <w:tcBorders>
              <w:top w:val="single" w:sz="4" w:space="0" w:color="auto"/>
              <w:left w:val="single" w:sz="4" w:space="0" w:color="auto"/>
              <w:bottom w:val="single" w:sz="4" w:space="0" w:color="auto"/>
              <w:right w:val="single" w:sz="4" w:space="0" w:color="auto"/>
            </w:tcBorders>
            <w:hideMark/>
          </w:tcPr>
          <w:p w14:paraId="2F579A9C" w14:textId="77777777" w:rsidR="00D11DF9" w:rsidRDefault="00D11DF9" w:rsidP="00C433F8">
            <w:pPr>
              <w:rPr>
                <w:b/>
              </w:rPr>
            </w:pPr>
            <w:r>
              <w:rPr>
                <w:b/>
              </w:rPr>
              <w:t>Tester:</w:t>
            </w:r>
          </w:p>
        </w:tc>
      </w:tr>
      <w:tr w:rsidR="00D11DF9" w14:paraId="1E19E1E7" w14:textId="77777777" w:rsidTr="00C433F8">
        <w:trPr>
          <w:trHeight w:val="418"/>
        </w:trPr>
        <w:tc>
          <w:tcPr>
            <w:tcW w:w="4600" w:type="dxa"/>
            <w:tcBorders>
              <w:top w:val="single" w:sz="4" w:space="0" w:color="auto"/>
              <w:left w:val="single" w:sz="4" w:space="0" w:color="auto"/>
              <w:bottom w:val="single" w:sz="4" w:space="0" w:color="auto"/>
              <w:right w:val="single" w:sz="4" w:space="0" w:color="auto"/>
            </w:tcBorders>
            <w:hideMark/>
          </w:tcPr>
          <w:p w14:paraId="13B34E0B" w14:textId="77777777" w:rsidR="00D11DF9" w:rsidRDefault="00D11DF9" w:rsidP="00C433F8">
            <w:r>
              <w:rPr>
                <w:b/>
              </w:rPr>
              <w:t>Result:</w:t>
            </w:r>
          </w:p>
        </w:tc>
        <w:tc>
          <w:tcPr>
            <w:tcW w:w="4453" w:type="dxa"/>
            <w:tcBorders>
              <w:top w:val="single" w:sz="4" w:space="0" w:color="auto"/>
              <w:left w:val="single" w:sz="4" w:space="0" w:color="auto"/>
              <w:bottom w:val="single" w:sz="4" w:space="0" w:color="auto"/>
              <w:right w:val="single" w:sz="4" w:space="0" w:color="auto"/>
            </w:tcBorders>
          </w:tcPr>
          <w:p w14:paraId="60C5C4C0" w14:textId="77777777" w:rsidR="00D11DF9" w:rsidRDefault="00D11DF9" w:rsidP="00C433F8"/>
        </w:tc>
      </w:tr>
    </w:tbl>
    <w:p w14:paraId="41D0B610" w14:textId="77777777" w:rsidR="008D740B" w:rsidRDefault="008D740B" w:rsidP="008D740B">
      <w:pPr>
        <w:rPr>
          <w:b/>
          <w:u w:val="single"/>
        </w:rPr>
      </w:pPr>
    </w:p>
    <w:p w14:paraId="20842A8D" w14:textId="7EE55A47" w:rsidR="00D11DF9" w:rsidRDefault="00D11DF9" w:rsidP="008D740B">
      <w:pPr>
        <w:rPr>
          <w:b/>
          <w:u w:val="single"/>
        </w:rPr>
      </w:pPr>
      <w:r>
        <w:rPr>
          <w:b/>
          <w:u w:val="single"/>
        </w:rPr>
        <w:t>Alternative Flow:</w:t>
      </w:r>
    </w:p>
    <w:tbl>
      <w:tblPr>
        <w:tblStyle w:val="TableGrid"/>
        <w:tblW w:w="0" w:type="auto"/>
        <w:tblInd w:w="-147" w:type="dxa"/>
        <w:tblLook w:val="04A0" w:firstRow="1" w:lastRow="0" w:firstColumn="1" w:lastColumn="0" w:noHBand="0" w:noVBand="1"/>
      </w:tblPr>
      <w:tblGrid>
        <w:gridCol w:w="4244"/>
        <w:gridCol w:w="4829"/>
      </w:tblGrid>
      <w:tr w:rsidR="00D11DF9" w14:paraId="3145EFC6" w14:textId="77777777" w:rsidTr="0008084B">
        <w:trPr>
          <w:trHeight w:val="433"/>
        </w:trPr>
        <w:tc>
          <w:tcPr>
            <w:tcW w:w="4244" w:type="dxa"/>
            <w:tcBorders>
              <w:top w:val="single" w:sz="4" w:space="0" w:color="auto"/>
              <w:left w:val="single" w:sz="4" w:space="0" w:color="auto"/>
              <w:bottom w:val="single" w:sz="4" w:space="0" w:color="auto"/>
              <w:right w:val="single" w:sz="4" w:space="0" w:color="auto"/>
            </w:tcBorders>
            <w:hideMark/>
          </w:tcPr>
          <w:p w14:paraId="5DA0044C" w14:textId="5E535CB9" w:rsidR="00D11DF9" w:rsidRDefault="00D11DF9">
            <w:r>
              <w:rPr>
                <w:b/>
              </w:rPr>
              <w:t>Use case ID:</w:t>
            </w:r>
            <w:r>
              <w:t xml:space="preserve"> </w:t>
            </w:r>
            <w:r w:rsidR="00CC2774">
              <w:t>N/A</w:t>
            </w:r>
          </w:p>
        </w:tc>
        <w:tc>
          <w:tcPr>
            <w:tcW w:w="4829" w:type="dxa"/>
            <w:tcBorders>
              <w:top w:val="single" w:sz="4" w:space="0" w:color="auto"/>
              <w:left w:val="single" w:sz="4" w:space="0" w:color="auto"/>
              <w:bottom w:val="single" w:sz="4" w:space="0" w:color="auto"/>
              <w:right w:val="single" w:sz="4" w:space="0" w:color="auto"/>
            </w:tcBorders>
            <w:hideMark/>
          </w:tcPr>
          <w:p w14:paraId="5ED1CA2C" w14:textId="77777777" w:rsidR="00D11DF9" w:rsidRDefault="00D11DF9">
            <w:r>
              <w:rPr>
                <w:b/>
              </w:rPr>
              <w:t xml:space="preserve">Use case name: </w:t>
            </w:r>
            <w:r>
              <w:t>Create 2</w:t>
            </w:r>
            <w:r>
              <w:rPr>
                <w:vertAlign w:val="superscript"/>
              </w:rPr>
              <w:t>nd</w:t>
            </w:r>
            <w:r>
              <w:t xml:space="preserve"> Letter: </w:t>
            </w:r>
            <w:proofErr w:type="spellStart"/>
            <w:r>
              <w:t>NoPrinterConnection</w:t>
            </w:r>
            <w:proofErr w:type="spellEnd"/>
          </w:p>
        </w:tc>
      </w:tr>
      <w:tr w:rsidR="00D11DF9" w14:paraId="690FEDC2" w14:textId="77777777" w:rsidTr="0008084B">
        <w:trPr>
          <w:trHeight w:val="260"/>
        </w:trPr>
        <w:tc>
          <w:tcPr>
            <w:tcW w:w="9073" w:type="dxa"/>
            <w:gridSpan w:val="2"/>
            <w:tcBorders>
              <w:top w:val="single" w:sz="4" w:space="0" w:color="auto"/>
              <w:left w:val="single" w:sz="4" w:space="0" w:color="auto"/>
              <w:bottom w:val="single" w:sz="4" w:space="0" w:color="auto"/>
              <w:right w:val="single" w:sz="4" w:space="0" w:color="auto"/>
            </w:tcBorders>
            <w:hideMark/>
          </w:tcPr>
          <w:p w14:paraId="630C4715" w14:textId="77777777" w:rsidR="00D11DF9" w:rsidRDefault="00D11DF9">
            <w:r>
              <w:rPr>
                <w:b/>
              </w:rPr>
              <w:t>Test number:</w:t>
            </w:r>
          </w:p>
        </w:tc>
      </w:tr>
      <w:tr w:rsidR="00D11DF9" w14:paraId="46C9EF98" w14:textId="77777777" w:rsidTr="0008084B">
        <w:trPr>
          <w:trHeight w:val="350"/>
        </w:trPr>
        <w:tc>
          <w:tcPr>
            <w:tcW w:w="9073" w:type="dxa"/>
            <w:gridSpan w:val="2"/>
            <w:tcBorders>
              <w:top w:val="single" w:sz="4" w:space="0" w:color="auto"/>
              <w:left w:val="single" w:sz="4" w:space="0" w:color="auto"/>
              <w:bottom w:val="single" w:sz="4" w:space="0" w:color="auto"/>
              <w:right w:val="single" w:sz="4" w:space="0" w:color="auto"/>
            </w:tcBorders>
            <w:hideMark/>
          </w:tcPr>
          <w:p w14:paraId="2321125B" w14:textId="77777777" w:rsidR="00D11DF9" w:rsidRDefault="00D11DF9">
            <w:r>
              <w:rPr>
                <w:b/>
              </w:rPr>
              <w:t xml:space="preserve">Objective: </w:t>
            </w:r>
            <w:r>
              <w:t>Test the System’s response to lack of printer connection.</w:t>
            </w:r>
          </w:p>
        </w:tc>
      </w:tr>
      <w:tr w:rsidR="00D11DF9" w14:paraId="3D9B2177" w14:textId="77777777" w:rsidTr="0008084B">
        <w:trPr>
          <w:trHeight w:val="854"/>
        </w:trPr>
        <w:tc>
          <w:tcPr>
            <w:tcW w:w="9073" w:type="dxa"/>
            <w:gridSpan w:val="2"/>
            <w:tcBorders>
              <w:top w:val="single" w:sz="4" w:space="0" w:color="auto"/>
              <w:left w:val="single" w:sz="4" w:space="0" w:color="auto"/>
              <w:bottom w:val="single" w:sz="4" w:space="0" w:color="auto"/>
              <w:right w:val="single" w:sz="4" w:space="0" w:color="auto"/>
            </w:tcBorders>
            <w:hideMark/>
          </w:tcPr>
          <w:p w14:paraId="4BF97F72" w14:textId="77777777" w:rsidR="00D11DF9" w:rsidRDefault="00D11DF9">
            <w:r>
              <w:rPr>
                <w:b/>
              </w:rPr>
              <w:lastRenderedPageBreak/>
              <w:t xml:space="preserve">Set up: </w:t>
            </w:r>
            <w:r>
              <w:t>Customer number (*) must be set up. First letter has been generated and sent to the customer. One month passes after first letter is sent and the outstanding payment (*) is not covered. There is no communication channel between terminal and printer.</w:t>
            </w:r>
          </w:p>
        </w:tc>
      </w:tr>
      <w:tr w:rsidR="00D11DF9" w14:paraId="1005FFF4" w14:textId="77777777" w:rsidTr="0008084B">
        <w:trPr>
          <w:trHeight w:val="998"/>
        </w:trPr>
        <w:tc>
          <w:tcPr>
            <w:tcW w:w="9073" w:type="dxa"/>
            <w:gridSpan w:val="2"/>
            <w:tcBorders>
              <w:top w:val="single" w:sz="4" w:space="0" w:color="auto"/>
              <w:left w:val="single" w:sz="4" w:space="0" w:color="auto"/>
              <w:bottom w:val="single" w:sz="4" w:space="0" w:color="auto"/>
              <w:right w:val="single" w:sz="4" w:space="0" w:color="auto"/>
            </w:tcBorders>
          </w:tcPr>
          <w:p w14:paraId="035F9F09" w14:textId="77777777" w:rsidR="00D11DF9" w:rsidRDefault="00D11DF9">
            <w:pPr>
              <w:rPr>
                <w:b/>
              </w:rPr>
            </w:pPr>
            <w:r>
              <w:rPr>
                <w:b/>
              </w:rPr>
              <w:t xml:space="preserve">Expected </w:t>
            </w:r>
            <w:proofErr w:type="gramStart"/>
            <w:r>
              <w:rPr>
                <w:b/>
              </w:rPr>
              <w:t>results :</w:t>
            </w:r>
            <w:proofErr w:type="gramEnd"/>
            <w:r>
              <w:rPr>
                <w:b/>
              </w:rPr>
              <w:t xml:space="preserve"> </w:t>
            </w:r>
          </w:p>
          <w:p w14:paraId="0664D6B8" w14:textId="77777777" w:rsidR="00D11DF9" w:rsidRDefault="00D11DF9" w:rsidP="00BA3D0F">
            <w:pPr>
              <w:pStyle w:val="ListParagraph"/>
              <w:numPr>
                <w:ilvl w:val="0"/>
                <w:numId w:val="6"/>
              </w:numPr>
              <w:spacing w:line="240" w:lineRule="auto"/>
            </w:pPr>
            <w:r>
              <w:t>The System suspends customer account number (*)</w:t>
            </w:r>
          </w:p>
          <w:p w14:paraId="658DF807" w14:textId="77777777" w:rsidR="00D11DF9" w:rsidRDefault="00D11DF9" w:rsidP="00BA3D0F">
            <w:pPr>
              <w:pStyle w:val="ListParagraph"/>
              <w:numPr>
                <w:ilvl w:val="0"/>
                <w:numId w:val="6"/>
              </w:numPr>
              <w:spacing w:line="240" w:lineRule="auto"/>
            </w:pPr>
            <w:r>
              <w:t xml:space="preserve">The System </w:t>
            </w:r>
            <w:proofErr w:type="gramStart"/>
            <w:r>
              <w:t>alerts</w:t>
            </w:r>
            <w:proofErr w:type="gramEnd"/>
            <w:r>
              <w:t xml:space="preserve"> User with user type Office Manager and generates second letter to print.</w:t>
            </w:r>
          </w:p>
          <w:p w14:paraId="127124AC" w14:textId="77777777" w:rsidR="00D11DF9" w:rsidRDefault="00D11DF9" w:rsidP="00BA3D0F">
            <w:pPr>
              <w:pStyle w:val="ListParagraph"/>
              <w:numPr>
                <w:ilvl w:val="0"/>
                <w:numId w:val="6"/>
              </w:numPr>
              <w:spacing w:line="240" w:lineRule="auto"/>
            </w:pPr>
            <w:r>
              <w:t>The System informs User that there is no communication channel to the printer.</w:t>
            </w:r>
          </w:p>
          <w:p w14:paraId="1998A531" w14:textId="77777777" w:rsidR="00D11DF9" w:rsidRDefault="00D11DF9"/>
        </w:tc>
      </w:tr>
      <w:tr w:rsidR="00D11DF9" w14:paraId="3782FAEC" w14:textId="77777777" w:rsidTr="0008084B">
        <w:trPr>
          <w:trHeight w:val="935"/>
        </w:trPr>
        <w:tc>
          <w:tcPr>
            <w:tcW w:w="9073" w:type="dxa"/>
            <w:gridSpan w:val="2"/>
            <w:tcBorders>
              <w:top w:val="single" w:sz="4" w:space="0" w:color="auto"/>
              <w:left w:val="single" w:sz="4" w:space="0" w:color="auto"/>
              <w:bottom w:val="single" w:sz="4" w:space="0" w:color="auto"/>
              <w:right w:val="single" w:sz="4" w:space="0" w:color="auto"/>
            </w:tcBorders>
            <w:hideMark/>
          </w:tcPr>
          <w:p w14:paraId="5138DB21" w14:textId="77777777" w:rsidR="00D11DF9" w:rsidRDefault="00D11DF9">
            <w:pPr>
              <w:rPr>
                <w:b/>
              </w:rPr>
            </w:pPr>
            <w:r>
              <w:rPr>
                <w:b/>
              </w:rPr>
              <w:t xml:space="preserve">Test: </w:t>
            </w:r>
          </w:p>
          <w:p w14:paraId="0D3B5044" w14:textId="77777777" w:rsidR="00D11DF9" w:rsidRDefault="00D11DF9" w:rsidP="00BA3D0F">
            <w:pPr>
              <w:pStyle w:val="ListParagraph"/>
              <w:numPr>
                <w:ilvl w:val="0"/>
                <w:numId w:val="7"/>
              </w:numPr>
              <w:spacing w:line="240" w:lineRule="auto"/>
            </w:pPr>
            <w:r>
              <w:t>Check whether customer account number (69420) is marked as suspended. Log in to user type Office Manager, receive alert and notification of 2</w:t>
            </w:r>
            <w:r>
              <w:rPr>
                <w:vertAlign w:val="superscript"/>
              </w:rPr>
              <w:t>nd</w:t>
            </w:r>
            <w:r>
              <w:t xml:space="preserve"> letter generated. User confirms the print. The System informs user that there is no communication to the printer.</w:t>
            </w:r>
          </w:p>
        </w:tc>
      </w:tr>
      <w:tr w:rsidR="00D11DF9" w14:paraId="72FF7526" w14:textId="77777777" w:rsidTr="0008084B">
        <w:trPr>
          <w:trHeight w:val="350"/>
        </w:trPr>
        <w:tc>
          <w:tcPr>
            <w:tcW w:w="9073" w:type="dxa"/>
            <w:gridSpan w:val="2"/>
            <w:tcBorders>
              <w:top w:val="single" w:sz="4" w:space="0" w:color="auto"/>
              <w:left w:val="single" w:sz="4" w:space="0" w:color="auto"/>
              <w:bottom w:val="single" w:sz="4" w:space="0" w:color="auto"/>
              <w:right w:val="single" w:sz="4" w:space="0" w:color="auto"/>
            </w:tcBorders>
            <w:hideMark/>
          </w:tcPr>
          <w:p w14:paraId="36E10EBF" w14:textId="77777777" w:rsidR="00D11DF9" w:rsidRDefault="00D11DF9">
            <w:pPr>
              <w:rPr>
                <w:b/>
              </w:rPr>
            </w:pPr>
            <w:r>
              <w:rPr>
                <w:b/>
              </w:rPr>
              <w:t>Test record:</w:t>
            </w:r>
          </w:p>
        </w:tc>
      </w:tr>
      <w:tr w:rsidR="00D11DF9" w14:paraId="062710EA" w14:textId="77777777" w:rsidTr="0008084B">
        <w:trPr>
          <w:trHeight w:val="418"/>
        </w:trPr>
        <w:tc>
          <w:tcPr>
            <w:tcW w:w="4244" w:type="dxa"/>
            <w:tcBorders>
              <w:top w:val="single" w:sz="4" w:space="0" w:color="auto"/>
              <w:left w:val="single" w:sz="4" w:space="0" w:color="auto"/>
              <w:bottom w:val="single" w:sz="4" w:space="0" w:color="auto"/>
              <w:right w:val="single" w:sz="4" w:space="0" w:color="auto"/>
            </w:tcBorders>
            <w:hideMark/>
          </w:tcPr>
          <w:p w14:paraId="4D3E22BF" w14:textId="77777777" w:rsidR="00D11DF9" w:rsidRDefault="00D11DF9">
            <w:pPr>
              <w:rPr>
                <w:b/>
              </w:rPr>
            </w:pPr>
            <w:r>
              <w:rPr>
                <w:b/>
              </w:rPr>
              <w:t>Date:</w:t>
            </w:r>
          </w:p>
        </w:tc>
        <w:tc>
          <w:tcPr>
            <w:tcW w:w="4829" w:type="dxa"/>
            <w:tcBorders>
              <w:top w:val="single" w:sz="4" w:space="0" w:color="auto"/>
              <w:left w:val="single" w:sz="4" w:space="0" w:color="auto"/>
              <w:bottom w:val="single" w:sz="4" w:space="0" w:color="auto"/>
              <w:right w:val="single" w:sz="4" w:space="0" w:color="auto"/>
            </w:tcBorders>
            <w:hideMark/>
          </w:tcPr>
          <w:p w14:paraId="63C7E19C" w14:textId="77777777" w:rsidR="00D11DF9" w:rsidRDefault="00D11DF9">
            <w:r>
              <w:rPr>
                <w:b/>
              </w:rPr>
              <w:t>Tester:</w:t>
            </w:r>
          </w:p>
        </w:tc>
      </w:tr>
      <w:tr w:rsidR="00D11DF9" w14:paraId="3023D2AA" w14:textId="77777777" w:rsidTr="0008084B">
        <w:trPr>
          <w:trHeight w:val="433"/>
        </w:trPr>
        <w:tc>
          <w:tcPr>
            <w:tcW w:w="9073" w:type="dxa"/>
            <w:gridSpan w:val="2"/>
            <w:tcBorders>
              <w:top w:val="single" w:sz="4" w:space="0" w:color="auto"/>
              <w:left w:val="single" w:sz="4" w:space="0" w:color="auto"/>
              <w:bottom w:val="single" w:sz="4" w:space="0" w:color="auto"/>
              <w:right w:val="single" w:sz="4" w:space="0" w:color="auto"/>
            </w:tcBorders>
            <w:hideMark/>
          </w:tcPr>
          <w:p w14:paraId="23C0A26C" w14:textId="77777777" w:rsidR="00D11DF9" w:rsidRDefault="00D11DF9">
            <w:r>
              <w:rPr>
                <w:b/>
              </w:rPr>
              <w:t>Result:</w:t>
            </w:r>
          </w:p>
        </w:tc>
      </w:tr>
      <w:tr w:rsidR="00D11DF9" w14:paraId="0AA7E692" w14:textId="77777777" w:rsidTr="0008084B">
        <w:trPr>
          <w:trHeight w:val="418"/>
        </w:trPr>
        <w:tc>
          <w:tcPr>
            <w:tcW w:w="4244" w:type="dxa"/>
            <w:tcBorders>
              <w:top w:val="single" w:sz="4" w:space="0" w:color="auto"/>
              <w:left w:val="single" w:sz="4" w:space="0" w:color="auto"/>
              <w:bottom w:val="single" w:sz="4" w:space="0" w:color="auto"/>
              <w:right w:val="single" w:sz="4" w:space="0" w:color="auto"/>
            </w:tcBorders>
            <w:hideMark/>
          </w:tcPr>
          <w:p w14:paraId="69559DE5" w14:textId="77777777" w:rsidR="00D11DF9" w:rsidRDefault="00D11DF9">
            <w:r>
              <w:rPr>
                <w:b/>
              </w:rPr>
              <w:t>Date:</w:t>
            </w:r>
          </w:p>
        </w:tc>
        <w:tc>
          <w:tcPr>
            <w:tcW w:w="4829" w:type="dxa"/>
            <w:tcBorders>
              <w:top w:val="single" w:sz="4" w:space="0" w:color="auto"/>
              <w:left w:val="single" w:sz="4" w:space="0" w:color="auto"/>
              <w:bottom w:val="single" w:sz="4" w:space="0" w:color="auto"/>
              <w:right w:val="single" w:sz="4" w:space="0" w:color="auto"/>
            </w:tcBorders>
            <w:hideMark/>
          </w:tcPr>
          <w:p w14:paraId="149747BD" w14:textId="77777777" w:rsidR="00D11DF9" w:rsidRDefault="00D11DF9">
            <w:pPr>
              <w:rPr>
                <w:b/>
              </w:rPr>
            </w:pPr>
            <w:r>
              <w:rPr>
                <w:b/>
              </w:rPr>
              <w:t>Tester:</w:t>
            </w:r>
          </w:p>
        </w:tc>
      </w:tr>
      <w:tr w:rsidR="00D11DF9" w14:paraId="59F24346" w14:textId="77777777" w:rsidTr="0008084B">
        <w:trPr>
          <w:trHeight w:val="418"/>
        </w:trPr>
        <w:tc>
          <w:tcPr>
            <w:tcW w:w="4244" w:type="dxa"/>
            <w:tcBorders>
              <w:top w:val="single" w:sz="4" w:space="0" w:color="auto"/>
              <w:left w:val="single" w:sz="4" w:space="0" w:color="auto"/>
              <w:bottom w:val="single" w:sz="4" w:space="0" w:color="auto"/>
              <w:right w:val="single" w:sz="4" w:space="0" w:color="auto"/>
            </w:tcBorders>
            <w:hideMark/>
          </w:tcPr>
          <w:p w14:paraId="66451866" w14:textId="77777777" w:rsidR="00D11DF9" w:rsidRDefault="00D11DF9">
            <w:r>
              <w:rPr>
                <w:b/>
              </w:rPr>
              <w:t>Result:</w:t>
            </w:r>
          </w:p>
        </w:tc>
        <w:tc>
          <w:tcPr>
            <w:tcW w:w="4829" w:type="dxa"/>
            <w:tcBorders>
              <w:top w:val="single" w:sz="4" w:space="0" w:color="auto"/>
              <w:left w:val="single" w:sz="4" w:space="0" w:color="auto"/>
              <w:bottom w:val="single" w:sz="4" w:space="0" w:color="auto"/>
              <w:right w:val="single" w:sz="4" w:space="0" w:color="auto"/>
            </w:tcBorders>
          </w:tcPr>
          <w:p w14:paraId="03C5E517" w14:textId="77777777" w:rsidR="00D11DF9" w:rsidRDefault="00D11DF9"/>
        </w:tc>
      </w:tr>
    </w:tbl>
    <w:p w14:paraId="0EF942AB" w14:textId="3E0BBCCE" w:rsidR="00D11DF9" w:rsidRDefault="00D11DF9">
      <w:pPr>
        <w:rPr>
          <w:b/>
          <w:u w:val="single"/>
        </w:rPr>
      </w:pPr>
    </w:p>
    <w:p w14:paraId="5F434DFE" w14:textId="2AAA6434" w:rsidR="008D740B" w:rsidRPr="008D740B" w:rsidRDefault="008D740B" w:rsidP="00F842F0">
      <w:pPr>
        <w:pStyle w:val="Heading2"/>
      </w:pPr>
      <w:bookmarkStart w:id="12" w:name="_Toc512214702"/>
      <w:r>
        <w:t>Add User</w:t>
      </w:r>
      <w:bookmarkEnd w:id="12"/>
    </w:p>
    <w:p w14:paraId="6EDFA910" w14:textId="108EE8C2" w:rsidR="00D11DF9" w:rsidRDefault="008D740B" w:rsidP="008D740B">
      <w:pPr>
        <w:rPr>
          <w:b/>
          <w:u w:val="single"/>
        </w:rPr>
      </w:pPr>
      <w:r>
        <w:rPr>
          <w:b/>
          <w:u w:val="single"/>
        </w:rPr>
        <w:t xml:space="preserve"> </w:t>
      </w:r>
      <w:r w:rsidR="00D11DF9">
        <w:rPr>
          <w:b/>
          <w:u w:val="single"/>
        </w:rPr>
        <w:t>Main Flow:</w:t>
      </w:r>
    </w:p>
    <w:tbl>
      <w:tblPr>
        <w:tblStyle w:val="TableGrid"/>
        <w:tblW w:w="0" w:type="auto"/>
        <w:tblInd w:w="-5" w:type="dxa"/>
        <w:tblLook w:val="04A0" w:firstRow="1" w:lastRow="0" w:firstColumn="1" w:lastColumn="0" w:noHBand="0" w:noVBand="1"/>
      </w:tblPr>
      <w:tblGrid>
        <w:gridCol w:w="4102"/>
        <w:gridCol w:w="4829"/>
      </w:tblGrid>
      <w:tr w:rsidR="001D38B7" w14:paraId="4972A563" w14:textId="77777777" w:rsidTr="00C433F8">
        <w:trPr>
          <w:trHeight w:val="433"/>
        </w:trPr>
        <w:tc>
          <w:tcPr>
            <w:tcW w:w="4102" w:type="dxa"/>
          </w:tcPr>
          <w:p w14:paraId="4292389A" w14:textId="77777777" w:rsidR="001D38B7" w:rsidRPr="00E00E17" w:rsidRDefault="001D38B7" w:rsidP="00F71533">
            <w:r>
              <w:rPr>
                <w:b/>
              </w:rPr>
              <w:t>Use case ID:</w:t>
            </w:r>
            <w:r>
              <w:t xml:space="preserve"> 3</w:t>
            </w:r>
          </w:p>
        </w:tc>
        <w:tc>
          <w:tcPr>
            <w:tcW w:w="4829" w:type="dxa"/>
          </w:tcPr>
          <w:p w14:paraId="7E92311A" w14:textId="77777777" w:rsidR="001D38B7" w:rsidRPr="00C760F6" w:rsidRDefault="001D38B7" w:rsidP="00F71533">
            <w:r>
              <w:rPr>
                <w:b/>
              </w:rPr>
              <w:t xml:space="preserve">Use case name: </w:t>
            </w:r>
            <w:r>
              <w:t xml:space="preserve">Add User </w:t>
            </w:r>
          </w:p>
        </w:tc>
      </w:tr>
      <w:tr w:rsidR="001D38B7" w14:paraId="77F7E84D" w14:textId="77777777" w:rsidTr="00C433F8">
        <w:trPr>
          <w:trHeight w:val="260"/>
        </w:trPr>
        <w:tc>
          <w:tcPr>
            <w:tcW w:w="8931" w:type="dxa"/>
            <w:gridSpan w:val="2"/>
          </w:tcPr>
          <w:p w14:paraId="4E3F9304" w14:textId="77777777" w:rsidR="001D38B7" w:rsidRPr="00E00E17" w:rsidRDefault="001D38B7" w:rsidP="00F71533">
            <w:r>
              <w:rPr>
                <w:b/>
              </w:rPr>
              <w:t>Test number: 1</w:t>
            </w:r>
          </w:p>
        </w:tc>
      </w:tr>
      <w:tr w:rsidR="001D38B7" w14:paraId="65FCAA63" w14:textId="77777777" w:rsidTr="00C433F8">
        <w:trPr>
          <w:trHeight w:val="350"/>
        </w:trPr>
        <w:tc>
          <w:tcPr>
            <w:tcW w:w="8931" w:type="dxa"/>
            <w:gridSpan w:val="2"/>
          </w:tcPr>
          <w:p w14:paraId="7C97C8BB" w14:textId="77777777" w:rsidR="001D38B7" w:rsidRPr="007B57A2" w:rsidRDefault="001D38B7" w:rsidP="00F71533">
            <w:r>
              <w:rPr>
                <w:b/>
              </w:rPr>
              <w:t xml:space="preserve">Objective: </w:t>
            </w:r>
            <w:r>
              <w:t>Test the functionality of adding a user.</w:t>
            </w:r>
          </w:p>
        </w:tc>
      </w:tr>
      <w:tr w:rsidR="001D38B7" w14:paraId="07284EB2" w14:textId="77777777" w:rsidTr="00C433F8">
        <w:trPr>
          <w:trHeight w:val="854"/>
        </w:trPr>
        <w:tc>
          <w:tcPr>
            <w:tcW w:w="8931" w:type="dxa"/>
            <w:gridSpan w:val="2"/>
          </w:tcPr>
          <w:p w14:paraId="29218CEE" w14:textId="77777777" w:rsidR="001D38B7" w:rsidRPr="007B57A2" w:rsidRDefault="001D38B7" w:rsidP="00F71533">
            <w:r>
              <w:rPr>
                <w:b/>
              </w:rPr>
              <w:t xml:space="preserve">Set up: </w:t>
            </w:r>
            <w:r>
              <w:t>User Manager with user type Office Manager is logged in.</w:t>
            </w:r>
          </w:p>
        </w:tc>
      </w:tr>
      <w:tr w:rsidR="001D38B7" w14:paraId="2FEC3D47" w14:textId="77777777" w:rsidTr="00C433F8">
        <w:trPr>
          <w:trHeight w:val="998"/>
        </w:trPr>
        <w:tc>
          <w:tcPr>
            <w:tcW w:w="8931" w:type="dxa"/>
            <w:gridSpan w:val="2"/>
          </w:tcPr>
          <w:p w14:paraId="305FBA0A" w14:textId="77777777" w:rsidR="001D38B7" w:rsidRDefault="001D38B7" w:rsidP="00F71533">
            <w:pPr>
              <w:rPr>
                <w:b/>
              </w:rPr>
            </w:pPr>
            <w:r>
              <w:rPr>
                <w:b/>
              </w:rPr>
              <w:t xml:space="preserve">Expected results: </w:t>
            </w:r>
          </w:p>
          <w:p w14:paraId="6370CE06" w14:textId="77777777" w:rsidR="001D38B7" w:rsidRDefault="001D38B7" w:rsidP="00BA3D0F">
            <w:pPr>
              <w:pStyle w:val="ListParagraph"/>
              <w:numPr>
                <w:ilvl w:val="0"/>
                <w:numId w:val="34"/>
              </w:numPr>
              <w:spacing w:line="240" w:lineRule="auto"/>
            </w:pPr>
            <w:r>
              <w:t>Database creates a new user.</w:t>
            </w:r>
          </w:p>
          <w:p w14:paraId="799CA573" w14:textId="77777777" w:rsidR="001D38B7" w:rsidRDefault="001D38B7" w:rsidP="00BA3D0F">
            <w:pPr>
              <w:pStyle w:val="ListParagraph"/>
              <w:numPr>
                <w:ilvl w:val="0"/>
                <w:numId w:val="34"/>
              </w:numPr>
              <w:spacing w:line="240" w:lineRule="auto"/>
            </w:pPr>
            <w:r>
              <w:t xml:space="preserve">Newly created user account has </w:t>
            </w:r>
            <w:proofErr w:type="gramStart"/>
            <w:r>
              <w:t>correct</w:t>
            </w:r>
            <w:proofErr w:type="gramEnd"/>
            <w:r>
              <w:t xml:space="preserve"> privileges.</w:t>
            </w:r>
          </w:p>
          <w:p w14:paraId="098434DA" w14:textId="77777777" w:rsidR="001D38B7" w:rsidRPr="00E00E17" w:rsidRDefault="001D38B7" w:rsidP="00BA3D0F">
            <w:pPr>
              <w:pStyle w:val="ListParagraph"/>
              <w:numPr>
                <w:ilvl w:val="0"/>
                <w:numId w:val="34"/>
              </w:numPr>
              <w:spacing w:line="240" w:lineRule="auto"/>
            </w:pPr>
            <w:r>
              <w:t>The System informs that user account has been successfully created.</w:t>
            </w:r>
          </w:p>
        </w:tc>
      </w:tr>
      <w:tr w:rsidR="001D38B7" w14:paraId="5C312D0C" w14:textId="77777777" w:rsidTr="00C433F8">
        <w:trPr>
          <w:trHeight w:val="935"/>
        </w:trPr>
        <w:tc>
          <w:tcPr>
            <w:tcW w:w="8931" w:type="dxa"/>
            <w:gridSpan w:val="2"/>
          </w:tcPr>
          <w:p w14:paraId="14F79B78" w14:textId="77777777" w:rsidR="001D38B7" w:rsidRDefault="001D38B7" w:rsidP="00F71533">
            <w:pPr>
              <w:rPr>
                <w:b/>
              </w:rPr>
            </w:pPr>
            <w:r>
              <w:rPr>
                <w:b/>
              </w:rPr>
              <w:t xml:space="preserve">Test: </w:t>
            </w:r>
          </w:p>
          <w:p w14:paraId="7A1419CA" w14:textId="77777777" w:rsidR="001D38B7" w:rsidRDefault="001D38B7" w:rsidP="00BA3D0F">
            <w:pPr>
              <w:pStyle w:val="ListParagraph"/>
              <w:numPr>
                <w:ilvl w:val="0"/>
                <w:numId w:val="35"/>
              </w:numPr>
              <w:spacing w:line="240" w:lineRule="auto"/>
            </w:pPr>
            <w:r>
              <w:t>Select User functionality.</w:t>
            </w:r>
          </w:p>
          <w:p w14:paraId="702E5A5C" w14:textId="77777777" w:rsidR="001D38B7" w:rsidRDefault="001D38B7" w:rsidP="00BA3D0F">
            <w:pPr>
              <w:pStyle w:val="ListParagraph"/>
              <w:numPr>
                <w:ilvl w:val="0"/>
                <w:numId w:val="35"/>
              </w:numPr>
              <w:spacing w:line="240" w:lineRule="auto"/>
            </w:pPr>
            <w:r>
              <w:t>Enter details for the user account (Username: John, Password: John1, User type: Office Manager, User Location: Finishing room).</w:t>
            </w:r>
          </w:p>
          <w:p w14:paraId="3D4D5E8D" w14:textId="77777777" w:rsidR="001D38B7" w:rsidRPr="0006599E" w:rsidRDefault="001D38B7" w:rsidP="00BA3D0F">
            <w:pPr>
              <w:pStyle w:val="ListParagraph"/>
              <w:numPr>
                <w:ilvl w:val="0"/>
                <w:numId w:val="35"/>
              </w:numPr>
              <w:spacing w:line="240" w:lineRule="auto"/>
            </w:pPr>
            <w:r>
              <w:t>The System informs that user has been successfully created.</w:t>
            </w:r>
          </w:p>
        </w:tc>
      </w:tr>
      <w:tr w:rsidR="001D38B7" w14:paraId="64C280F1" w14:textId="77777777" w:rsidTr="00C433F8">
        <w:trPr>
          <w:trHeight w:val="350"/>
        </w:trPr>
        <w:tc>
          <w:tcPr>
            <w:tcW w:w="8931" w:type="dxa"/>
            <w:gridSpan w:val="2"/>
          </w:tcPr>
          <w:p w14:paraId="659A1FCA" w14:textId="77777777" w:rsidR="001D38B7" w:rsidRPr="00E00E17" w:rsidRDefault="001D38B7" w:rsidP="00F71533">
            <w:pPr>
              <w:rPr>
                <w:b/>
              </w:rPr>
            </w:pPr>
            <w:r>
              <w:rPr>
                <w:b/>
              </w:rPr>
              <w:t>Test record: User created successfully</w:t>
            </w:r>
          </w:p>
        </w:tc>
      </w:tr>
      <w:tr w:rsidR="001D38B7" w14:paraId="13E921DA" w14:textId="77777777" w:rsidTr="00C433F8">
        <w:trPr>
          <w:trHeight w:val="418"/>
        </w:trPr>
        <w:tc>
          <w:tcPr>
            <w:tcW w:w="4102" w:type="dxa"/>
          </w:tcPr>
          <w:p w14:paraId="14D9815C" w14:textId="77777777" w:rsidR="001D38B7" w:rsidRPr="00E00E17" w:rsidRDefault="001D38B7" w:rsidP="00F71533">
            <w:pPr>
              <w:rPr>
                <w:b/>
              </w:rPr>
            </w:pPr>
            <w:r>
              <w:rPr>
                <w:b/>
              </w:rPr>
              <w:t>Date: 2018/04/16</w:t>
            </w:r>
          </w:p>
        </w:tc>
        <w:tc>
          <w:tcPr>
            <w:tcW w:w="4829" w:type="dxa"/>
          </w:tcPr>
          <w:p w14:paraId="774457CC" w14:textId="77777777" w:rsidR="001D38B7" w:rsidRPr="00E00E17" w:rsidRDefault="001D38B7" w:rsidP="00F71533">
            <w:r>
              <w:rPr>
                <w:b/>
              </w:rPr>
              <w:t>Tester: Patrick G</w:t>
            </w:r>
          </w:p>
        </w:tc>
      </w:tr>
      <w:tr w:rsidR="001D38B7" w14:paraId="14FDA729" w14:textId="77777777" w:rsidTr="00C433F8">
        <w:trPr>
          <w:trHeight w:val="433"/>
        </w:trPr>
        <w:tc>
          <w:tcPr>
            <w:tcW w:w="8931" w:type="dxa"/>
            <w:gridSpan w:val="2"/>
          </w:tcPr>
          <w:p w14:paraId="71C45BAB" w14:textId="77777777" w:rsidR="001D38B7" w:rsidRPr="00E00E17" w:rsidRDefault="001D38B7" w:rsidP="00F71533">
            <w:r>
              <w:rPr>
                <w:b/>
              </w:rPr>
              <w:t>Result: Passed</w:t>
            </w:r>
          </w:p>
        </w:tc>
      </w:tr>
      <w:tr w:rsidR="001D38B7" w14:paraId="4A922DE7" w14:textId="77777777" w:rsidTr="00C433F8">
        <w:trPr>
          <w:trHeight w:val="418"/>
        </w:trPr>
        <w:tc>
          <w:tcPr>
            <w:tcW w:w="4102" w:type="dxa"/>
          </w:tcPr>
          <w:p w14:paraId="62028312" w14:textId="77777777" w:rsidR="001D38B7" w:rsidRPr="00E00E17" w:rsidRDefault="001D38B7" w:rsidP="00F71533">
            <w:r>
              <w:rPr>
                <w:b/>
              </w:rPr>
              <w:lastRenderedPageBreak/>
              <w:t>Date:</w:t>
            </w:r>
          </w:p>
        </w:tc>
        <w:tc>
          <w:tcPr>
            <w:tcW w:w="4829" w:type="dxa"/>
          </w:tcPr>
          <w:p w14:paraId="156B25B4" w14:textId="77777777" w:rsidR="001D38B7" w:rsidRPr="00E00E17" w:rsidRDefault="001D38B7" w:rsidP="00F71533">
            <w:pPr>
              <w:rPr>
                <w:b/>
              </w:rPr>
            </w:pPr>
            <w:r>
              <w:rPr>
                <w:b/>
              </w:rPr>
              <w:t>Tester:</w:t>
            </w:r>
          </w:p>
        </w:tc>
      </w:tr>
      <w:tr w:rsidR="001D38B7" w14:paraId="3A224C54" w14:textId="77777777" w:rsidTr="00C433F8">
        <w:trPr>
          <w:trHeight w:val="418"/>
        </w:trPr>
        <w:tc>
          <w:tcPr>
            <w:tcW w:w="4102" w:type="dxa"/>
          </w:tcPr>
          <w:p w14:paraId="64F7C3A5" w14:textId="77777777" w:rsidR="001D38B7" w:rsidRPr="00E00E17" w:rsidRDefault="001D38B7" w:rsidP="00F71533">
            <w:r>
              <w:rPr>
                <w:b/>
              </w:rPr>
              <w:t>Result:</w:t>
            </w:r>
          </w:p>
        </w:tc>
        <w:tc>
          <w:tcPr>
            <w:tcW w:w="4829" w:type="dxa"/>
          </w:tcPr>
          <w:p w14:paraId="10196AC9" w14:textId="77777777" w:rsidR="001D38B7" w:rsidRDefault="001D38B7" w:rsidP="00F71533"/>
        </w:tc>
      </w:tr>
    </w:tbl>
    <w:p w14:paraId="42C49377" w14:textId="77777777" w:rsidR="008D740B" w:rsidRDefault="008D740B" w:rsidP="00342876">
      <w:pPr>
        <w:rPr>
          <w:b/>
          <w:u w:val="single"/>
        </w:rPr>
      </w:pPr>
    </w:p>
    <w:p w14:paraId="280EB050" w14:textId="533F69A4" w:rsidR="00D11DF9" w:rsidRDefault="00D11DF9" w:rsidP="00C4189E">
      <w:pPr>
        <w:ind w:firstLine="720"/>
        <w:rPr>
          <w:b/>
          <w:u w:val="single"/>
        </w:rPr>
      </w:pPr>
      <w:r>
        <w:rPr>
          <w:b/>
          <w:u w:val="single"/>
        </w:rPr>
        <w:t>Alternative Flow:</w:t>
      </w:r>
    </w:p>
    <w:tbl>
      <w:tblPr>
        <w:tblStyle w:val="TableGrid"/>
        <w:tblW w:w="0" w:type="auto"/>
        <w:tblInd w:w="-5" w:type="dxa"/>
        <w:tblLook w:val="04A0" w:firstRow="1" w:lastRow="0" w:firstColumn="1" w:lastColumn="0" w:noHBand="0" w:noVBand="1"/>
      </w:tblPr>
      <w:tblGrid>
        <w:gridCol w:w="4102"/>
        <w:gridCol w:w="4829"/>
      </w:tblGrid>
      <w:tr w:rsidR="001D38B7" w14:paraId="23300E2B" w14:textId="77777777" w:rsidTr="00C433F8">
        <w:trPr>
          <w:trHeight w:val="433"/>
        </w:trPr>
        <w:tc>
          <w:tcPr>
            <w:tcW w:w="4102" w:type="dxa"/>
          </w:tcPr>
          <w:p w14:paraId="2D81BC87" w14:textId="77777777" w:rsidR="001D38B7" w:rsidRPr="00E00E17" w:rsidRDefault="001D38B7" w:rsidP="00F71533">
            <w:r>
              <w:rPr>
                <w:b/>
              </w:rPr>
              <w:t>Use case ID:</w:t>
            </w:r>
            <w:r>
              <w:t xml:space="preserve"> </w:t>
            </w:r>
            <w:r w:rsidRPr="00452954">
              <w:rPr>
                <w:b/>
              </w:rPr>
              <w:t>4</w:t>
            </w:r>
          </w:p>
        </w:tc>
        <w:tc>
          <w:tcPr>
            <w:tcW w:w="4829" w:type="dxa"/>
          </w:tcPr>
          <w:p w14:paraId="652A4F46" w14:textId="77777777" w:rsidR="001D38B7" w:rsidRPr="00D6726D" w:rsidRDefault="001D38B7" w:rsidP="00F71533">
            <w:r>
              <w:rPr>
                <w:b/>
              </w:rPr>
              <w:t xml:space="preserve">Use case name: </w:t>
            </w:r>
            <w:r>
              <w:t xml:space="preserve">Add User: </w:t>
            </w:r>
            <w:proofErr w:type="spellStart"/>
            <w:r>
              <w:t>AlreadyExists</w:t>
            </w:r>
            <w:proofErr w:type="spellEnd"/>
          </w:p>
        </w:tc>
      </w:tr>
      <w:tr w:rsidR="001D38B7" w14:paraId="56EA105D" w14:textId="77777777" w:rsidTr="00C433F8">
        <w:trPr>
          <w:trHeight w:val="260"/>
        </w:trPr>
        <w:tc>
          <w:tcPr>
            <w:tcW w:w="8931" w:type="dxa"/>
            <w:gridSpan w:val="2"/>
          </w:tcPr>
          <w:p w14:paraId="059C4404" w14:textId="53746745" w:rsidR="001D38B7" w:rsidRPr="00C002E4" w:rsidRDefault="001D38B7" w:rsidP="00F71533">
            <w:r>
              <w:rPr>
                <w:b/>
              </w:rPr>
              <w:t>Test number:</w:t>
            </w:r>
            <w:r w:rsidR="00C002E4">
              <w:rPr>
                <w:b/>
              </w:rPr>
              <w:t xml:space="preserve"> </w:t>
            </w:r>
            <w:r w:rsidR="00C002E4">
              <w:t>2</w:t>
            </w:r>
          </w:p>
        </w:tc>
      </w:tr>
      <w:tr w:rsidR="001D38B7" w14:paraId="6A7A3337" w14:textId="77777777" w:rsidTr="00C433F8">
        <w:trPr>
          <w:trHeight w:val="350"/>
        </w:trPr>
        <w:tc>
          <w:tcPr>
            <w:tcW w:w="8931" w:type="dxa"/>
            <w:gridSpan w:val="2"/>
          </w:tcPr>
          <w:p w14:paraId="6C82A17D" w14:textId="77777777" w:rsidR="001D38B7" w:rsidRPr="00281B43" w:rsidRDefault="001D38B7" w:rsidP="00F71533">
            <w:r>
              <w:rPr>
                <w:b/>
              </w:rPr>
              <w:t xml:space="preserve">Objective: </w:t>
            </w:r>
            <w:r>
              <w:t>Test the System’s response to adding user of the same username</w:t>
            </w:r>
          </w:p>
        </w:tc>
      </w:tr>
      <w:tr w:rsidR="001D38B7" w14:paraId="75EF00E2" w14:textId="77777777" w:rsidTr="00C433F8">
        <w:trPr>
          <w:trHeight w:val="854"/>
        </w:trPr>
        <w:tc>
          <w:tcPr>
            <w:tcW w:w="8931" w:type="dxa"/>
            <w:gridSpan w:val="2"/>
          </w:tcPr>
          <w:p w14:paraId="6D0BBA17" w14:textId="77777777" w:rsidR="001D38B7" w:rsidRPr="00281B43" w:rsidRDefault="001D38B7" w:rsidP="00F71533">
            <w:r>
              <w:rPr>
                <w:b/>
              </w:rPr>
              <w:t xml:space="preserve">Set up:  </w:t>
            </w:r>
            <w:r>
              <w:t>User Manager with user type Office Manager is logged in. User with username Manager exists.</w:t>
            </w:r>
          </w:p>
        </w:tc>
      </w:tr>
      <w:tr w:rsidR="001D38B7" w14:paraId="10396430" w14:textId="77777777" w:rsidTr="00C433F8">
        <w:trPr>
          <w:trHeight w:val="998"/>
        </w:trPr>
        <w:tc>
          <w:tcPr>
            <w:tcW w:w="8931" w:type="dxa"/>
            <w:gridSpan w:val="2"/>
          </w:tcPr>
          <w:p w14:paraId="6D01DA1B" w14:textId="77777777" w:rsidR="001D38B7" w:rsidRDefault="001D38B7" w:rsidP="00F71533">
            <w:pPr>
              <w:rPr>
                <w:b/>
              </w:rPr>
            </w:pPr>
            <w:r>
              <w:rPr>
                <w:b/>
              </w:rPr>
              <w:t xml:space="preserve">Expected results: </w:t>
            </w:r>
          </w:p>
          <w:p w14:paraId="7B192F52" w14:textId="77777777" w:rsidR="001D38B7" w:rsidRPr="00281B43" w:rsidRDefault="001D38B7" w:rsidP="00BA3D0F">
            <w:pPr>
              <w:pStyle w:val="ListParagraph"/>
              <w:numPr>
                <w:ilvl w:val="0"/>
                <w:numId w:val="36"/>
              </w:numPr>
              <w:spacing w:line="240" w:lineRule="auto"/>
            </w:pPr>
            <w:r>
              <w:t>The System informs the user that there already is user with the same username</w:t>
            </w:r>
          </w:p>
        </w:tc>
      </w:tr>
      <w:tr w:rsidR="001D38B7" w14:paraId="625F828A" w14:textId="77777777" w:rsidTr="00C433F8">
        <w:trPr>
          <w:trHeight w:val="935"/>
        </w:trPr>
        <w:tc>
          <w:tcPr>
            <w:tcW w:w="8931" w:type="dxa"/>
            <w:gridSpan w:val="2"/>
          </w:tcPr>
          <w:p w14:paraId="04C5419C" w14:textId="77777777" w:rsidR="001D38B7" w:rsidRDefault="001D38B7" w:rsidP="00F71533">
            <w:r>
              <w:rPr>
                <w:b/>
              </w:rPr>
              <w:t>Test:</w:t>
            </w:r>
            <w:r>
              <w:t xml:space="preserve"> </w:t>
            </w:r>
          </w:p>
          <w:p w14:paraId="1E72ABAE" w14:textId="77777777" w:rsidR="001D38B7" w:rsidRDefault="001D38B7" w:rsidP="00BA3D0F">
            <w:pPr>
              <w:pStyle w:val="ListParagraph"/>
              <w:numPr>
                <w:ilvl w:val="0"/>
                <w:numId w:val="37"/>
              </w:numPr>
              <w:spacing w:line="240" w:lineRule="auto"/>
            </w:pPr>
            <w:r>
              <w:t xml:space="preserve">Select “User” functionality, </w:t>
            </w:r>
          </w:p>
          <w:p w14:paraId="3030F9EB" w14:textId="77777777" w:rsidR="001D38B7" w:rsidRDefault="001D38B7" w:rsidP="00BA3D0F">
            <w:pPr>
              <w:pStyle w:val="ListParagraph"/>
              <w:numPr>
                <w:ilvl w:val="0"/>
                <w:numId w:val="37"/>
              </w:numPr>
              <w:spacing w:line="240" w:lineRule="auto"/>
            </w:pPr>
            <w:r>
              <w:t xml:space="preserve">Enter details for the user account (Username: Manager, Password: Random123, User type: Shift Manager, User Location: Copy room). </w:t>
            </w:r>
          </w:p>
          <w:p w14:paraId="61F07FB1" w14:textId="77777777" w:rsidR="001D38B7" w:rsidRPr="0096705D" w:rsidRDefault="001D38B7" w:rsidP="00BA3D0F">
            <w:pPr>
              <w:pStyle w:val="ListParagraph"/>
              <w:numPr>
                <w:ilvl w:val="0"/>
                <w:numId w:val="37"/>
              </w:numPr>
              <w:spacing w:line="240" w:lineRule="auto"/>
            </w:pPr>
            <w:r>
              <w:t>The System informs that there already is user with the same username.</w:t>
            </w:r>
          </w:p>
        </w:tc>
      </w:tr>
      <w:tr w:rsidR="001D38B7" w14:paraId="304CC904" w14:textId="77777777" w:rsidTr="00C433F8">
        <w:trPr>
          <w:trHeight w:val="350"/>
        </w:trPr>
        <w:tc>
          <w:tcPr>
            <w:tcW w:w="8931" w:type="dxa"/>
            <w:gridSpan w:val="2"/>
          </w:tcPr>
          <w:p w14:paraId="051FCECA" w14:textId="77777777" w:rsidR="001D38B7" w:rsidRPr="00E00E17" w:rsidRDefault="001D38B7" w:rsidP="00F71533">
            <w:pPr>
              <w:rPr>
                <w:b/>
              </w:rPr>
            </w:pPr>
            <w:r>
              <w:rPr>
                <w:b/>
              </w:rPr>
              <w:t>Test record: Alert comes up, user account has not been created</w:t>
            </w:r>
          </w:p>
        </w:tc>
      </w:tr>
      <w:tr w:rsidR="001D38B7" w14:paraId="175CB616" w14:textId="77777777" w:rsidTr="00C433F8">
        <w:trPr>
          <w:trHeight w:val="418"/>
        </w:trPr>
        <w:tc>
          <w:tcPr>
            <w:tcW w:w="4102" w:type="dxa"/>
          </w:tcPr>
          <w:p w14:paraId="0CC869AF" w14:textId="77777777" w:rsidR="001D38B7" w:rsidRPr="00E00E17" w:rsidRDefault="001D38B7" w:rsidP="00F71533">
            <w:pPr>
              <w:rPr>
                <w:b/>
              </w:rPr>
            </w:pPr>
            <w:r>
              <w:rPr>
                <w:b/>
              </w:rPr>
              <w:t>Date: 2018/04/16</w:t>
            </w:r>
          </w:p>
        </w:tc>
        <w:tc>
          <w:tcPr>
            <w:tcW w:w="4829" w:type="dxa"/>
          </w:tcPr>
          <w:p w14:paraId="7F8B2022" w14:textId="77777777" w:rsidR="001D38B7" w:rsidRPr="00E00E17" w:rsidRDefault="001D38B7" w:rsidP="00F71533">
            <w:r>
              <w:rPr>
                <w:b/>
              </w:rPr>
              <w:t>Tester: Patrick G</w:t>
            </w:r>
          </w:p>
        </w:tc>
      </w:tr>
      <w:tr w:rsidR="001D38B7" w14:paraId="62C663B7" w14:textId="77777777" w:rsidTr="00C433F8">
        <w:trPr>
          <w:trHeight w:val="433"/>
        </w:trPr>
        <w:tc>
          <w:tcPr>
            <w:tcW w:w="8931" w:type="dxa"/>
            <w:gridSpan w:val="2"/>
          </w:tcPr>
          <w:p w14:paraId="5AC215AD" w14:textId="77777777" w:rsidR="001D38B7" w:rsidRPr="00E00E17" w:rsidRDefault="001D38B7" w:rsidP="00F71533">
            <w:r>
              <w:rPr>
                <w:b/>
              </w:rPr>
              <w:t>Result: Passed</w:t>
            </w:r>
          </w:p>
        </w:tc>
      </w:tr>
      <w:tr w:rsidR="001D38B7" w14:paraId="4C52274A" w14:textId="77777777" w:rsidTr="00C433F8">
        <w:trPr>
          <w:trHeight w:val="418"/>
        </w:trPr>
        <w:tc>
          <w:tcPr>
            <w:tcW w:w="4102" w:type="dxa"/>
          </w:tcPr>
          <w:p w14:paraId="6FEC4376" w14:textId="77777777" w:rsidR="001D38B7" w:rsidRPr="00E00E17" w:rsidRDefault="001D38B7" w:rsidP="00F71533">
            <w:r>
              <w:rPr>
                <w:b/>
              </w:rPr>
              <w:t>Date:</w:t>
            </w:r>
          </w:p>
        </w:tc>
        <w:tc>
          <w:tcPr>
            <w:tcW w:w="4829" w:type="dxa"/>
          </w:tcPr>
          <w:p w14:paraId="55E4F9DB" w14:textId="77777777" w:rsidR="001D38B7" w:rsidRPr="00E00E17" w:rsidRDefault="001D38B7" w:rsidP="00F71533">
            <w:pPr>
              <w:rPr>
                <w:b/>
              </w:rPr>
            </w:pPr>
            <w:r>
              <w:rPr>
                <w:b/>
              </w:rPr>
              <w:t>Tester:</w:t>
            </w:r>
          </w:p>
        </w:tc>
      </w:tr>
      <w:tr w:rsidR="001D38B7" w14:paraId="28966040" w14:textId="77777777" w:rsidTr="00C433F8">
        <w:trPr>
          <w:trHeight w:val="418"/>
        </w:trPr>
        <w:tc>
          <w:tcPr>
            <w:tcW w:w="4102" w:type="dxa"/>
          </w:tcPr>
          <w:p w14:paraId="06BA2ED5" w14:textId="77777777" w:rsidR="001D38B7" w:rsidRPr="00E00E17" w:rsidRDefault="001D38B7" w:rsidP="00F71533">
            <w:r>
              <w:rPr>
                <w:b/>
              </w:rPr>
              <w:t>Result:</w:t>
            </w:r>
          </w:p>
        </w:tc>
        <w:tc>
          <w:tcPr>
            <w:tcW w:w="4829" w:type="dxa"/>
          </w:tcPr>
          <w:p w14:paraId="2FA358E7" w14:textId="77777777" w:rsidR="001D38B7" w:rsidRDefault="001D38B7" w:rsidP="00F71533"/>
        </w:tc>
      </w:tr>
    </w:tbl>
    <w:p w14:paraId="633C6768" w14:textId="4485A59D" w:rsidR="00D11DF9" w:rsidRDefault="00D11DF9">
      <w:pPr>
        <w:rPr>
          <w:b/>
          <w:u w:val="single"/>
        </w:rPr>
      </w:pPr>
    </w:p>
    <w:p w14:paraId="2826FF4D" w14:textId="66AD9FDD" w:rsidR="00B07ACE" w:rsidRPr="001D53C6" w:rsidRDefault="00B07ACE" w:rsidP="00F842F0">
      <w:pPr>
        <w:pStyle w:val="Heading2"/>
      </w:pPr>
      <w:bookmarkStart w:id="13" w:name="_Toc512214703"/>
      <w:r>
        <w:t>Automatic Backup</w:t>
      </w:r>
      <w:bookmarkEnd w:id="13"/>
    </w:p>
    <w:p w14:paraId="55C7CFE5" w14:textId="26BFEF54" w:rsidR="00D11DF9" w:rsidRDefault="00D11DF9" w:rsidP="00B07ACE">
      <w:pPr>
        <w:rPr>
          <w:b/>
          <w:u w:val="single"/>
        </w:rPr>
      </w:pPr>
      <w:r>
        <w:rPr>
          <w:b/>
          <w:u w:val="single"/>
        </w:rPr>
        <w:t>Main Flow:</w:t>
      </w:r>
    </w:p>
    <w:tbl>
      <w:tblPr>
        <w:tblStyle w:val="TableGrid"/>
        <w:tblW w:w="0" w:type="auto"/>
        <w:tblInd w:w="-5" w:type="dxa"/>
        <w:tblLook w:val="04A0" w:firstRow="1" w:lastRow="0" w:firstColumn="1" w:lastColumn="0" w:noHBand="0" w:noVBand="1"/>
      </w:tblPr>
      <w:tblGrid>
        <w:gridCol w:w="4102"/>
        <w:gridCol w:w="4829"/>
      </w:tblGrid>
      <w:tr w:rsidR="001D38B7" w14:paraId="26EAF98E" w14:textId="77777777" w:rsidTr="00C433F8">
        <w:trPr>
          <w:trHeight w:val="433"/>
        </w:trPr>
        <w:tc>
          <w:tcPr>
            <w:tcW w:w="4102" w:type="dxa"/>
          </w:tcPr>
          <w:p w14:paraId="72A0B896" w14:textId="77777777" w:rsidR="001D38B7" w:rsidRPr="00E00E17" w:rsidRDefault="001D38B7" w:rsidP="00F71533">
            <w:r>
              <w:rPr>
                <w:b/>
              </w:rPr>
              <w:t>Use case ID:</w:t>
            </w:r>
            <w:r>
              <w:t xml:space="preserve"> </w:t>
            </w:r>
            <w:r w:rsidRPr="00452954">
              <w:rPr>
                <w:b/>
              </w:rPr>
              <w:t>5</w:t>
            </w:r>
          </w:p>
        </w:tc>
        <w:tc>
          <w:tcPr>
            <w:tcW w:w="4829" w:type="dxa"/>
          </w:tcPr>
          <w:p w14:paraId="1AD63639" w14:textId="77777777" w:rsidR="001D38B7" w:rsidRPr="00D6726D" w:rsidRDefault="001D38B7" w:rsidP="00F71533">
            <w:r>
              <w:rPr>
                <w:b/>
              </w:rPr>
              <w:t xml:space="preserve">Use case name: </w:t>
            </w:r>
            <w:r>
              <w:t>Automatic backup</w:t>
            </w:r>
          </w:p>
        </w:tc>
      </w:tr>
      <w:tr w:rsidR="001D38B7" w14:paraId="56AD45EA" w14:textId="77777777" w:rsidTr="00C433F8">
        <w:trPr>
          <w:trHeight w:val="332"/>
        </w:trPr>
        <w:tc>
          <w:tcPr>
            <w:tcW w:w="8931" w:type="dxa"/>
            <w:gridSpan w:val="2"/>
          </w:tcPr>
          <w:p w14:paraId="1F74960D" w14:textId="219AA779" w:rsidR="001D38B7" w:rsidRPr="00C002E4" w:rsidRDefault="001D38B7" w:rsidP="00F71533">
            <w:r>
              <w:rPr>
                <w:b/>
              </w:rPr>
              <w:t>Test number:</w:t>
            </w:r>
            <w:r w:rsidR="00C002E4">
              <w:rPr>
                <w:b/>
              </w:rPr>
              <w:t xml:space="preserve"> </w:t>
            </w:r>
            <w:r w:rsidR="00C002E4">
              <w:t>1</w:t>
            </w:r>
          </w:p>
        </w:tc>
      </w:tr>
      <w:tr w:rsidR="001D38B7" w14:paraId="1052C2B8" w14:textId="77777777" w:rsidTr="00C433F8">
        <w:trPr>
          <w:trHeight w:val="350"/>
        </w:trPr>
        <w:tc>
          <w:tcPr>
            <w:tcW w:w="8931" w:type="dxa"/>
            <w:gridSpan w:val="2"/>
          </w:tcPr>
          <w:p w14:paraId="50601000" w14:textId="77777777" w:rsidR="001D38B7" w:rsidRPr="00281B43" w:rsidRDefault="001D38B7" w:rsidP="00F71533">
            <w:r>
              <w:rPr>
                <w:b/>
              </w:rPr>
              <w:t xml:space="preserve">Objective: </w:t>
            </w:r>
            <w:r>
              <w:t>Test the automatic backup functionality.</w:t>
            </w:r>
          </w:p>
        </w:tc>
      </w:tr>
      <w:tr w:rsidR="001D38B7" w14:paraId="1BD9F563" w14:textId="77777777" w:rsidTr="00C433F8">
        <w:trPr>
          <w:trHeight w:val="458"/>
        </w:trPr>
        <w:tc>
          <w:tcPr>
            <w:tcW w:w="8931" w:type="dxa"/>
            <w:gridSpan w:val="2"/>
          </w:tcPr>
          <w:p w14:paraId="5204C3D7" w14:textId="77777777" w:rsidR="001D38B7" w:rsidRPr="00251EDD" w:rsidRDefault="001D38B7" w:rsidP="00F71533">
            <w:r>
              <w:rPr>
                <w:b/>
              </w:rPr>
              <w:t xml:space="preserve">Set up: </w:t>
            </w:r>
            <w:r>
              <w:t>Automatic backup period (Day: 1, Hours:0, Minutes:0 (every day) is specified.</w:t>
            </w:r>
          </w:p>
        </w:tc>
      </w:tr>
      <w:tr w:rsidR="001D38B7" w14:paraId="1A5DD9FD" w14:textId="77777777" w:rsidTr="00C433F8">
        <w:trPr>
          <w:trHeight w:val="836"/>
        </w:trPr>
        <w:tc>
          <w:tcPr>
            <w:tcW w:w="8931" w:type="dxa"/>
            <w:gridSpan w:val="2"/>
          </w:tcPr>
          <w:p w14:paraId="13A7881F" w14:textId="77777777" w:rsidR="001D38B7" w:rsidRDefault="001D38B7" w:rsidP="00F71533">
            <w:pPr>
              <w:rPr>
                <w:b/>
              </w:rPr>
            </w:pPr>
            <w:r>
              <w:rPr>
                <w:b/>
              </w:rPr>
              <w:t xml:space="preserve">Expected results: </w:t>
            </w:r>
          </w:p>
          <w:p w14:paraId="1D1DC6BC" w14:textId="77777777" w:rsidR="001D38B7" w:rsidRPr="00251EDD" w:rsidRDefault="001D38B7" w:rsidP="00BA3D0F">
            <w:pPr>
              <w:pStyle w:val="ListParagraph"/>
              <w:numPr>
                <w:ilvl w:val="0"/>
                <w:numId w:val="38"/>
              </w:numPr>
              <w:spacing w:line="240" w:lineRule="auto"/>
            </w:pPr>
            <w:r>
              <w:t xml:space="preserve">The database server is backed up every set time </w:t>
            </w:r>
            <w:proofErr w:type="gramStart"/>
            <w:r>
              <w:t>period(</w:t>
            </w:r>
            <w:proofErr w:type="gramEnd"/>
            <w:r>
              <w:t>every day)</w:t>
            </w:r>
          </w:p>
        </w:tc>
      </w:tr>
      <w:tr w:rsidR="001D38B7" w14:paraId="65F5B783" w14:textId="77777777" w:rsidTr="00C433F8">
        <w:trPr>
          <w:trHeight w:val="629"/>
        </w:trPr>
        <w:tc>
          <w:tcPr>
            <w:tcW w:w="8931" w:type="dxa"/>
            <w:gridSpan w:val="2"/>
          </w:tcPr>
          <w:p w14:paraId="1D808186" w14:textId="77777777" w:rsidR="001D38B7" w:rsidRPr="00251EDD" w:rsidRDefault="001D38B7" w:rsidP="00F71533">
            <w:r>
              <w:rPr>
                <w:b/>
              </w:rPr>
              <w:t xml:space="preserve">Test: </w:t>
            </w:r>
            <w:r>
              <w:t>1. Specified time occurs (Each day), the System automatically creates new database backup.</w:t>
            </w:r>
          </w:p>
        </w:tc>
      </w:tr>
      <w:tr w:rsidR="001D38B7" w14:paraId="48DD187E" w14:textId="77777777" w:rsidTr="00C433F8">
        <w:trPr>
          <w:trHeight w:val="350"/>
        </w:trPr>
        <w:tc>
          <w:tcPr>
            <w:tcW w:w="8931" w:type="dxa"/>
            <w:gridSpan w:val="2"/>
          </w:tcPr>
          <w:p w14:paraId="1E8E0185" w14:textId="77777777" w:rsidR="001D38B7" w:rsidRPr="00E00E17" w:rsidRDefault="001D38B7" w:rsidP="00F71533">
            <w:pPr>
              <w:rPr>
                <w:b/>
              </w:rPr>
            </w:pPr>
            <w:r>
              <w:rPr>
                <w:b/>
              </w:rPr>
              <w:t>Test record: Backup occurs each day.</w:t>
            </w:r>
          </w:p>
        </w:tc>
      </w:tr>
      <w:tr w:rsidR="001D38B7" w14:paraId="5A1D431D" w14:textId="77777777" w:rsidTr="00C433F8">
        <w:trPr>
          <w:trHeight w:val="418"/>
        </w:trPr>
        <w:tc>
          <w:tcPr>
            <w:tcW w:w="4102" w:type="dxa"/>
          </w:tcPr>
          <w:p w14:paraId="6501770F" w14:textId="77777777" w:rsidR="001D38B7" w:rsidRPr="00E00E17" w:rsidRDefault="001D38B7" w:rsidP="00F71533">
            <w:pPr>
              <w:rPr>
                <w:b/>
              </w:rPr>
            </w:pPr>
            <w:r>
              <w:rPr>
                <w:b/>
              </w:rPr>
              <w:lastRenderedPageBreak/>
              <w:t>Date: 2018/04/16</w:t>
            </w:r>
          </w:p>
        </w:tc>
        <w:tc>
          <w:tcPr>
            <w:tcW w:w="4829" w:type="dxa"/>
          </w:tcPr>
          <w:p w14:paraId="044159C3" w14:textId="77777777" w:rsidR="001D38B7" w:rsidRPr="00E00E17" w:rsidRDefault="001D38B7" w:rsidP="00F71533">
            <w:r>
              <w:rPr>
                <w:b/>
              </w:rPr>
              <w:t>Tester: Patrick G</w:t>
            </w:r>
          </w:p>
        </w:tc>
      </w:tr>
      <w:tr w:rsidR="001D38B7" w14:paraId="570E8FD9" w14:textId="77777777" w:rsidTr="00C433F8">
        <w:trPr>
          <w:trHeight w:val="433"/>
        </w:trPr>
        <w:tc>
          <w:tcPr>
            <w:tcW w:w="8931" w:type="dxa"/>
            <w:gridSpan w:val="2"/>
          </w:tcPr>
          <w:p w14:paraId="2FA48EFF" w14:textId="77777777" w:rsidR="001D38B7" w:rsidRPr="00E00E17" w:rsidRDefault="001D38B7" w:rsidP="00F71533">
            <w:r>
              <w:rPr>
                <w:b/>
              </w:rPr>
              <w:t>Result: Passed</w:t>
            </w:r>
          </w:p>
        </w:tc>
      </w:tr>
      <w:tr w:rsidR="001D38B7" w14:paraId="060D2EC0" w14:textId="77777777" w:rsidTr="00C433F8">
        <w:trPr>
          <w:trHeight w:val="418"/>
        </w:trPr>
        <w:tc>
          <w:tcPr>
            <w:tcW w:w="4102" w:type="dxa"/>
          </w:tcPr>
          <w:p w14:paraId="64B14F0C" w14:textId="77777777" w:rsidR="001D38B7" w:rsidRPr="00E00E17" w:rsidRDefault="001D38B7" w:rsidP="00F71533">
            <w:r>
              <w:rPr>
                <w:b/>
              </w:rPr>
              <w:t>Date:</w:t>
            </w:r>
          </w:p>
        </w:tc>
        <w:tc>
          <w:tcPr>
            <w:tcW w:w="4829" w:type="dxa"/>
          </w:tcPr>
          <w:p w14:paraId="013269B0" w14:textId="77777777" w:rsidR="001D38B7" w:rsidRPr="00E00E17" w:rsidRDefault="001D38B7" w:rsidP="00F71533">
            <w:pPr>
              <w:rPr>
                <w:b/>
              </w:rPr>
            </w:pPr>
            <w:r>
              <w:rPr>
                <w:b/>
              </w:rPr>
              <w:t>Tester:</w:t>
            </w:r>
          </w:p>
        </w:tc>
      </w:tr>
      <w:tr w:rsidR="001D38B7" w14:paraId="1824C9B2" w14:textId="77777777" w:rsidTr="00C433F8">
        <w:trPr>
          <w:trHeight w:val="418"/>
        </w:trPr>
        <w:tc>
          <w:tcPr>
            <w:tcW w:w="4102" w:type="dxa"/>
          </w:tcPr>
          <w:p w14:paraId="42C73CDD" w14:textId="77777777" w:rsidR="001D38B7" w:rsidRPr="00E00E17" w:rsidRDefault="001D38B7" w:rsidP="00F71533">
            <w:r>
              <w:rPr>
                <w:b/>
              </w:rPr>
              <w:t>Result:</w:t>
            </w:r>
          </w:p>
        </w:tc>
        <w:tc>
          <w:tcPr>
            <w:tcW w:w="4829" w:type="dxa"/>
          </w:tcPr>
          <w:p w14:paraId="7076C9B3" w14:textId="77777777" w:rsidR="001D38B7" w:rsidRDefault="001D38B7" w:rsidP="00F71533"/>
        </w:tc>
      </w:tr>
    </w:tbl>
    <w:p w14:paraId="117B4EA6" w14:textId="65334795" w:rsidR="00D11DF9" w:rsidRDefault="00D11DF9">
      <w:pPr>
        <w:rPr>
          <w:b/>
          <w:u w:val="single"/>
        </w:rPr>
      </w:pPr>
    </w:p>
    <w:p w14:paraId="187A87A5" w14:textId="35F088E9" w:rsidR="008D740B" w:rsidRDefault="008D740B" w:rsidP="00F842F0">
      <w:pPr>
        <w:pStyle w:val="Heading2"/>
      </w:pPr>
      <w:bookmarkStart w:id="14" w:name="_Toc510708998"/>
      <w:bookmarkStart w:id="15" w:name="_Toc512214704"/>
      <w:r>
        <w:t>U</w:t>
      </w:r>
      <w:bookmarkEnd w:id="14"/>
      <w:r>
        <w:t>pdate Existing Task</w:t>
      </w:r>
      <w:bookmarkEnd w:id="15"/>
    </w:p>
    <w:p w14:paraId="07F17F22" w14:textId="279B2A01" w:rsidR="00D11DF9" w:rsidRDefault="00D11DF9" w:rsidP="008D740B">
      <w:pPr>
        <w:rPr>
          <w:b/>
          <w:u w:val="single"/>
        </w:rPr>
      </w:pPr>
      <w:r>
        <w:rPr>
          <w:b/>
          <w:u w:val="single"/>
        </w:rPr>
        <w:t>Main Flow:</w:t>
      </w:r>
    </w:p>
    <w:tbl>
      <w:tblPr>
        <w:tblStyle w:val="TableGrid"/>
        <w:tblW w:w="0" w:type="auto"/>
        <w:tblInd w:w="-5" w:type="dxa"/>
        <w:tblLook w:val="04A0" w:firstRow="1" w:lastRow="0" w:firstColumn="1" w:lastColumn="0" w:noHBand="0" w:noVBand="1"/>
      </w:tblPr>
      <w:tblGrid>
        <w:gridCol w:w="4102"/>
        <w:gridCol w:w="4829"/>
      </w:tblGrid>
      <w:tr w:rsidR="001D38B7" w14:paraId="3269ED54" w14:textId="77777777" w:rsidTr="00C433F8">
        <w:trPr>
          <w:trHeight w:val="433"/>
        </w:trPr>
        <w:tc>
          <w:tcPr>
            <w:tcW w:w="4102" w:type="dxa"/>
          </w:tcPr>
          <w:p w14:paraId="45E97E30" w14:textId="77777777" w:rsidR="001D38B7" w:rsidRPr="00E00E17" w:rsidRDefault="001D38B7" w:rsidP="00F71533">
            <w:r>
              <w:rPr>
                <w:b/>
              </w:rPr>
              <w:t>Use case ID:</w:t>
            </w:r>
            <w:r>
              <w:t xml:space="preserve"> </w:t>
            </w:r>
            <w:r w:rsidRPr="00452954">
              <w:rPr>
                <w:b/>
              </w:rPr>
              <w:t>6</w:t>
            </w:r>
          </w:p>
        </w:tc>
        <w:tc>
          <w:tcPr>
            <w:tcW w:w="4829" w:type="dxa"/>
          </w:tcPr>
          <w:p w14:paraId="299ACAFC" w14:textId="77777777" w:rsidR="001D38B7" w:rsidRPr="00D6726D" w:rsidRDefault="001D38B7" w:rsidP="00F71533">
            <w:r>
              <w:rPr>
                <w:b/>
              </w:rPr>
              <w:t xml:space="preserve">Use case name: </w:t>
            </w:r>
            <w:r>
              <w:t>Update existing task</w:t>
            </w:r>
          </w:p>
        </w:tc>
      </w:tr>
      <w:tr w:rsidR="001D38B7" w14:paraId="562D78F4" w14:textId="77777777" w:rsidTr="00C433F8">
        <w:trPr>
          <w:trHeight w:val="260"/>
        </w:trPr>
        <w:tc>
          <w:tcPr>
            <w:tcW w:w="8931" w:type="dxa"/>
            <w:gridSpan w:val="2"/>
          </w:tcPr>
          <w:p w14:paraId="24C289CE" w14:textId="77777777" w:rsidR="001D38B7" w:rsidRPr="00E00E17" w:rsidRDefault="001D38B7" w:rsidP="00F71533">
            <w:r>
              <w:rPr>
                <w:b/>
              </w:rPr>
              <w:t>Test number: 1</w:t>
            </w:r>
          </w:p>
        </w:tc>
      </w:tr>
      <w:tr w:rsidR="001D38B7" w14:paraId="1713E399" w14:textId="77777777" w:rsidTr="00C433F8">
        <w:trPr>
          <w:trHeight w:val="350"/>
        </w:trPr>
        <w:tc>
          <w:tcPr>
            <w:tcW w:w="8931" w:type="dxa"/>
            <w:gridSpan w:val="2"/>
          </w:tcPr>
          <w:p w14:paraId="29860FAB" w14:textId="77777777" w:rsidR="001D38B7" w:rsidRPr="00251EDD" w:rsidRDefault="001D38B7" w:rsidP="00F71533">
            <w:r>
              <w:rPr>
                <w:b/>
              </w:rPr>
              <w:t xml:space="preserve">Objective: </w:t>
            </w:r>
            <w:r>
              <w:t>Test the “Update existing task” functionality.</w:t>
            </w:r>
          </w:p>
        </w:tc>
      </w:tr>
      <w:tr w:rsidR="001D38B7" w14:paraId="6B9383B0" w14:textId="77777777" w:rsidTr="00C433F8">
        <w:trPr>
          <w:trHeight w:val="872"/>
        </w:trPr>
        <w:tc>
          <w:tcPr>
            <w:tcW w:w="8931" w:type="dxa"/>
            <w:gridSpan w:val="2"/>
          </w:tcPr>
          <w:p w14:paraId="710F1B34" w14:textId="77777777" w:rsidR="001D38B7" w:rsidRPr="00251EDD" w:rsidRDefault="001D38B7" w:rsidP="00F71533">
            <w:r>
              <w:rPr>
                <w:b/>
              </w:rPr>
              <w:t xml:space="preserve">Set up: </w:t>
            </w:r>
            <w:r>
              <w:t>Office Manager (Username: Manager) is logged in. Task (ACT108) for “</w:t>
            </w:r>
            <w:proofErr w:type="spellStart"/>
            <w:r>
              <w:t>InfoPharma</w:t>
            </w:r>
            <w:proofErr w:type="spellEnd"/>
            <w:r>
              <w:t xml:space="preserve"> Ltd” is created.</w:t>
            </w:r>
          </w:p>
        </w:tc>
      </w:tr>
      <w:tr w:rsidR="001D38B7" w14:paraId="163FA2DB" w14:textId="77777777" w:rsidTr="00C433F8">
        <w:trPr>
          <w:trHeight w:val="998"/>
        </w:trPr>
        <w:tc>
          <w:tcPr>
            <w:tcW w:w="8931" w:type="dxa"/>
            <w:gridSpan w:val="2"/>
          </w:tcPr>
          <w:p w14:paraId="152FE310" w14:textId="77777777" w:rsidR="001D38B7" w:rsidRDefault="001D38B7" w:rsidP="00F71533">
            <w:pPr>
              <w:rPr>
                <w:b/>
              </w:rPr>
            </w:pPr>
            <w:r>
              <w:rPr>
                <w:b/>
              </w:rPr>
              <w:t xml:space="preserve">Expected results: </w:t>
            </w:r>
          </w:p>
          <w:p w14:paraId="6926947B" w14:textId="77777777" w:rsidR="001D38B7" w:rsidRDefault="001D38B7" w:rsidP="00BA3D0F">
            <w:pPr>
              <w:pStyle w:val="ListParagraph"/>
              <w:numPr>
                <w:ilvl w:val="0"/>
                <w:numId w:val="39"/>
              </w:numPr>
              <w:spacing w:line="240" w:lineRule="auto"/>
            </w:pPr>
            <w:r>
              <w:t>Task has been updated. (User: Manager)</w:t>
            </w:r>
          </w:p>
          <w:p w14:paraId="081B3151" w14:textId="77777777" w:rsidR="001D38B7" w:rsidRPr="00E00E17" w:rsidRDefault="001D38B7" w:rsidP="00BA3D0F">
            <w:pPr>
              <w:pStyle w:val="ListParagraph"/>
              <w:numPr>
                <w:ilvl w:val="0"/>
                <w:numId w:val="39"/>
              </w:numPr>
              <w:spacing w:line="240" w:lineRule="auto"/>
            </w:pPr>
            <w:r>
              <w:t>The updated task user (Manager) corresponds to the one in the database records.</w:t>
            </w:r>
          </w:p>
        </w:tc>
      </w:tr>
      <w:tr w:rsidR="001D38B7" w14:paraId="4B0EAD2B" w14:textId="77777777" w:rsidTr="00C433F8">
        <w:trPr>
          <w:trHeight w:val="935"/>
        </w:trPr>
        <w:tc>
          <w:tcPr>
            <w:tcW w:w="8931" w:type="dxa"/>
            <w:gridSpan w:val="2"/>
          </w:tcPr>
          <w:p w14:paraId="22576867" w14:textId="77777777" w:rsidR="001D38B7" w:rsidRDefault="001D38B7" w:rsidP="00F71533">
            <w:pPr>
              <w:rPr>
                <w:b/>
              </w:rPr>
            </w:pPr>
            <w:r>
              <w:rPr>
                <w:b/>
              </w:rPr>
              <w:t>Test:</w:t>
            </w:r>
          </w:p>
          <w:p w14:paraId="0E4CFDC7" w14:textId="77777777" w:rsidR="001D38B7" w:rsidRDefault="001D38B7" w:rsidP="00BA3D0F">
            <w:pPr>
              <w:pStyle w:val="ListParagraph"/>
              <w:numPr>
                <w:ilvl w:val="0"/>
                <w:numId w:val="40"/>
              </w:numPr>
              <w:spacing w:line="240" w:lineRule="auto"/>
            </w:pPr>
            <w:r>
              <w:t>Select Job Processing-&gt;Select “</w:t>
            </w:r>
            <w:proofErr w:type="spellStart"/>
            <w:r>
              <w:t>InfoPharma</w:t>
            </w:r>
            <w:proofErr w:type="spellEnd"/>
            <w:r>
              <w:t xml:space="preserve"> Ltd”-&gt; Click on the task ACT108.</w:t>
            </w:r>
          </w:p>
          <w:p w14:paraId="3AB08446" w14:textId="77777777" w:rsidR="001D38B7" w:rsidRDefault="001D38B7" w:rsidP="00BA3D0F">
            <w:pPr>
              <w:pStyle w:val="ListParagraph"/>
              <w:numPr>
                <w:ilvl w:val="0"/>
                <w:numId w:val="40"/>
              </w:numPr>
              <w:spacing w:line="240" w:lineRule="auto"/>
            </w:pPr>
            <w:r>
              <w:t>Change User from “Development” to “Manager”.</w:t>
            </w:r>
          </w:p>
          <w:p w14:paraId="20CF4820" w14:textId="77777777" w:rsidR="001D38B7" w:rsidRPr="00251EDD" w:rsidRDefault="001D38B7" w:rsidP="00BA3D0F">
            <w:pPr>
              <w:pStyle w:val="ListParagraph"/>
              <w:numPr>
                <w:ilvl w:val="0"/>
                <w:numId w:val="40"/>
              </w:numPr>
              <w:spacing w:line="240" w:lineRule="auto"/>
            </w:pPr>
            <w:r>
              <w:t>Check whether task User value (Manager) corresponds to the one in the database records.</w:t>
            </w:r>
          </w:p>
        </w:tc>
      </w:tr>
      <w:tr w:rsidR="001D38B7" w14:paraId="2861736F" w14:textId="77777777" w:rsidTr="00C433F8">
        <w:trPr>
          <w:trHeight w:val="350"/>
        </w:trPr>
        <w:tc>
          <w:tcPr>
            <w:tcW w:w="8931" w:type="dxa"/>
            <w:gridSpan w:val="2"/>
          </w:tcPr>
          <w:p w14:paraId="0D1637A5" w14:textId="77777777" w:rsidR="001D38B7" w:rsidRPr="00E00E17" w:rsidRDefault="001D38B7" w:rsidP="00F71533">
            <w:pPr>
              <w:rPr>
                <w:b/>
              </w:rPr>
            </w:pPr>
            <w:r>
              <w:rPr>
                <w:b/>
              </w:rPr>
              <w:t>Test record: Task has been successfully updated</w:t>
            </w:r>
          </w:p>
        </w:tc>
      </w:tr>
      <w:tr w:rsidR="001D38B7" w14:paraId="32AAEB7F" w14:textId="77777777" w:rsidTr="00C433F8">
        <w:trPr>
          <w:trHeight w:val="418"/>
        </w:trPr>
        <w:tc>
          <w:tcPr>
            <w:tcW w:w="4102" w:type="dxa"/>
          </w:tcPr>
          <w:p w14:paraId="3D962F88" w14:textId="77777777" w:rsidR="001D38B7" w:rsidRPr="00E00E17" w:rsidRDefault="001D38B7" w:rsidP="00F71533">
            <w:pPr>
              <w:rPr>
                <w:b/>
              </w:rPr>
            </w:pPr>
            <w:r>
              <w:rPr>
                <w:b/>
              </w:rPr>
              <w:t>Date: 2018/04/16</w:t>
            </w:r>
          </w:p>
        </w:tc>
        <w:tc>
          <w:tcPr>
            <w:tcW w:w="4829" w:type="dxa"/>
          </w:tcPr>
          <w:p w14:paraId="45AA55D0" w14:textId="77777777" w:rsidR="001D38B7" w:rsidRPr="00E00E17" w:rsidRDefault="001D38B7" w:rsidP="00F71533">
            <w:r>
              <w:rPr>
                <w:b/>
              </w:rPr>
              <w:t>Tester: Patrick</w:t>
            </w:r>
          </w:p>
        </w:tc>
      </w:tr>
      <w:tr w:rsidR="001D38B7" w14:paraId="7EAA9F4E" w14:textId="77777777" w:rsidTr="00C433F8">
        <w:trPr>
          <w:trHeight w:val="433"/>
        </w:trPr>
        <w:tc>
          <w:tcPr>
            <w:tcW w:w="8931" w:type="dxa"/>
            <w:gridSpan w:val="2"/>
          </w:tcPr>
          <w:p w14:paraId="6219464B" w14:textId="77777777" w:rsidR="001D38B7" w:rsidRPr="00E00E17" w:rsidRDefault="001D38B7" w:rsidP="00F71533">
            <w:r>
              <w:rPr>
                <w:b/>
              </w:rPr>
              <w:t>Result: Passed</w:t>
            </w:r>
          </w:p>
        </w:tc>
      </w:tr>
      <w:tr w:rsidR="001D38B7" w14:paraId="42F2AC13" w14:textId="77777777" w:rsidTr="00C433F8">
        <w:trPr>
          <w:trHeight w:val="418"/>
        </w:trPr>
        <w:tc>
          <w:tcPr>
            <w:tcW w:w="4102" w:type="dxa"/>
          </w:tcPr>
          <w:p w14:paraId="72AE8166" w14:textId="77777777" w:rsidR="001D38B7" w:rsidRPr="00E00E17" w:rsidRDefault="001D38B7" w:rsidP="00F71533">
            <w:r>
              <w:rPr>
                <w:b/>
              </w:rPr>
              <w:t>Date:</w:t>
            </w:r>
          </w:p>
        </w:tc>
        <w:tc>
          <w:tcPr>
            <w:tcW w:w="4829" w:type="dxa"/>
          </w:tcPr>
          <w:p w14:paraId="2BA70EE2" w14:textId="77777777" w:rsidR="001D38B7" w:rsidRPr="00E00E17" w:rsidRDefault="001D38B7" w:rsidP="00F71533">
            <w:pPr>
              <w:rPr>
                <w:b/>
              </w:rPr>
            </w:pPr>
            <w:r>
              <w:rPr>
                <w:b/>
              </w:rPr>
              <w:t>Tester:</w:t>
            </w:r>
          </w:p>
        </w:tc>
      </w:tr>
      <w:tr w:rsidR="001D38B7" w14:paraId="0CB4EDBC" w14:textId="77777777" w:rsidTr="00C433F8">
        <w:trPr>
          <w:trHeight w:val="418"/>
        </w:trPr>
        <w:tc>
          <w:tcPr>
            <w:tcW w:w="4102" w:type="dxa"/>
          </w:tcPr>
          <w:p w14:paraId="72C022AD" w14:textId="77777777" w:rsidR="001D38B7" w:rsidRPr="00E00E17" w:rsidRDefault="001D38B7" w:rsidP="00F71533">
            <w:r>
              <w:rPr>
                <w:b/>
              </w:rPr>
              <w:t>Result:</w:t>
            </w:r>
          </w:p>
        </w:tc>
        <w:tc>
          <w:tcPr>
            <w:tcW w:w="4829" w:type="dxa"/>
          </w:tcPr>
          <w:p w14:paraId="4FFF3584" w14:textId="77777777" w:rsidR="001D38B7" w:rsidRDefault="001D38B7" w:rsidP="00F71533"/>
        </w:tc>
      </w:tr>
    </w:tbl>
    <w:p w14:paraId="75083D56" w14:textId="393B4F98" w:rsidR="00D11DF9" w:rsidRDefault="00D11DF9">
      <w:pPr>
        <w:rPr>
          <w:b/>
          <w:u w:val="single"/>
        </w:rPr>
      </w:pPr>
    </w:p>
    <w:p w14:paraId="33695602" w14:textId="7574F4C3" w:rsidR="00BA3D0F" w:rsidRPr="00D11DF9" w:rsidRDefault="00BA3D0F">
      <w:pPr>
        <w:rPr>
          <w:b/>
          <w:u w:val="single"/>
        </w:rPr>
      </w:pPr>
      <w:r>
        <w:rPr>
          <w:b/>
          <w:u w:val="single"/>
        </w:rPr>
        <w:t>Alternative flow:</w:t>
      </w:r>
    </w:p>
    <w:tbl>
      <w:tblPr>
        <w:tblStyle w:val="TableGrid"/>
        <w:tblW w:w="0" w:type="auto"/>
        <w:tblInd w:w="-5" w:type="dxa"/>
        <w:tblLook w:val="04A0" w:firstRow="1" w:lastRow="0" w:firstColumn="1" w:lastColumn="0" w:noHBand="0" w:noVBand="1"/>
      </w:tblPr>
      <w:tblGrid>
        <w:gridCol w:w="4102"/>
        <w:gridCol w:w="4829"/>
      </w:tblGrid>
      <w:tr w:rsidR="00BA3D0F" w14:paraId="2C2B0F41" w14:textId="77777777" w:rsidTr="00C433F8">
        <w:trPr>
          <w:trHeight w:val="433"/>
        </w:trPr>
        <w:tc>
          <w:tcPr>
            <w:tcW w:w="4102" w:type="dxa"/>
          </w:tcPr>
          <w:p w14:paraId="27A7F7C5" w14:textId="77777777" w:rsidR="00BA3D0F" w:rsidRPr="00452954" w:rsidRDefault="00BA3D0F" w:rsidP="00F71533">
            <w:pPr>
              <w:rPr>
                <w:b/>
              </w:rPr>
            </w:pPr>
            <w:r>
              <w:rPr>
                <w:b/>
              </w:rPr>
              <w:t>Use case ID:</w:t>
            </w:r>
            <w:r>
              <w:t xml:space="preserve"> </w:t>
            </w:r>
            <w:r>
              <w:rPr>
                <w:b/>
              </w:rPr>
              <w:t>7</w:t>
            </w:r>
          </w:p>
        </w:tc>
        <w:tc>
          <w:tcPr>
            <w:tcW w:w="4829" w:type="dxa"/>
          </w:tcPr>
          <w:p w14:paraId="71D8FB3C" w14:textId="77777777" w:rsidR="00BA3D0F" w:rsidRPr="00D6726D" w:rsidRDefault="00BA3D0F" w:rsidP="00F71533">
            <w:r>
              <w:rPr>
                <w:b/>
              </w:rPr>
              <w:t xml:space="preserve">Use case name: </w:t>
            </w:r>
            <w:r>
              <w:t xml:space="preserve">Update existing task: </w:t>
            </w:r>
            <w:proofErr w:type="spellStart"/>
            <w:r>
              <w:t>NoUser</w:t>
            </w:r>
            <w:proofErr w:type="spellEnd"/>
          </w:p>
        </w:tc>
      </w:tr>
      <w:tr w:rsidR="00BA3D0F" w14:paraId="73C76B05" w14:textId="77777777" w:rsidTr="00C433F8">
        <w:trPr>
          <w:trHeight w:val="260"/>
        </w:trPr>
        <w:tc>
          <w:tcPr>
            <w:tcW w:w="8931" w:type="dxa"/>
            <w:gridSpan w:val="2"/>
          </w:tcPr>
          <w:p w14:paraId="0AF4FE2B" w14:textId="6C5369B1" w:rsidR="00BA3D0F" w:rsidRPr="00C002E4" w:rsidRDefault="00BA3D0F" w:rsidP="00F71533">
            <w:r>
              <w:rPr>
                <w:b/>
              </w:rPr>
              <w:t>Test number:</w:t>
            </w:r>
            <w:r w:rsidR="00C002E4">
              <w:rPr>
                <w:b/>
              </w:rPr>
              <w:t xml:space="preserve"> </w:t>
            </w:r>
            <w:r w:rsidR="00C002E4">
              <w:t>2</w:t>
            </w:r>
          </w:p>
        </w:tc>
      </w:tr>
      <w:tr w:rsidR="00BA3D0F" w14:paraId="6DD9AEAF" w14:textId="77777777" w:rsidTr="00C433F8">
        <w:trPr>
          <w:trHeight w:val="350"/>
        </w:trPr>
        <w:tc>
          <w:tcPr>
            <w:tcW w:w="8931" w:type="dxa"/>
            <w:gridSpan w:val="2"/>
          </w:tcPr>
          <w:p w14:paraId="44618FE2" w14:textId="77777777" w:rsidR="00BA3D0F" w:rsidRPr="00E8671B" w:rsidRDefault="00BA3D0F" w:rsidP="00F71533">
            <w:r>
              <w:rPr>
                <w:b/>
              </w:rPr>
              <w:t xml:space="preserve">Objective: </w:t>
            </w:r>
            <w:r>
              <w:t xml:space="preserve">Test the System’s response to updating task with </w:t>
            </w:r>
            <w:proofErr w:type="spellStart"/>
            <w:r>
              <w:t>unexisting</w:t>
            </w:r>
            <w:proofErr w:type="spellEnd"/>
            <w:r>
              <w:t xml:space="preserve"> user.</w:t>
            </w:r>
          </w:p>
        </w:tc>
      </w:tr>
      <w:tr w:rsidR="00BA3D0F" w14:paraId="117F5FA2" w14:textId="77777777" w:rsidTr="00C433F8">
        <w:trPr>
          <w:trHeight w:val="422"/>
        </w:trPr>
        <w:tc>
          <w:tcPr>
            <w:tcW w:w="8931" w:type="dxa"/>
            <w:gridSpan w:val="2"/>
          </w:tcPr>
          <w:p w14:paraId="530F6AC1" w14:textId="77777777" w:rsidR="00BA3D0F" w:rsidRPr="00E8671B" w:rsidRDefault="00BA3D0F" w:rsidP="00F71533">
            <w:r>
              <w:rPr>
                <w:b/>
              </w:rPr>
              <w:t xml:space="preserve">Set up: </w:t>
            </w:r>
            <w:r>
              <w:t xml:space="preserve">Office Manager is logged in (Manager). </w:t>
            </w:r>
            <w:proofErr w:type="spellStart"/>
            <w:r>
              <w:t>Unexisting</w:t>
            </w:r>
            <w:proofErr w:type="spellEnd"/>
            <w:r>
              <w:t xml:space="preserve"> user with username: Fake.</w:t>
            </w:r>
          </w:p>
        </w:tc>
      </w:tr>
      <w:tr w:rsidR="00BA3D0F" w14:paraId="6E2F4370" w14:textId="77777777" w:rsidTr="00C433F8">
        <w:trPr>
          <w:trHeight w:val="701"/>
        </w:trPr>
        <w:tc>
          <w:tcPr>
            <w:tcW w:w="8931" w:type="dxa"/>
            <w:gridSpan w:val="2"/>
          </w:tcPr>
          <w:p w14:paraId="5E848472" w14:textId="77777777" w:rsidR="00BA3D0F" w:rsidRDefault="00BA3D0F" w:rsidP="00F71533">
            <w:pPr>
              <w:rPr>
                <w:b/>
              </w:rPr>
            </w:pPr>
            <w:r>
              <w:rPr>
                <w:b/>
              </w:rPr>
              <w:t xml:space="preserve">Expected results: </w:t>
            </w:r>
          </w:p>
          <w:p w14:paraId="1CD9E4E7" w14:textId="77777777" w:rsidR="00BA3D0F" w:rsidRPr="00E8671B" w:rsidRDefault="00BA3D0F" w:rsidP="00BA3D0F">
            <w:pPr>
              <w:pStyle w:val="ListParagraph"/>
              <w:numPr>
                <w:ilvl w:val="0"/>
                <w:numId w:val="41"/>
              </w:numPr>
              <w:spacing w:line="240" w:lineRule="auto"/>
            </w:pPr>
            <w:r>
              <w:t>The System doesn’t change the task value for User.</w:t>
            </w:r>
          </w:p>
        </w:tc>
      </w:tr>
      <w:tr w:rsidR="00BA3D0F" w14:paraId="7998DD31" w14:textId="77777777" w:rsidTr="00C433F8">
        <w:trPr>
          <w:trHeight w:val="935"/>
        </w:trPr>
        <w:tc>
          <w:tcPr>
            <w:tcW w:w="8931" w:type="dxa"/>
            <w:gridSpan w:val="2"/>
          </w:tcPr>
          <w:p w14:paraId="263B1181" w14:textId="77777777" w:rsidR="00BA3D0F" w:rsidRDefault="00BA3D0F" w:rsidP="00F71533">
            <w:pPr>
              <w:rPr>
                <w:b/>
              </w:rPr>
            </w:pPr>
            <w:r>
              <w:rPr>
                <w:b/>
              </w:rPr>
              <w:lastRenderedPageBreak/>
              <w:t>Test:</w:t>
            </w:r>
          </w:p>
          <w:p w14:paraId="431B5868" w14:textId="77777777" w:rsidR="00BA3D0F" w:rsidRPr="00452954" w:rsidRDefault="00BA3D0F" w:rsidP="00BA3D0F">
            <w:pPr>
              <w:pStyle w:val="ListParagraph"/>
              <w:numPr>
                <w:ilvl w:val="0"/>
                <w:numId w:val="42"/>
              </w:numPr>
              <w:spacing w:line="240" w:lineRule="auto"/>
              <w:rPr>
                <w:b/>
              </w:rPr>
            </w:pPr>
            <w:r>
              <w:t>Select Job Processing-&gt;Select “</w:t>
            </w:r>
            <w:proofErr w:type="spellStart"/>
            <w:r>
              <w:t>InfoPharma</w:t>
            </w:r>
            <w:proofErr w:type="spellEnd"/>
            <w:r>
              <w:t xml:space="preserve"> Ltd”-&gt; Click on the task ACT108.</w:t>
            </w:r>
          </w:p>
          <w:p w14:paraId="0B1B5FC2" w14:textId="77777777" w:rsidR="00BA3D0F" w:rsidRPr="00452954" w:rsidRDefault="00BA3D0F" w:rsidP="00BA3D0F">
            <w:pPr>
              <w:pStyle w:val="ListParagraph"/>
              <w:numPr>
                <w:ilvl w:val="0"/>
                <w:numId w:val="42"/>
              </w:numPr>
              <w:spacing w:line="240" w:lineRule="auto"/>
              <w:rPr>
                <w:b/>
              </w:rPr>
            </w:pPr>
            <w:r>
              <w:t>Change User from “Development” to “Fake”.</w:t>
            </w:r>
          </w:p>
          <w:p w14:paraId="34353E04" w14:textId="77777777" w:rsidR="00BA3D0F" w:rsidRPr="00E8671B" w:rsidRDefault="00BA3D0F" w:rsidP="00BA3D0F">
            <w:pPr>
              <w:pStyle w:val="ListParagraph"/>
              <w:numPr>
                <w:ilvl w:val="0"/>
                <w:numId w:val="42"/>
              </w:numPr>
              <w:spacing w:line="240" w:lineRule="auto"/>
              <w:rPr>
                <w:b/>
              </w:rPr>
            </w:pPr>
            <w:r>
              <w:t>Check whether task User value (Development) corresponds to the one in the database records.</w:t>
            </w:r>
          </w:p>
        </w:tc>
      </w:tr>
      <w:tr w:rsidR="00BA3D0F" w14:paraId="2BCC8AD7" w14:textId="77777777" w:rsidTr="00C433F8">
        <w:trPr>
          <w:trHeight w:val="350"/>
        </w:trPr>
        <w:tc>
          <w:tcPr>
            <w:tcW w:w="8931" w:type="dxa"/>
            <w:gridSpan w:val="2"/>
          </w:tcPr>
          <w:p w14:paraId="786A9469" w14:textId="77777777" w:rsidR="00BA3D0F" w:rsidRPr="00E00E17" w:rsidRDefault="00BA3D0F" w:rsidP="00F71533">
            <w:pPr>
              <w:rPr>
                <w:b/>
              </w:rPr>
            </w:pPr>
            <w:r>
              <w:rPr>
                <w:b/>
              </w:rPr>
              <w:t>Test record: Task has been unchanged</w:t>
            </w:r>
          </w:p>
        </w:tc>
      </w:tr>
      <w:tr w:rsidR="00BA3D0F" w14:paraId="26CE8B9E" w14:textId="77777777" w:rsidTr="00C433F8">
        <w:trPr>
          <w:trHeight w:val="418"/>
        </w:trPr>
        <w:tc>
          <w:tcPr>
            <w:tcW w:w="4102" w:type="dxa"/>
          </w:tcPr>
          <w:p w14:paraId="60F715F9" w14:textId="77777777" w:rsidR="00BA3D0F" w:rsidRPr="00E00E17" w:rsidRDefault="00BA3D0F" w:rsidP="00F71533">
            <w:pPr>
              <w:rPr>
                <w:b/>
              </w:rPr>
            </w:pPr>
            <w:r>
              <w:rPr>
                <w:b/>
              </w:rPr>
              <w:t>Date: 2018/04/16</w:t>
            </w:r>
          </w:p>
        </w:tc>
        <w:tc>
          <w:tcPr>
            <w:tcW w:w="4829" w:type="dxa"/>
          </w:tcPr>
          <w:p w14:paraId="0212D052" w14:textId="77777777" w:rsidR="00BA3D0F" w:rsidRPr="00E00E17" w:rsidRDefault="00BA3D0F" w:rsidP="00F71533">
            <w:r>
              <w:rPr>
                <w:b/>
              </w:rPr>
              <w:t>Tester: Patrick</w:t>
            </w:r>
          </w:p>
        </w:tc>
      </w:tr>
      <w:tr w:rsidR="00BA3D0F" w14:paraId="0BFBA8AD" w14:textId="77777777" w:rsidTr="00C433F8">
        <w:trPr>
          <w:trHeight w:val="433"/>
        </w:trPr>
        <w:tc>
          <w:tcPr>
            <w:tcW w:w="8931" w:type="dxa"/>
            <w:gridSpan w:val="2"/>
          </w:tcPr>
          <w:p w14:paraId="5CCEFE39" w14:textId="77777777" w:rsidR="00BA3D0F" w:rsidRPr="00E00E17" w:rsidRDefault="00BA3D0F" w:rsidP="00F71533">
            <w:r>
              <w:rPr>
                <w:b/>
              </w:rPr>
              <w:t>Result: Passed</w:t>
            </w:r>
          </w:p>
        </w:tc>
      </w:tr>
      <w:tr w:rsidR="00BA3D0F" w14:paraId="7E451B43" w14:textId="77777777" w:rsidTr="00C433F8">
        <w:trPr>
          <w:trHeight w:val="418"/>
        </w:trPr>
        <w:tc>
          <w:tcPr>
            <w:tcW w:w="4102" w:type="dxa"/>
          </w:tcPr>
          <w:p w14:paraId="5082B1C4" w14:textId="77777777" w:rsidR="00BA3D0F" w:rsidRPr="00E00E17" w:rsidRDefault="00BA3D0F" w:rsidP="00F71533">
            <w:r>
              <w:rPr>
                <w:b/>
              </w:rPr>
              <w:t>Date:</w:t>
            </w:r>
          </w:p>
        </w:tc>
        <w:tc>
          <w:tcPr>
            <w:tcW w:w="4829" w:type="dxa"/>
          </w:tcPr>
          <w:p w14:paraId="40EA7988" w14:textId="77777777" w:rsidR="00BA3D0F" w:rsidRPr="00E00E17" w:rsidRDefault="00BA3D0F" w:rsidP="00F71533">
            <w:pPr>
              <w:rPr>
                <w:b/>
              </w:rPr>
            </w:pPr>
            <w:r>
              <w:rPr>
                <w:b/>
              </w:rPr>
              <w:t>Tester:</w:t>
            </w:r>
          </w:p>
        </w:tc>
      </w:tr>
      <w:tr w:rsidR="00BA3D0F" w14:paraId="77B36BCB" w14:textId="77777777" w:rsidTr="00C433F8">
        <w:trPr>
          <w:trHeight w:val="418"/>
        </w:trPr>
        <w:tc>
          <w:tcPr>
            <w:tcW w:w="4102" w:type="dxa"/>
          </w:tcPr>
          <w:p w14:paraId="3C33D6C5" w14:textId="77777777" w:rsidR="00BA3D0F" w:rsidRPr="00E00E17" w:rsidRDefault="00BA3D0F" w:rsidP="00F71533">
            <w:r>
              <w:rPr>
                <w:b/>
              </w:rPr>
              <w:t>Result:</w:t>
            </w:r>
          </w:p>
        </w:tc>
        <w:tc>
          <w:tcPr>
            <w:tcW w:w="4829" w:type="dxa"/>
          </w:tcPr>
          <w:p w14:paraId="2BC3201B" w14:textId="77777777" w:rsidR="00BA3D0F" w:rsidRDefault="00BA3D0F" w:rsidP="00F71533"/>
        </w:tc>
      </w:tr>
    </w:tbl>
    <w:p w14:paraId="3F1EBA9E" w14:textId="4411A353" w:rsidR="00D11DF9" w:rsidRDefault="00D11DF9"/>
    <w:p w14:paraId="73B37BAB" w14:textId="24A7D20A" w:rsidR="00D11DF9" w:rsidRDefault="00D11DF9"/>
    <w:p w14:paraId="55317EC2" w14:textId="6085719B" w:rsidR="00D11DF9" w:rsidRDefault="00D11DF9"/>
    <w:p w14:paraId="574D9795" w14:textId="4520E45F" w:rsidR="00342876" w:rsidRDefault="00342876"/>
    <w:p w14:paraId="19E5E748" w14:textId="23E675AC" w:rsidR="00F842F0" w:rsidRDefault="00F842F0"/>
    <w:p w14:paraId="5B3D0A05" w14:textId="4FB6470B" w:rsidR="00F842F0" w:rsidRDefault="00F842F0"/>
    <w:p w14:paraId="1ED05A0C" w14:textId="3A1B4B29" w:rsidR="00F842F0" w:rsidRDefault="00F842F0"/>
    <w:p w14:paraId="441F44B4" w14:textId="7E9B7AF0" w:rsidR="00F842F0" w:rsidRDefault="00F842F0"/>
    <w:p w14:paraId="2DC84951" w14:textId="77B17347" w:rsidR="00F842F0" w:rsidRDefault="00F842F0"/>
    <w:p w14:paraId="6DA0563D" w14:textId="3B194E48" w:rsidR="00F842F0" w:rsidRDefault="00F842F0"/>
    <w:p w14:paraId="54DCFE31" w14:textId="3D107611" w:rsidR="00F842F0" w:rsidRDefault="00F842F0"/>
    <w:p w14:paraId="3B8E42F7" w14:textId="5BABE0EF" w:rsidR="00F842F0" w:rsidRDefault="00F842F0"/>
    <w:p w14:paraId="6BE11D8B" w14:textId="36374CD7" w:rsidR="00F842F0" w:rsidRDefault="00F842F0"/>
    <w:p w14:paraId="028BAAF4" w14:textId="4329F3C2" w:rsidR="00F842F0" w:rsidRDefault="00F842F0"/>
    <w:p w14:paraId="3B793E42" w14:textId="35564038" w:rsidR="00F842F0" w:rsidRDefault="00F842F0"/>
    <w:p w14:paraId="48EA80CE" w14:textId="675C3E38" w:rsidR="00F842F0" w:rsidRDefault="00F842F0"/>
    <w:p w14:paraId="58CBCCF3" w14:textId="1D82619E" w:rsidR="00F842F0" w:rsidRDefault="00F842F0"/>
    <w:p w14:paraId="2DE7ADFC" w14:textId="2C0A703E" w:rsidR="00F842F0" w:rsidRDefault="00F842F0"/>
    <w:p w14:paraId="2780D03E" w14:textId="13C1AC93" w:rsidR="00F842F0" w:rsidRDefault="00F842F0"/>
    <w:p w14:paraId="080632E9" w14:textId="77777777" w:rsidR="00F842F0" w:rsidRDefault="00F842F0"/>
    <w:p w14:paraId="10F9AF05" w14:textId="27E61969" w:rsidR="00597C00" w:rsidRDefault="00896323" w:rsidP="00896323">
      <w:pPr>
        <w:pStyle w:val="Heading1"/>
      </w:pPr>
      <w:bookmarkStart w:id="16" w:name="_Toc512214705"/>
      <w:r>
        <w:lastRenderedPageBreak/>
        <w:t xml:space="preserve">Non-Functional </w:t>
      </w:r>
      <w:r>
        <w:t>Testing</w:t>
      </w:r>
      <w:bookmarkEnd w:id="16"/>
    </w:p>
    <w:p w14:paraId="41698944" w14:textId="77777777" w:rsidR="00896323" w:rsidRPr="00896323" w:rsidRDefault="00896323" w:rsidP="00896323"/>
    <w:p w14:paraId="38223E39" w14:textId="570AA6EE" w:rsidR="008677D1" w:rsidRDefault="008677D1">
      <w:r>
        <w:t>We have chosen to test Security and Reliability as the two non-functional requirements for our system.</w:t>
      </w:r>
    </w:p>
    <w:p w14:paraId="4EB2ED93" w14:textId="661C6D99" w:rsidR="00C002E4" w:rsidRPr="00896323" w:rsidRDefault="00A170FE" w:rsidP="00F842F0">
      <w:pPr>
        <w:pStyle w:val="Heading2"/>
      </w:pPr>
      <w:bookmarkStart w:id="17" w:name="_Toc512214706"/>
      <w:r w:rsidRPr="00896323">
        <w:t>Security</w:t>
      </w:r>
      <w:bookmarkEnd w:id="17"/>
    </w:p>
    <w:p w14:paraId="6BA56AD5" w14:textId="77777777" w:rsidR="00A170FE" w:rsidRPr="00A170FE" w:rsidRDefault="00A170FE" w:rsidP="00A170FE"/>
    <w:tbl>
      <w:tblPr>
        <w:tblStyle w:val="TableGrid"/>
        <w:tblW w:w="9317" w:type="dxa"/>
        <w:tblInd w:w="0" w:type="dxa"/>
        <w:tblLayout w:type="fixed"/>
        <w:tblLook w:val="04A0" w:firstRow="1" w:lastRow="0" w:firstColumn="1" w:lastColumn="0" w:noHBand="0" w:noVBand="1"/>
      </w:tblPr>
      <w:tblGrid>
        <w:gridCol w:w="2991"/>
        <w:gridCol w:w="1740"/>
        <w:gridCol w:w="1474"/>
        <w:gridCol w:w="3112"/>
      </w:tblGrid>
      <w:tr w:rsidR="008A0DFD" w:rsidRPr="00922DD1" w14:paraId="2339B337" w14:textId="77777777" w:rsidTr="00CE5C32">
        <w:trPr>
          <w:trHeight w:val="710"/>
        </w:trPr>
        <w:tc>
          <w:tcPr>
            <w:tcW w:w="2991" w:type="dxa"/>
            <w:vAlign w:val="center"/>
          </w:tcPr>
          <w:p w14:paraId="710F4F4A" w14:textId="77777777" w:rsidR="008A0DFD" w:rsidRPr="00922DD1" w:rsidRDefault="008A0DFD" w:rsidP="00CE5C32">
            <w:pPr>
              <w:rPr>
                <w:sz w:val="28"/>
                <w:szCs w:val="28"/>
              </w:rPr>
            </w:pPr>
            <w:r w:rsidRPr="00922DD1">
              <w:rPr>
                <w:sz w:val="28"/>
                <w:szCs w:val="28"/>
              </w:rPr>
              <w:t>Requirement #: NF1</w:t>
            </w:r>
          </w:p>
        </w:tc>
        <w:tc>
          <w:tcPr>
            <w:tcW w:w="3214" w:type="dxa"/>
            <w:gridSpan w:val="2"/>
            <w:vAlign w:val="center"/>
          </w:tcPr>
          <w:p w14:paraId="7361C117" w14:textId="77777777" w:rsidR="008A0DFD" w:rsidRPr="00922DD1" w:rsidRDefault="008A0DFD" w:rsidP="00CE5C32">
            <w:pPr>
              <w:rPr>
                <w:sz w:val="28"/>
                <w:szCs w:val="28"/>
              </w:rPr>
            </w:pPr>
            <w:r w:rsidRPr="00922DD1">
              <w:rPr>
                <w:sz w:val="28"/>
                <w:szCs w:val="28"/>
              </w:rPr>
              <w:t>Requirement Type: NFR</w:t>
            </w:r>
          </w:p>
        </w:tc>
        <w:tc>
          <w:tcPr>
            <w:tcW w:w="3112" w:type="dxa"/>
            <w:vAlign w:val="center"/>
          </w:tcPr>
          <w:p w14:paraId="08398F43" w14:textId="77777777" w:rsidR="008A0DFD" w:rsidRPr="00922DD1" w:rsidRDefault="008A0DFD" w:rsidP="00CE5C32">
            <w:pPr>
              <w:rPr>
                <w:sz w:val="28"/>
                <w:szCs w:val="28"/>
              </w:rPr>
            </w:pPr>
            <w:r w:rsidRPr="00922DD1">
              <w:rPr>
                <w:sz w:val="28"/>
                <w:szCs w:val="28"/>
              </w:rPr>
              <w:t>Event/use case #:</w:t>
            </w:r>
          </w:p>
        </w:tc>
      </w:tr>
      <w:tr w:rsidR="008A0DFD" w:rsidRPr="00922DD1" w14:paraId="5F66EA79" w14:textId="77777777" w:rsidTr="00CE5C32">
        <w:trPr>
          <w:trHeight w:val="666"/>
        </w:trPr>
        <w:tc>
          <w:tcPr>
            <w:tcW w:w="9317" w:type="dxa"/>
            <w:gridSpan w:val="4"/>
            <w:vAlign w:val="center"/>
          </w:tcPr>
          <w:p w14:paraId="779D0F75" w14:textId="77777777" w:rsidR="008A0DFD" w:rsidRPr="00922DD1" w:rsidRDefault="008A0DFD" w:rsidP="00CE5C32">
            <w:pPr>
              <w:rPr>
                <w:sz w:val="28"/>
                <w:szCs w:val="28"/>
              </w:rPr>
            </w:pPr>
            <w:r w:rsidRPr="00922DD1">
              <w:rPr>
                <w:sz w:val="28"/>
                <w:szCs w:val="28"/>
              </w:rPr>
              <w:t>Description: The System shall be resistant to Brute-Force attacks.</w:t>
            </w:r>
          </w:p>
        </w:tc>
      </w:tr>
      <w:tr w:rsidR="008A0DFD" w:rsidRPr="00922DD1" w14:paraId="074F8C02" w14:textId="77777777" w:rsidTr="00CE5C32">
        <w:trPr>
          <w:trHeight w:val="666"/>
        </w:trPr>
        <w:tc>
          <w:tcPr>
            <w:tcW w:w="9317" w:type="dxa"/>
            <w:gridSpan w:val="4"/>
            <w:vAlign w:val="center"/>
          </w:tcPr>
          <w:p w14:paraId="0A3DFE40" w14:textId="77777777" w:rsidR="008A0DFD" w:rsidRPr="00922DD1" w:rsidRDefault="008A0DFD" w:rsidP="00CE5C32">
            <w:pPr>
              <w:rPr>
                <w:sz w:val="28"/>
                <w:szCs w:val="28"/>
              </w:rPr>
            </w:pPr>
            <w:r w:rsidRPr="00922DD1">
              <w:rPr>
                <w:sz w:val="28"/>
                <w:szCs w:val="28"/>
              </w:rPr>
              <w:t xml:space="preserve">Rationale: Brute-Force attacks can result in overloading the system, thus crashing it </w:t>
            </w:r>
            <w:proofErr w:type="gramStart"/>
            <w:r w:rsidRPr="00922DD1">
              <w:rPr>
                <w:sz w:val="28"/>
                <w:szCs w:val="28"/>
              </w:rPr>
              <w:t xml:space="preserve">( </w:t>
            </w:r>
            <w:proofErr w:type="spellStart"/>
            <w:r w:rsidRPr="00922DD1">
              <w:rPr>
                <w:sz w:val="28"/>
                <w:szCs w:val="28"/>
              </w:rPr>
              <w:t>DoS</w:t>
            </w:r>
            <w:proofErr w:type="spellEnd"/>
            <w:proofErr w:type="gramEnd"/>
            <w:r w:rsidRPr="00922DD1">
              <w:rPr>
                <w:sz w:val="28"/>
                <w:szCs w:val="28"/>
              </w:rPr>
              <w:t xml:space="preserve"> ), or even granting access to unauthorized users.</w:t>
            </w:r>
          </w:p>
        </w:tc>
      </w:tr>
      <w:tr w:rsidR="008A0DFD" w:rsidRPr="00922DD1" w14:paraId="4A9871CD" w14:textId="77777777" w:rsidTr="00CE5C32">
        <w:trPr>
          <w:trHeight w:val="714"/>
        </w:trPr>
        <w:tc>
          <w:tcPr>
            <w:tcW w:w="9317" w:type="dxa"/>
            <w:gridSpan w:val="4"/>
            <w:vAlign w:val="center"/>
          </w:tcPr>
          <w:p w14:paraId="11BAE965" w14:textId="77777777" w:rsidR="008A0DFD" w:rsidRPr="00922DD1" w:rsidRDefault="008A0DFD" w:rsidP="00CE5C32">
            <w:pPr>
              <w:rPr>
                <w:sz w:val="28"/>
                <w:szCs w:val="28"/>
              </w:rPr>
            </w:pPr>
            <w:r w:rsidRPr="00922DD1">
              <w:rPr>
                <w:sz w:val="28"/>
                <w:szCs w:val="28"/>
              </w:rPr>
              <w:t>Originator</w:t>
            </w:r>
            <w:proofErr w:type="gramStart"/>
            <w:r w:rsidRPr="00922DD1">
              <w:rPr>
                <w:sz w:val="28"/>
                <w:szCs w:val="28"/>
              </w:rPr>
              <w:t>: ?</w:t>
            </w:r>
            <w:proofErr w:type="gramEnd"/>
          </w:p>
        </w:tc>
      </w:tr>
      <w:tr w:rsidR="008A0DFD" w:rsidRPr="00922DD1" w14:paraId="2F44E482" w14:textId="77777777" w:rsidTr="00CE5C32">
        <w:trPr>
          <w:trHeight w:val="666"/>
        </w:trPr>
        <w:tc>
          <w:tcPr>
            <w:tcW w:w="9317" w:type="dxa"/>
            <w:gridSpan w:val="4"/>
            <w:vAlign w:val="center"/>
          </w:tcPr>
          <w:p w14:paraId="5552A275" w14:textId="77777777" w:rsidR="008A0DFD" w:rsidRPr="00922DD1" w:rsidRDefault="008A0DFD" w:rsidP="00CE5C32">
            <w:pPr>
              <w:rPr>
                <w:sz w:val="28"/>
                <w:szCs w:val="28"/>
              </w:rPr>
            </w:pPr>
            <w:r w:rsidRPr="00922DD1">
              <w:rPr>
                <w:sz w:val="28"/>
                <w:szCs w:val="28"/>
              </w:rPr>
              <w:t xml:space="preserve">Fit Criterion: For each account, if password is entered incorrectly more than 3 times: </w:t>
            </w:r>
          </w:p>
          <w:p w14:paraId="5E2F4C4D" w14:textId="77777777" w:rsidR="008A0DFD" w:rsidRPr="00922DD1" w:rsidRDefault="008A0DFD" w:rsidP="00BA3D0F">
            <w:pPr>
              <w:pStyle w:val="ListParagraph"/>
              <w:numPr>
                <w:ilvl w:val="0"/>
                <w:numId w:val="8"/>
              </w:numPr>
              <w:spacing w:line="240" w:lineRule="auto"/>
              <w:rPr>
                <w:sz w:val="28"/>
                <w:szCs w:val="28"/>
              </w:rPr>
            </w:pPr>
            <w:r>
              <w:rPr>
                <w:sz w:val="28"/>
                <w:szCs w:val="28"/>
              </w:rPr>
              <w:t>A</w:t>
            </w:r>
            <w:r w:rsidRPr="00922DD1">
              <w:rPr>
                <w:sz w:val="28"/>
                <w:szCs w:val="28"/>
              </w:rPr>
              <w:t xml:space="preserve">ccount is locked out for 3min. </w:t>
            </w:r>
          </w:p>
          <w:p w14:paraId="578F1218" w14:textId="77777777" w:rsidR="008A0DFD" w:rsidRPr="00922DD1" w:rsidRDefault="008A0DFD" w:rsidP="00BA3D0F">
            <w:pPr>
              <w:pStyle w:val="ListParagraph"/>
              <w:numPr>
                <w:ilvl w:val="0"/>
                <w:numId w:val="8"/>
              </w:numPr>
              <w:spacing w:line="240" w:lineRule="auto"/>
              <w:rPr>
                <w:sz w:val="28"/>
                <w:szCs w:val="28"/>
              </w:rPr>
            </w:pPr>
            <w:r w:rsidRPr="00922DD1">
              <w:rPr>
                <w:sz w:val="28"/>
                <w:szCs w:val="28"/>
              </w:rPr>
              <w:t>IP from which account was trying to log in is blocked for 3min.</w:t>
            </w:r>
          </w:p>
          <w:p w14:paraId="26B600AE" w14:textId="77777777" w:rsidR="008A0DFD" w:rsidRPr="00922DD1" w:rsidRDefault="008A0DFD" w:rsidP="00CE5C32">
            <w:pPr>
              <w:rPr>
                <w:sz w:val="28"/>
                <w:szCs w:val="28"/>
              </w:rPr>
            </w:pPr>
          </w:p>
        </w:tc>
      </w:tr>
      <w:tr w:rsidR="008A0DFD" w:rsidRPr="00922DD1" w14:paraId="21734DBE" w14:textId="77777777" w:rsidTr="00CE5C32">
        <w:trPr>
          <w:trHeight w:val="666"/>
        </w:trPr>
        <w:tc>
          <w:tcPr>
            <w:tcW w:w="4731" w:type="dxa"/>
            <w:gridSpan w:val="2"/>
            <w:vAlign w:val="center"/>
          </w:tcPr>
          <w:p w14:paraId="00FF2C24" w14:textId="77777777" w:rsidR="008A0DFD" w:rsidRPr="00922DD1" w:rsidRDefault="008A0DFD" w:rsidP="00CE5C32">
            <w:pPr>
              <w:rPr>
                <w:sz w:val="28"/>
                <w:szCs w:val="28"/>
              </w:rPr>
            </w:pPr>
            <w:r w:rsidRPr="00922DD1">
              <w:rPr>
                <w:sz w:val="28"/>
                <w:szCs w:val="28"/>
              </w:rPr>
              <w:t>Customer Satisfaction: N/A</w:t>
            </w:r>
          </w:p>
        </w:tc>
        <w:tc>
          <w:tcPr>
            <w:tcW w:w="4586" w:type="dxa"/>
            <w:gridSpan w:val="2"/>
            <w:vAlign w:val="center"/>
          </w:tcPr>
          <w:p w14:paraId="584D1D8B" w14:textId="77777777" w:rsidR="008A0DFD" w:rsidRPr="00922DD1" w:rsidRDefault="008A0DFD" w:rsidP="00CE5C32">
            <w:pPr>
              <w:rPr>
                <w:sz w:val="28"/>
                <w:szCs w:val="28"/>
              </w:rPr>
            </w:pPr>
            <w:r w:rsidRPr="00922DD1">
              <w:rPr>
                <w:sz w:val="28"/>
                <w:szCs w:val="28"/>
              </w:rPr>
              <w:t>Customer Dissatisfaction: N/A</w:t>
            </w:r>
          </w:p>
        </w:tc>
      </w:tr>
      <w:tr w:rsidR="008A0DFD" w:rsidRPr="00922DD1" w14:paraId="66C1762D" w14:textId="77777777" w:rsidTr="00CE5C32">
        <w:trPr>
          <w:trHeight w:val="666"/>
        </w:trPr>
        <w:tc>
          <w:tcPr>
            <w:tcW w:w="4731" w:type="dxa"/>
            <w:gridSpan w:val="2"/>
            <w:vAlign w:val="center"/>
          </w:tcPr>
          <w:p w14:paraId="5F7A34B5" w14:textId="77777777" w:rsidR="008A0DFD" w:rsidRPr="00922DD1" w:rsidRDefault="008A0DFD" w:rsidP="00CE5C32">
            <w:pPr>
              <w:rPr>
                <w:sz w:val="28"/>
                <w:szCs w:val="28"/>
              </w:rPr>
            </w:pPr>
            <w:r w:rsidRPr="00922DD1">
              <w:rPr>
                <w:sz w:val="28"/>
                <w:szCs w:val="28"/>
              </w:rPr>
              <w:t>Priority: High</w:t>
            </w:r>
          </w:p>
        </w:tc>
        <w:tc>
          <w:tcPr>
            <w:tcW w:w="4586" w:type="dxa"/>
            <w:gridSpan w:val="2"/>
            <w:vAlign w:val="center"/>
          </w:tcPr>
          <w:p w14:paraId="6E44F6EB" w14:textId="77777777" w:rsidR="008A0DFD" w:rsidRPr="00922DD1" w:rsidRDefault="008A0DFD" w:rsidP="00CE5C32">
            <w:pPr>
              <w:rPr>
                <w:sz w:val="28"/>
                <w:szCs w:val="28"/>
              </w:rPr>
            </w:pPr>
            <w:r w:rsidRPr="00922DD1">
              <w:rPr>
                <w:sz w:val="28"/>
                <w:szCs w:val="28"/>
              </w:rPr>
              <w:t>Conflicts: N/A</w:t>
            </w:r>
          </w:p>
        </w:tc>
      </w:tr>
      <w:tr w:rsidR="008A0DFD" w:rsidRPr="00922DD1" w14:paraId="69AE341A" w14:textId="77777777" w:rsidTr="00CE5C32">
        <w:trPr>
          <w:trHeight w:val="666"/>
        </w:trPr>
        <w:tc>
          <w:tcPr>
            <w:tcW w:w="9317" w:type="dxa"/>
            <w:gridSpan w:val="4"/>
            <w:vAlign w:val="center"/>
          </w:tcPr>
          <w:p w14:paraId="26DF9043" w14:textId="77777777" w:rsidR="008A0DFD" w:rsidRPr="00922DD1" w:rsidRDefault="008A0DFD" w:rsidP="00CE5C32">
            <w:pPr>
              <w:rPr>
                <w:sz w:val="28"/>
                <w:szCs w:val="28"/>
              </w:rPr>
            </w:pPr>
            <w:r w:rsidRPr="00922DD1">
              <w:rPr>
                <w:sz w:val="28"/>
                <w:szCs w:val="28"/>
              </w:rPr>
              <w:t>Supporting Materials: Non-functional testing.docx</w:t>
            </w:r>
          </w:p>
        </w:tc>
      </w:tr>
      <w:tr w:rsidR="008A0DFD" w:rsidRPr="00922DD1" w14:paraId="522D1119" w14:textId="77777777" w:rsidTr="00CE5C32">
        <w:trPr>
          <w:trHeight w:val="666"/>
        </w:trPr>
        <w:tc>
          <w:tcPr>
            <w:tcW w:w="9317" w:type="dxa"/>
            <w:gridSpan w:val="4"/>
            <w:vAlign w:val="center"/>
          </w:tcPr>
          <w:p w14:paraId="5B11BA83" w14:textId="77777777" w:rsidR="008A0DFD" w:rsidRPr="00922DD1" w:rsidRDefault="008A0DFD" w:rsidP="00CE5C32">
            <w:pPr>
              <w:rPr>
                <w:sz w:val="28"/>
                <w:szCs w:val="28"/>
              </w:rPr>
            </w:pPr>
            <w:r w:rsidRPr="00922DD1">
              <w:rPr>
                <w:sz w:val="28"/>
                <w:szCs w:val="28"/>
              </w:rPr>
              <w:t>History: V.1</w:t>
            </w:r>
          </w:p>
        </w:tc>
      </w:tr>
    </w:tbl>
    <w:p w14:paraId="15CC16AC" w14:textId="25F5E04C" w:rsidR="00EA6E96" w:rsidRDefault="00EA6E96"/>
    <w:p w14:paraId="64AA92E2" w14:textId="01E7407F" w:rsidR="008A0DFD" w:rsidRDefault="008A0DFD"/>
    <w:p w14:paraId="1FA1F52C" w14:textId="23476135" w:rsidR="008A0DFD" w:rsidRDefault="008A0DFD"/>
    <w:p w14:paraId="0468E5BE" w14:textId="47425DB0" w:rsidR="008A0DFD" w:rsidRDefault="008A0DFD"/>
    <w:p w14:paraId="5810F8D9" w14:textId="10A67CE3" w:rsidR="008A0DFD" w:rsidRDefault="008A0DFD"/>
    <w:p w14:paraId="5E11CB6F" w14:textId="6BB6394A" w:rsidR="008677D1" w:rsidRDefault="008677D1"/>
    <w:p w14:paraId="69A37E72" w14:textId="6DD12A20" w:rsidR="008A0DFD" w:rsidRDefault="008A0DFD"/>
    <w:p w14:paraId="0C49F4BB" w14:textId="71D27B3F" w:rsidR="00A170FE" w:rsidRDefault="00A170FE" w:rsidP="00F842F0">
      <w:pPr>
        <w:pStyle w:val="Heading2"/>
      </w:pPr>
      <w:bookmarkStart w:id="18" w:name="_Toc512214707"/>
      <w:r w:rsidRPr="00F842F0">
        <w:lastRenderedPageBreak/>
        <w:t>Reliability</w:t>
      </w:r>
      <w:bookmarkEnd w:id="18"/>
    </w:p>
    <w:p w14:paraId="32CF0CD5" w14:textId="77777777" w:rsidR="00F842F0" w:rsidRPr="00F842F0" w:rsidRDefault="00F842F0" w:rsidP="00F842F0"/>
    <w:tbl>
      <w:tblPr>
        <w:tblStyle w:val="TableGrid"/>
        <w:tblpPr w:leftFromText="180" w:rightFromText="180" w:vertAnchor="text" w:tblpY="1"/>
        <w:tblOverlap w:val="never"/>
        <w:tblW w:w="9317" w:type="dxa"/>
        <w:tblInd w:w="0" w:type="dxa"/>
        <w:tblLayout w:type="fixed"/>
        <w:tblLook w:val="04A0" w:firstRow="1" w:lastRow="0" w:firstColumn="1" w:lastColumn="0" w:noHBand="0" w:noVBand="1"/>
      </w:tblPr>
      <w:tblGrid>
        <w:gridCol w:w="2991"/>
        <w:gridCol w:w="1740"/>
        <w:gridCol w:w="1474"/>
        <w:gridCol w:w="3112"/>
      </w:tblGrid>
      <w:tr w:rsidR="008A0DFD" w:rsidRPr="00922DD1" w14:paraId="24C83FA8" w14:textId="77777777" w:rsidTr="00CE5C32">
        <w:trPr>
          <w:trHeight w:val="710"/>
        </w:trPr>
        <w:tc>
          <w:tcPr>
            <w:tcW w:w="2991" w:type="dxa"/>
            <w:vAlign w:val="center"/>
          </w:tcPr>
          <w:p w14:paraId="47E396A7" w14:textId="77777777" w:rsidR="008A0DFD" w:rsidRPr="00922DD1" w:rsidRDefault="008A0DFD" w:rsidP="00CE5C32">
            <w:pPr>
              <w:rPr>
                <w:sz w:val="28"/>
                <w:szCs w:val="28"/>
              </w:rPr>
            </w:pPr>
            <w:r w:rsidRPr="00922DD1">
              <w:rPr>
                <w:sz w:val="28"/>
                <w:szCs w:val="28"/>
              </w:rPr>
              <w:t>Requirement #: NF2</w:t>
            </w:r>
          </w:p>
        </w:tc>
        <w:tc>
          <w:tcPr>
            <w:tcW w:w="3214" w:type="dxa"/>
            <w:gridSpan w:val="2"/>
            <w:vAlign w:val="center"/>
          </w:tcPr>
          <w:p w14:paraId="01174D94" w14:textId="77777777" w:rsidR="008A0DFD" w:rsidRPr="00922DD1" w:rsidRDefault="008A0DFD" w:rsidP="00CE5C32">
            <w:pPr>
              <w:rPr>
                <w:sz w:val="28"/>
                <w:szCs w:val="28"/>
              </w:rPr>
            </w:pPr>
            <w:r w:rsidRPr="00922DD1">
              <w:rPr>
                <w:sz w:val="28"/>
                <w:szCs w:val="28"/>
              </w:rPr>
              <w:t>Requirement Type: NFR</w:t>
            </w:r>
          </w:p>
        </w:tc>
        <w:tc>
          <w:tcPr>
            <w:tcW w:w="3112" w:type="dxa"/>
            <w:vAlign w:val="center"/>
          </w:tcPr>
          <w:p w14:paraId="7607D020" w14:textId="77777777" w:rsidR="008A0DFD" w:rsidRPr="00922DD1" w:rsidRDefault="008A0DFD" w:rsidP="00CE5C32">
            <w:pPr>
              <w:rPr>
                <w:sz w:val="28"/>
                <w:szCs w:val="28"/>
              </w:rPr>
            </w:pPr>
            <w:r w:rsidRPr="00922DD1">
              <w:rPr>
                <w:sz w:val="28"/>
                <w:szCs w:val="28"/>
              </w:rPr>
              <w:t>Event/use case #:</w:t>
            </w:r>
          </w:p>
        </w:tc>
      </w:tr>
      <w:tr w:rsidR="008A0DFD" w:rsidRPr="00922DD1" w14:paraId="546E2F64" w14:textId="77777777" w:rsidTr="00CE5C32">
        <w:trPr>
          <w:trHeight w:val="666"/>
        </w:trPr>
        <w:tc>
          <w:tcPr>
            <w:tcW w:w="9317" w:type="dxa"/>
            <w:gridSpan w:val="4"/>
            <w:vAlign w:val="center"/>
          </w:tcPr>
          <w:p w14:paraId="313EE1EE" w14:textId="77777777" w:rsidR="008A0DFD" w:rsidRPr="00922DD1" w:rsidRDefault="008A0DFD" w:rsidP="00CE5C32">
            <w:pPr>
              <w:rPr>
                <w:sz w:val="28"/>
                <w:szCs w:val="28"/>
              </w:rPr>
            </w:pPr>
            <w:r w:rsidRPr="00922DD1">
              <w:rPr>
                <w:sz w:val="28"/>
                <w:szCs w:val="28"/>
              </w:rPr>
              <w:t>Description: Reliability of the BAPERS system using Feature testing</w:t>
            </w:r>
          </w:p>
        </w:tc>
      </w:tr>
      <w:tr w:rsidR="008A0DFD" w:rsidRPr="00922DD1" w14:paraId="4C51CF76" w14:textId="77777777" w:rsidTr="00CE5C32">
        <w:trPr>
          <w:trHeight w:val="666"/>
        </w:trPr>
        <w:tc>
          <w:tcPr>
            <w:tcW w:w="9317" w:type="dxa"/>
            <w:gridSpan w:val="4"/>
            <w:vAlign w:val="center"/>
          </w:tcPr>
          <w:p w14:paraId="221CF78E" w14:textId="77777777" w:rsidR="008A0DFD" w:rsidRPr="00922DD1" w:rsidRDefault="008A0DFD" w:rsidP="00CE5C32">
            <w:pPr>
              <w:rPr>
                <w:sz w:val="28"/>
                <w:szCs w:val="28"/>
              </w:rPr>
            </w:pPr>
            <w:r w:rsidRPr="00922DD1">
              <w:rPr>
                <w:sz w:val="28"/>
                <w:szCs w:val="28"/>
              </w:rPr>
              <w:t>Rationale: Feature testing must be performed to ensure all operations work successfully.</w:t>
            </w:r>
          </w:p>
        </w:tc>
      </w:tr>
      <w:tr w:rsidR="008A0DFD" w:rsidRPr="00922DD1" w14:paraId="4294885F" w14:textId="77777777" w:rsidTr="00CE5C32">
        <w:trPr>
          <w:trHeight w:val="714"/>
        </w:trPr>
        <w:tc>
          <w:tcPr>
            <w:tcW w:w="9317" w:type="dxa"/>
            <w:gridSpan w:val="4"/>
            <w:vAlign w:val="center"/>
          </w:tcPr>
          <w:p w14:paraId="7990C9A4" w14:textId="77777777" w:rsidR="008A0DFD" w:rsidRPr="00922DD1" w:rsidRDefault="008A0DFD" w:rsidP="00CE5C32">
            <w:pPr>
              <w:rPr>
                <w:sz w:val="28"/>
                <w:szCs w:val="28"/>
              </w:rPr>
            </w:pPr>
            <w:r w:rsidRPr="00922DD1">
              <w:rPr>
                <w:sz w:val="28"/>
                <w:szCs w:val="28"/>
              </w:rPr>
              <w:t>Originator</w:t>
            </w:r>
            <w:proofErr w:type="gramStart"/>
            <w:r w:rsidRPr="00922DD1">
              <w:rPr>
                <w:sz w:val="28"/>
                <w:szCs w:val="28"/>
              </w:rPr>
              <w:t>: ?</w:t>
            </w:r>
            <w:proofErr w:type="gramEnd"/>
          </w:p>
        </w:tc>
      </w:tr>
      <w:tr w:rsidR="008A0DFD" w:rsidRPr="00922DD1" w14:paraId="519509A6" w14:textId="77777777" w:rsidTr="00CE5C32">
        <w:trPr>
          <w:trHeight w:val="666"/>
        </w:trPr>
        <w:tc>
          <w:tcPr>
            <w:tcW w:w="9317" w:type="dxa"/>
            <w:gridSpan w:val="4"/>
            <w:vAlign w:val="center"/>
          </w:tcPr>
          <w:p w14:paraId="57407EA6" w14:textId="77777777" w:rsidR="008A0DFD" w:rsidRPr="00922DD1" w:rsidRDefault="008A0DFD" w:rsidP="00CE5C32">
            <w:pPr>
              <w:rPr>
                <w:sz w:val="28"/>
                <w:szCs w:val="28"/>
              </w:rPr>
            </w:pPr>
            <w:r w:rsidRPr="00922DD1">
              <w:rPr>
                <w:sz w:val="28"/>
                <w:szCs w:val="28"/>
              </w:rPr>
              <w:t xml:space="preserve">Fit Criterion: </w:t>
            </w:r>
          </w:p>
          <w:p w14:paraId="604793D9" w14:textId="77777777" w:rsidR="008A0DFD" w:rsidRPr="00922DD1" w:rsidRDefault="008A0DFD" w:rsidP="00BA3D0F">
            <w:pPr>
              <w:pStyle w:val="ListParagraph"/>
              <w:numPr>
                <w:ilvl w:val="0"/>
                <w:numId w:val="9"/>
              </w:numPr>
              <w:spacing w:line="240" w:lineRule="auto"/>
              <w:rPr>
                <w:sz w:val="28"/>
                <w:szCs w:val="28"/>
                <w:lang w:val="en-US"/>
              </w:rPr>
            </w:pPr>
            <w:r w:rsidRPr="00922DD1">
              <w:rPr>
                <w:sz w:val="28"/>
                <w:szCs w:val="28"/>
                <w:lang w:val="en-US"/>
              </w:rPr>
              <w:t>Each operation in the software is executed at least once without failures</w:t>
            </w:r>
          </w:p>
          <w:p w14:paraId="34FFDB1A" w14:textId="77777777" w:rsidR="008A0DFD" w:rsidRPr="00922DD1" w:rsidRDefault="008A0DFD" w:rsidP="00BA3D0F">
            <w:pPr>
              <w:pStyle w:val="ListParagraph"/>
              <w:numPr>
                <w:ilvl w:val="0"/>
                <w:numId w:val="9"/>
              </w:numPr>
              <w:spacing w:line="240" w:lineRule="auto"/>
              <w:rPr>
                <w:sz w:val="28"/>
                <w:szCs w:val="28"/>
                <w:lang w:val="en-US"/>
              </w:rPr>
            </w:pPr>
            <w:r w:rsidRPr="00922DD1">
              <w:rPr>
                <w:sz w:val="28"/>
                <w:szCs w:val="28"/>
                <w:lang w:val="en-US"/>
              </w:rPr>
              <w:t>Each operation has to be checked for its proper execution.</w:t>
            </w:r>
          </w:p>
          <w:p w14:paraId="5685442B" w14:textId="77777777" w:rsidR="008A0DFD" w:rsidRPr="00922DD1" w:rsidRDefault="008A0DFD" w:rsidP="00CE5C32">
            <w:pPr>
              <w:ind w:left="360"/>
              <w:rPr>
                <w:sz w:val="28"/>
                <w:szCs w:val="28"/>
              </w:rPr>
            </w:pPr>
          </w:p>
        </w:tc>
      </w:tr>
      <w:tr w:rsidR="008A0DFD" w:rsidRPr="00922DD1" w14:paraId="2C77047C" w14:textId="77777777" w:rsidTr="00CE5C32">
        <w:trPr>
          <w:trHeight w:val="666"/>
        </w:trPr>
        <w:tc>
          <w:tcPr>
            <w:tcW w:w="4731" w:type="dxa"/>
            <w:gridSpan w:val="2"/>
            <w:vAlign w:val="center"/>
          </w:tcPr>
          <w:p w14:paraId="5DA011F3" w14:textId="77777777" w:rsidR="008A0DFD" w:rsidRPr="00922DD1" w:rsidRDefault="008A0DFD" w:rsidP="00CE5C32">
            <w:pPr>
              <w:rPr>
                <w:sz w:val="28"/>
                <w:szCs w:val="28"/>
              </w:rPr>
            </w:pPr>
            <w:r w:rsidRPr="00922DD1">
              <w:rPr>
                <w:sz w:val="28"/>
                <w:szCs w:val="28"/>
              </w:rPr>
              <w:t>Customer Satisfaction: N/A</w:t>
            </w:r>
          </w:p>
        </w:tc>
        <w:tc>
          <w:tcPr>
            <w:tcW w:w="4586" w:type="dxa"/>
            <w:gridSpan w:val="2"/>
            <w:vAlign w:val="center"/>
          </w:tcPr>
          <w:p w14:paraId="60DD7FA7" w14:textId="77777777" w:rsidR="008A0DFD" w:rsidRPr="00922DD1" w:rsidRDefault="008A0DFD" w:rsidP="00CE5C32">
            <w:pPr>
              <w:rPr>
                <w:sz w:val="28"/>
                <w:szCs w:val="28"/>
              </w:rPr>
            </w:pPr>
            <w:r w:rsidRPr="00922DD1">
              <w:rPr>
                <w:sz w:val="28"/>
                <w:szCs w:val="28"/>
              </w:rPr>
              <w:t>Customer Dissatisfaction: N/A</w:t>
            </w:r>
          </w:p>
        </w:tc>
      </w:tr>
      <w:tr w:rsidR="008A0DFD" w:rsidRPr="00922DD1" w14:paraId="5643EFED" w14:textId="77777777" w:rsidTr="00CE5C32">
        <w:trPr>
          <w:trHeight w:val="666"/>
        </w:trPr>
        <w:tc>
          <w:tcPr>
            <w:tcW w:w="4731" w:type="dxa"/>
            <w:gridSpan w:val="2"/>
            <w:vAlign w:val="center"/>
          </w:tcPr>
          <w:p w14:paraId="6CF3C237" w14:textId="77777777" w:rsidR="008A0DFD" w:rsidRPr="00922DD1" w:rsidRDefault="008A0DFD" w:rsidP="00CE5C32">
            <w:pPr>
              <w:rPr>
                <w:sz w:val="28"/>
                <w:szCs w:val="28"/>
              </w:rPr>
            </w:pPr>
            <w:r w:rsidRPr="00922DD1">
              <w:rPr>
                <w:sz w:val="28"/>
                <w:szCs w:val="28"/>
              </w:rPr>
              <w:t>Priority: High</w:t>
            </w:r>
          </w:p>
        </w:tc>
        <w:tc>
          <w:tcPr>
            <w:tcW w:w="4586" w:type="dxa"/>
            <w:gridSpan w:val="2"/>
            <w:vAlign w:val="center"/>
          </w:tcPr>
          <w:p w14:paraId="5E6EA885" w14:textId="77777777" w:rsidR="008A0DFD" w:rsidRPr="00922DD1" w:rsidRDefault="008A0DFD" w:rsidP="00CE5C32">
            <w:pPr>
              <w:rPr>
                <w:sz w:val="28"/>
                <w:szCs w:val="28"/>
              </w:rPr>
            </w:pPr>
            <w:r w:rsidRPr="00922DD1">
              <w:rPr>
                <w:sz w:val="28"/>
                <w:szCs w:val="28"/>
              </w:rPr>
              <w:t>Conflicts: N/A</w:t>
            </w:r>
          </w:p>
        </w:tc>
      </w:tr>
      <w:tr w:rsidR="008A0DFD" w:rsidRPr="00922DD1" w14:paraId="5C37E5EB" w14:textId="77777777" w:rsidTr="00CE5C32">
        <w:trPr>
          <w:trHeight w:val="666"/>
        </w:trPr>
        <w:tc>
          <w:tcPr>
            <w:tcW w:w="9317" w:type="dxa"/>
            <w:gridSpan w:val="4"/>
            <w:vAlign w:val="center"/>
          </w:tcPr>
          <w:p w14:paraId="0758295F" w14:textId="77777777" w:rsidR="008A0DFD" w:rsidRPr="00922DD1" w:rsidRDefault="008A0DFD" w:rsidP="00CE5C32">
            <w:pPr>
              <w:rPr>
                <w:sz w:val="28"/>
                <w:szCs w:val="28"/>
              </w:rPr>
            </w:pPr>
            <w:r w:rsidRPr="00922DD1">
              <w:rPr>
                <w:sz w:val="28"/>
                <w:szCs w:val="28"/>
              </w:rPr>
              <w:t>Supporting Materials: Non-functional testing.docx</w:t>
            </w:r>
          </w:p>
        </w:tc>
      </w:tr>
      <w:tr w:rsidR="008A0DFD" w:rsidRPr="00922DD1" w14:paraId="29D60BCF" w14:textId="77777777" w:rsidTr="00CE5C32">
        <w:trPr>
          <w:trHeight w:val="666"/>
        </w:trPr>
        <w:tc>
          <w:tcPr>
            <w:tcW w:w="9317" w:type="dxa"/>
            <w:gridSpan w:val="4"/>
            <w:vAlign w:val="center"/>
          </w:tcPr>
          <w:p w14:paraId="677C625A" w14:textId="77777777" w:rsidR="008A0DFD" w:rsidRPr="00922DD1" w:rsidRDefault="008A0DFD" w:rsidP="00CE5C32">
            <w:pPr>
              <w:rPr>
                <w:sz w:val="28"/>
                <w:szCs w:val="28"/>
              </w:rPr>
            </w:pPr>
            <w:r w:rsidRPr="00922DD1">
              <w:rPr>
                <w:sz w:val="28"/>
                <w:szCs w:val="28"/>
              </w:rPr>
              <w:t>History: V.1</w:t>
            </w:r>
          </w:p>
        </w:tc>
      </w:tr>
    </w:tbl>
    <w:p w14:paraId="77FD34E8" w14:textId="77777777" w:rsidR="008A0DFD" w:rsidRDefault="008A0DFD"/>
    <w:p w14:paraId="10F9AF07" w14:textId="77777777" w:rsidR="00597C00" w:rsidRDefault="00597C00"/>
    <w:p w14:paraId="10F9AF08" w14:textId="77777777" w:rsidR="00597C00" w:rsidRDefault="00597C00"/>
    <w:p w14:paraId="10F9AF09" w14:textId="77777777" w:rsidR="00597C00" w:rsidRDefault="00597C00"/>
    <w:p w14:paraId="10F9AF0A" w14:textId="77777777" w:rsidR="00597C00" w:rsidRDefault="00597C00">
      <w:pPr>
        <w:pStyle w:val="TOCHeading"/>
        <w:outlineLvl w:val="9"/>
      </w:pPr>
    </w:p>
    <w:p w14:paraId="10F9AF0B" w14:textId="77777777" w:rsidR="00597C00" w:rsidRDefault="00597C00">
      <w:pPr>
        <w:pStyle w:val="Heading1"/>
        <w:rPr>
          <w:sz w:val="22"/>
          <w:szCs w:val="22"/>
        </w:rPr>
      </w:pPr>
    </w:p>
    <w:p w14:paraId="10F9AF0C" w14:textId="77777777" w:rsidR="00597C00" w:rsidRDefault="00597C00"/>
    <w:sectPr w:rsidR="00597C00">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376B3" w14:textId="77777777" w:rsidR="00CE5C32" w:rsidRDefault="00CE5C32">
      <w:pPr>
        <w:spacing w:after="0" w:line="240" w:lineRule="auto"/>
      </w:pPr>
      <w:r>
        <w:separator/>
      </w:r>
    </w:p>
  </w:endnote>
  <w:endnote w:type="continuationSeparator" w:id="0">
    <w:p w14:paraId="5BAB7030" w14:textId="77777777" w:rsidR="00CE5C32" w:rsidRDefault="00CE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629860"/>
      <w:docPartObj>
        <w:docPartGallery w:val="Page Numbers (Bottom of Page)"/>
        <w:docPartUnique/>
      </w:docPartObj>
    </w:sdtPr>
    <w:sdtContent>
      <w:p w14:paraId="2E6C90C3" w14:textId="41EA9BE9" w:rsidR="00CE5C32" w:rsidRDefault="00CE5C3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4716006" w14:textId="6517EACB" w:rsidR="00CE5C32" w:rsidRDefault="00CE5C32">
    <w:pPr>
      <w:pStyle w:val="Footer"/>
    </w:pPr>
    <w:r>
      <w:t>Implementation Report Bapers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8DC52" w14:textId="77777777" w:rsidR="00CE5C32" w:rsidRDefault="00CE5C32">
      <w:pPr>
        <w:spacing w:after="0" w:line="240" w:lineRule="auto"/>
      </w:pPr>
      <w:r>
        <w:rPr>
          <w:color w:val="000000"/>
        </w:rPr>
        <w:separator/>
      </w:r>
    </w:p>
  </w:footnote>
  <w:footnote w:type="continuationSeparator" w:id="0">
    <w:p w14:paraId="76498876" w14:textId="77777777" w:rsidR="00CE5C32" w:rsidRDefault="00CE5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307F"/>
    <w:multiLevelType w:val="hybridMultilevel"/>
    <w:tmpl w:val="FB5C9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4206664"/>
    <w:multiLevelType w:val="hybridMultilevel"/>
    <w:tmpl w:val="B9DE2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F08A8"/>
    <w:multiLevelType w:val="hybridMultilevel"/>
    <w:tmpl w:val="A2BED886"/>
    <w:lvl w:ilvl="0" w:tplc="4736596A">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3443CAF"/>
    <w:multiLevelType w:val="hybridMultilevel"/>
    <w:tmpl w:val="65D05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666053D"/>
    <w:multiLevelType w:val="hybridMultilevel"/>
    <w:tmpl w:val="60C842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7233CAA"/>
    <w:multiLevelType w:val="hybridMultilevel"/>
    <w:tmpl w:val="45C046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1E0B4E2F"/>
    <w:multiLevelType w:val="hybridMultilevel"/>
    <w:tmpl w:val="5C48A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F344149"/>
    <w:multiLevelType w:val="hybridMultilevel"/>
    <w:tmpl w:val="FB5C9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228C11B2"/>
    <w:multiLevelType w:val="hybridMultilevel"/>
    <w:tmpl w:val="BF20E7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23A23E98"/>
    <w:multiLevelType w:val="hybridMultilevel"/>
    <w:tmpl w:val="BC3259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26C513B8"/>
    <w:multiLevelType w:val="hybridMultilevel"/>
    <w:tmpl w:val="BC3259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2728678A"/>
    <w:multiLevelType w:val="hybridMultilevel"/>
    <w:tmpl w:val="A8A408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29630818"/>
    <w:multiLevelType w:val="hybridMultilevel"/>
    <w:tmpl w:val="56D004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303B7B5B"/>
    <w:multiLevelType w:val="hybridMultilevel"/>
    <w:tmpl w:val="71A41C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34253FA6"/>
    <w:multiLevelType w:val="hybridMultilevel"/>
    <w:tmpl w:val="05329A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3B52050F"/>
    <w:multiLevelType w:val="hybridMultilevel"/>
    <w:tmpl w:val="36CEFD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3CC17273"/>
    <w:multiLevelType w:val="hybridMultilevel"/>
    <w:tmpl w:val="0024C324"/>
    <w:lvl w:ilvl="0" w:tplc="F67C82F2">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3FB303E3"/>
    <w:multiLevelType w:val="hybridMultilevel"/>
    <w:tmpl w:val="A83EC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6A33AF"/>
    <w:multiLevelType w:val="hybridMultilevel"/>
    <w:tmpl w:val="D6B47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459A696D"/>
    <w:multiLevelType w:val="hybridMultilevel"/>
    <w:tmpl w:val="8EE69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2103E2"/>
    <w:multiLevelType w:val="hybridMultilevel"/>
    <w:tmpl w:val="482A0A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4FE07D0B"/>
    <w:multiLevelType w:val="hybridMultilevel"/>
    <w:tmpl w:val="F1EEE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2" w15:restartNumberingAfterBreak="0">
    <w:nsid w:val="4FFD62B3"/>
    <w:multiLevelType w:val="hybridMultilevel"/>
    <w:tmpl w:val="65D05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50DD6D2D"/>
    <w:multiLevelType w:val="hybridMultilevel"/>
    <w:tmpl w:val="0AEC77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52FD6DA9"/>
    <w:multiLevelType w:val="hybridMultilevel"/>
    <w:tmpl w:val="B7C81F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53AB04A2"/>
    <w:multiLevelType w:val="hybridMultilevel"/>
    <w:tmpl w:val="69567D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61C2537"/>
    <w:multiLevelType w:val="hybridMultilevel"/>
    <w:tmpl w:val="F53E00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58993293"/>
    <w:multiLevelType w:val="hybridMultilevel"/>
    <w:tmpl w:val="D94860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5C295EC0"/>
    <w:multiLevelType w:val="hybridMultilevel"/>
    <w:tmpl w:val="F1EEE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E814F2B"/>
    <w:multiLevelType w:val="hybridMultilevel"/>
    <w:tmpl w:val="88E431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0" w15:restartNumberingAfterBreak="0">
    <w:nsid w:val="5FDD6872"/>
    <w:multiLevelType w:val="hybridMultilevel"/>
    <w:tmpl w:val="3DEA83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60090FFC"/>
    <w:multiLevelType w:val="hybridMultilevel"/>
    <w:tmpl w:val="9D4E23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2" w15:restartNumberingAfterBreak="0">
    <w:nsid w:val="668C43CB"/>
    <w:multiLevelType w:val="hybridMultilevel"/>
    <w:tmpl w:val="149E44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720B66D2"/>
    <w:multiLevelType w:val="hybridMultilevel"/>
    <w:tmpl w:val="BAC0D4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75E63C2A"/>
    <w:multiLevelType w:val="hybridMultilevel"/>
    <w:tmpl w:val="8A80D3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5" w15:restartNumberingAfterBreak="0">
    <w:nsid w:val="76655257"/>
    <w:multiLevelType w:val="hybridMultilevel"/>
    <w:tmpl w:val="3D8CAA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77EB4E7B"/>
    <w:multiLevelType w:val="hybridMultilevel"/>
    <w:tmpl w:val="88663A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7" w15:restartNumberingAfterBreak="0">
    <w:nsid w:val="77F83AE6"/>
    <w:multiLevelType w:val="hybridMultilevel"/>
    <w:tmpl w:val="AF108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941919"/>
    <w:multiLevelType w:val="hybridMultilevel"/>
    <w:tmpl w:val="65D05D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15:restartNumberingAfterBreak="0">
    <w:nsid w:val="7D050AF1"/>
    <w:multiLevelType w:val="hybridMultilevel"/>
    <w:tmpl w:val="7F6E12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0" w15:restartNumberingAfterBreak="0">
    <w:nsid w:val="7F02488E"/>
    <w:multiLevelType w:val="hybridMultilevel"/>
    <w:tmpl w:val="7F6E12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7F6F17A7"/>
    <w:multiLevelType w:val="hybridMultilevel"/>
    <w:tmpl w:val="7ED662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7"/>
  </w:num>
  <w:num w:numId="10">
    <w:abstractNumId w:val="38"/>
  </w:num>
  <w:num w:numId="11">
    <w:abstractNumId w:val="13"/>
  </w:num>
  <w:num w:numId="12">
    <w:abstractNumId w:val="22"/>
  </w:num>
  <w:num w:numId="13">
    <w:abstractNumId w:val="26"/>
  </w:num>
  <w:num w:numId="14">
    <w:abstractNumId w:val="20"/>
  </w:num>
  <w:num w:numId="15">
    <w:abstractNumId w:val="35"/>
  </w:num>
  <w:num w:numId="16">
    <w:abstractNumId w:val="5"/>
  </w:num>
  <w:num w:numId="17">
    <w:abstractNumId w:val="3"/>
  </w:num>
  <w:num w:numId="18">
    <w:abstractNumId w:val="29"/>
  </w:num>
  <w:num w:numId="19">
    <w:abstractNumId w:val="23"/>
  </w:num>
  <w:num w:numId="20">
    <w:abstractNumId w:val="27"/>
  </w:num>
  <w:num w:numId="21">
    <w:abstractNumId w:val="4"/>
  </w:num>
  <w:num w:numId="22">
    <w:abstractNumId w:val="31"/>
  </w:num>
  <w:num w:numId="23">
    <w:abstractNumId w:val="12"/>
  </w:num>
  <w:num w:numId="24">
    <w:abstractNumId w:val="6"/>
  </w:num>
  <w:num w:numId="25">
    <w:abstractNumId w:val="24"/>
  </w:num>
  <w:num w:numId="26">
    <w:abstractNumId w:val="18"/>
  </w:num>
  <w:num w:numId="27">
    <w:abstractNumId w:val="41"/>
  </w:num>
  <w:num w:numId="28">
    <w:abstractNumId w:val="36"/>
  </w:num>
  <w:num w:numId="29">
    <w:abstractNumId w:val="11"/>
  </w:num>
  <w:num w:numId="30">
    <w:abstractNumId w:val="34"/>
  </w:num>
  <w:num w:numId="31">
    <w:abstractNumId w:val="0"/>
  </w:num>
  <w:num w:numId="32">
    <w:abstractNumId w:val="7"/>
  </w:num>
  <w:num w:numId="33">
    <w:abstractNumId w:val="25"/>
  </w:num>
  <w:num w:numId="34">
    <w:abstractNumId w:val="40"/>
  </w:num>
  <w:num w:numId="35">
    <w:abstractNumId w:val="17"/>
  </w:num>
  <w:num w:numId="36">
    <w:abstractNumId w:val="32"/>
  </w:num>
  <w:num w:numId="37">
    <w:abstractNumId w:val="19"/>
  </w:num>
  <w:num w:numId="38">
    <w:abstractNumId w:val="21"/>
  </w:num>
  <w:num w:numId="39">
    <w:abstractNumId w:val="28"/>
  </w:num>
  <w:num w:numId="40">
    <w:abstractNumId w:val="15"/>
  </w:num>
  <w:num w:numId="41">
    <w:abstractNumId w:val="14"/>
  </w:num>
  <w:num w:numId="42">
    <w:abstractNumId w:val="16"/>
  </w:num>
  <w:num w:numId="43">
    <w:abstractNumId w:val="8"/>
  </w:num>
  <w:num w:numId="44">
    <w:abstractNumId w:val="30"/>
  </w:num>
  <w:num w:numId="45">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C00"/>
    <w:rsid w:val="00014B3E"/>
    <w:rsid w:val="00036D13"/>
    <w:rsid w:val="0008084B"/>
    <w:rsid w:val="001D38B7"/>
    <w:rsid w:val="001D53C6"/>
    <w:rsid w:val="00272C05"/>
    <w:rsid w:val="002C5CEC"/>
    <w:rsid w:val="00304679"/>
    <w:rsid w:val="003330AF"/>
    <w:rsid w:val="003369B6"/>
    <w:rsid w:val="00342876"/>
    <w:rsid w:val="0038149C"/>
    <w:rsid w:val="003A5DD2"/>
    <w:rsid w:val="004D0201"/>
    <w:rsid w:val="004E0AF3"/>
    <w:rsid w:val="00506097"/>
    <w:rsid w:val="005404D3"/>
    <w:rsid w:val="00543780"/>
    <w:rsid w:val="005806FF"/>
    <w:rsid w:val="00597C00"/>
    <w:rsid w:val="0066374A"/>
    <w:rsid w:val="0068633C"/>
    <w:rsid w:val="006A7C9B"/>
    <w:rsid w:val="006E4479"/>
    <w:rsid w:val="0070026F"/>
    <w:rsid w:val="00716551"/>
    <w:rsid w:val="00747712"/>
    <w:rsid w:val="007C1844"/>
    <w:rsid w:val="0082463D"/>
    <w:rsid w:val="008677D1"/>
    <w:rsid w:val="00872EDE"/>
    <w:rsid w:val="00896323"/>
    <w:rsid w:val="008A0DFD"/>
    <w:rsid w:val="008A510C"/>
    <w:rsid w:val="008D740B"/>
    <w:rsid w:val="00934536"/>
    <w:rsid w:val="00951FDA"/>
    <w:rsid w:val="00957861"/>
    <w:rsid w:val="00982734"/>
    <w:rsid w:val="009C27CD"/>
    <w:rsid w:val="009F2926"/>
    <w:rsid w:val="00A170FE"/>
    <w:rsid w:val="00AC3560"/>
    <w:rsid w:val="00B07ACE"/>
    <w:rsid w:val="00B54A28"/>
    <w:rsid w:val="00BA3D0F"/>
    <w:rsid w:val="00BA7C39"/>
    <w:rsid w:val="00BB7A40"/>
    <w:rsid w:val="00BF561E"/>
    <w:rsid w:val="00C002E4"/>
    <w:rsid w:val="00C1373C"/>
    <w:rsid w:val="00C4189E"/>
    <w:rsid w:val="00C433F8"/>
    <w:rsid w:val="00C724C7"/>
    <w:rsid w:val="00C86BCE"/>
    <w:rsid w:val="00CB3124"/>
    <w:rsid w:val="00CC2774"/>
    <w:rsid w:val="00CE5C32"/>
    <w:rsid w:val="00D11DF9"/>
    <w:rsid w:val="00D678E3"/>
    <w:rsid w:val="00D77971"/>
    <w:rsid w:val="00DC3ECD"/>
    <w:rsid w:val="00E15AA4"/>
    <w:rsid w:val="00EA6E96"/>
    <w:rsid w:val="00EE07AB"/>
    <w:rsid w:val="00F03127"/>
    <w:rsid w:val="00F14DC3"/>
    <w:rsid w:val="00F25421"/>
    <w:rsid w:val="00F65A54"/>
    <w:rsid w:val="00F842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AE9F"/>
  <w15:docId w15:val="{5C7B9EA8-AE38-43F8-91D6-7D74B210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ndara" w:eastAsia="STKaiti" w:hAnsi="Candara" w:cs="Tahoma"/>
        <w:sz w:val="22"/>
        <w:szCs w:val="22"/>
        <w:lang w:val="en-US" w:eastAsia="ja-JP"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autoRedefine/>
    <w:pPr>
      <w:keepNext/>
      <w:keepLines/>
      <w:spacing w:before="240" w:after="0"/>
      <w:outlineLvl w:val="0"/>
    </w:pPr>
    <w:rPr>
      <w:b/>
      <w:bCs/>
      <w:sz w:val="40"/>
      <w:szCs w:val="40"/>
    </w:rPr>
  </w:style>
  <w:style w:type="paragraph" w:styleId="Heading2">
    <w:name w:val="heading 2"/>
    <w:basedOn w:val="Normal"/>
    <w:next w:val="Normal"/>
    <w:autoRedefine/>
    <w:rsid w:val="00F842F0"/>
    <w:pPr>
      <w:keepNext/>
      <w:keepLines/>
      <w:spacing w:before="40" w:after="0"/>
      <w:outlineLvl w:val="1"/>
    </w:pPr>
    <w:rPr>
      <w:b/>
      <w:bCs/>
      <w:sz w:val="28"/>
      <w:szCs w:val="28"/>
    </w:rPr>
  </w:style>
  <w:style w:type="paragraph" w:styleId="Heading3">
    <w:name w:val="heading 3"/>
    <w:basedOn w:val="Normal"/>
    <w:next w:val="Normal"/>
    <w:autoRedefine/>
    <w:pPr>
      <w:keepNext/>
      <w:keepLines/>
      <w:spacing w:before="40" w:after="0"/>
      <w:outlineLvl w:val="2"/>
    </w:pPr>
    <w:rPr>
      <w:b/>
      <w:bCs/>
      <w:sz w:val="24"/>
      <w:szCs w:val="24"/>
    </w:rPr>
  </w:style>
  <w:style w:type="paragraph" w:styleId="Heading4">
    <w:name w:val="heading 4"/>
    <w:basedOn w:val="Normal"/>
    <w:next w:val="Normal"/>
    <w:autoRedefine/>
    <w:pPr>
      <w:keepNext/>
      <w:keepLines/>
      <w:spacing w:before="40" w:after="0"/>
      <w:outlineLvl w:val="3"/>
    </w:pPr>
    <w:rPr>
      <w:b/>
      <w:bCs/>
      <w:i/>
      <w:iCs/>
    </w:rPr>
  </w:style>
  <w:style w:type="paragraph" w:styleId="Heading5">
    <w:name w:val="heading 5"/>
    <w:basedOn w:val="Normal"/>
    <w:next w:val="Normal"/>
    <w:autoRedefine/>
    <w:pPr>
      <w:keepNext/>
      <w:keepLines/>
      <w:spacing w:before="40" w:after="0"/>
      <w:outlineLvl w:val="4"/>
    </w:pPr>
  </w:style>
  <w:style w:type="paragraph" w:styleId="Heading6">
    <w:name w:val="heading 6"/>
    <w:basedOn w:val="Normal"/>
    <w:next w:val="Normal"/>
    <w:autoRedefine/>
    <w:pPr>
      <w:keepNext/>
      <w:keepLines/>
      <w:spacing w:before="40" w:after="0"/>
      <w:outlineLvl w:val="5"/>
    </w:pPr>
    <w:rPr>
      <w:szCs w:val="20"/>
    </w:rPr>
  </w:style>
  <w:style w:type="paragraph" w:styleId="Heading7">
    <w:name w:val="heading 7"/>
    <w:basedOn w:val="Normal"/>
    <w:next w:val="Normal"/>
    <w:autoRedefine/>
    <w:pPr>
      <w:keepNext/>
      <w:keepLines/>
      <w:spacing w:before="40" w:after="0"/>
      <w:outlineLvl w:val="6"/>
    </w:pPr>
    <w:rPr>
      <w:i/>
      <w:iCs/>
      <w:szCs w:val="20"/>
    </w:rPr>
  </w:style>
  <w:style w:type="paragraph" w:styleId="Heading8">
    <w:name w:val="heading 8"/>
    <w:basedOn w:val="Normal"/>
    <w:next w:val="Normal"/>
    <w:autoRedefine/>
    <w:pPr>
      <w:keepNext/>
      <w:keepLines/>
      <w:spacing w:before="40" w:after="0"/>
      <w:outlineLvl w:val="7"/>
    </w:pPr>
    <w:rPr>
      <w:caps/>
      <w:color w:val="272727"/>
      <w:szCs w:val="18"/>
    </w:rPr>
  </w:style>
  <w:style w:type="paragraph" w:styleId="Heading9">
    <w:name w:val="heading 9"/>
    <w:basedOn w:val="Normal"/>
    <w:next w:val="Normal"/>
    <w:autoRedefine/>
    <w:pPr>
      <w:keepNext/>
      <w:keepLines/>
      <w:spacing w:before="40" w:after="0"/>
      <w:outlineLvl w:val="8"/>
    </w:pPr>
    <w:rPr>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ndara" w:eastAsia="STKaiti" w:hAnsi="Candara" w:cs="Tahoma"/>
      <w:b/>
      <w:bCs/>
      <w:sz w:val="40"/>
      <w:szCs w:val="40"/>
    </w:rPr>
  </w:style>
  <w:style w:type="character" w:customStyle="1" w:styleId="Heading2Char">
    <w:name w:val="Heading 2 Char"/>
    <w:basedOn w:val="DefaultParagraphFont"/>
    <w:rPr>
      <w:rFonts w:ascii="Candara" w:eastAsia="STKaiti" w:hAnsi="Candara" w:cs="Tahoma"/>
      <w:b/>
      <w:bCs/>
      <w:sz w:val="32"/>
      <w:szCs w:val="32"/>
    </w:rPr>
  </w:style>
  <w:style w:type="character" w:customStyle="1" w:styleId="Heading3Char">
    <w:name w:val="Heading 3 Char"/>
    <w:basedOn w:val="DefaultParagraphFont"/>
    <w:rPr>
      <w:rFonts w:ascii="Candara" w:eastAsia="STKaiti" w:hAnsi="Candara" w:cs="Tahoma"/>
      <w:b/>
      <w:bCs/>
      <w:sz w:val="24"/>
      <w:szCs w:val="24"/>
    </w:rPr>
  </w:style>
  <w:style w:type="character" w:customStyle="1" w:styleId="Heading4Char">
    <w:name w:val="Heading 4 Char"/>
    <w:basedOn w:val="DefaultParagraphFont"/>
    <w:rPr>
      <w:rFonts w:ascii="Candara" w:eastAsia="STKaiti" w:hAnsi="Candara" w:cs="Tahoma"/>
      <w:b/>
      <w:bCs/>
      <w:i/>
      <w:iCs/>
    </w:rPr>
  </w:style>
  <w:style w:type="character" w:customStyle="1" w:styleId="Heading5Char">
    <w:name w:val="Heading 5 Char"/>
    <w:basedOn w:val="DefaultParagraphFont"/>
    <w:rPr>
      <w:rFonts w:ascii="Candara" w:eastAsia="STKaiti" w:hAnsi="Candara" w:cs="Tahoma"/>
    </w:rPr>
  </w:style>
  <w:style w:type="character" w:customStyle="1" w:styleId="Heading6Char">
    <w:name w:val="Heading 6 Char"/>
    <w:basedOn w:val="DefaultParagraphFont"/>
    <w:rPr>
      <w:rFonts w:ascii="Candara" w:eastAsia="STKaiti" w:hAnsi="Candara" w:cs="Tahoma"/>
      <w:szCs w:val="20"/>
    </w:rPr>
  </w:style>
  <w:style w:type="character" w:customStyle="1" w:styleId="Heading7Char">
    <w:name w:val="Heading 7 Char"/>
    <w:basedOn w:val="DefaultParagraphFont"/>
    <w:rPr>
      <w:rFonts w:ascii="Candara" w:eastAsia="STKaiti" w:hAnsi="Candara" w:cs="Tahoma"/>
      <w:i/>
      <w:iCs/>
      <w:szCs w:val="20"/>
    </w:rPr>
  </w:style>
  <w:style w:type="character" w:customStyle="1" w:styleId="Heading8Char">
    <w:name w:val="Heading 8 Char"/>
    <w:basedOn w:val="DefaultParagraphFont"/>
    <w:rPr>
      <w:rFonts w:ascii="Candara" w:eastAsia="STKaiti" w:hAnsi="Candara" w:cs="Tahoma"/>
      <w:caps/>
      <w:color w:val="272727"/>
      <w:szCs w:val="18"/>
    </w:rPr>
  </w:style>
  <w:style w:type="character" w:customStyle="1" w:styleId="Heading9Char">
    <w:name w:val="Heading 9 Char"/>
    <w:basedOn w:val="DefaultParagraphFont"/>
    <w:rPr>
      <w:rFonts w:ascii="Candara" w:eastAsia="STKaiti" w:hAnsi="Candara" w:cs="Tahoma"/>
      <w:i/>
      <w:iCs/>
      <w:caps/>
      <w:szCs w:val="18"/>
    </w:rPr>
  </w:style>
  <w:style w:type="paragraph" w:styleId="Title">
    <w:name w:val="Title"/>
    <w:basedOn w:val="Normal"/>
    <w:next w:val="Normal"/>
    <w:pPr>
      <w:spacing w:after="0" w:line="240" w:lineRule="auto"/>
    </w:pPr>
    <w:rPr>
      <w:spacing w:val="-10"/>
      <w:kern w:val="3"/>
      <w:sz w:val="72"/>
      <w:szCs w:val="72"/>
    </w:rPr>
  </w:style>
  <w:style w:type="character" w:customStyle="1" w:styleId="TitleChar">
    <w:name w:val="Title Char"/>
    <w:basedOn w:val="DefaultParagraphFont"/>
    <w:rPr>
      <w:rFonts w:ascii="Candara" w:eastAsia="STKaiti" w:hAnsi="Candara" w:cs="Tahoma"/>
      <w:spacing w:val="-10"/>
      <w:kern w:val="3"/>
      <w:sz w:val="72"/>
      <w:szCs w:val="72"/>
    </w:rPr>
  </w:style>
  <w:style w:type="paragraph" w:styleId="Subtitle">
    <w:name w:val="Subtitle"/>
    <w:basedOn w:val="Normal"/>
    <w:next w:val="Normal"/>
    <w:rPr>
      <w:color w:val="404040"/>
      <w:spacing w:val="15"/>
    </w:rPr>
  </w:style>
  <w:style w:type="character" w:customStyle="1" w:styleId="SubtitleChar">
    <w:name w:val="Subtitle Char"/>
    <w:basedOn w:val="DefaultParagraphFont"/>
    <w:rPr>
      <w:color w:val="404040"/>
      <w:spacing w:val="15"/>
    </w:rPr>
  </w:style>
  <w:style w:type="character" w:styleId="IntenseEmphasis">
    <w:name w:val="Intense Emphasis"/>
    <w:basedOn w:val="DefaultParagraphFont"/>
    <w:rPr>
      <w:i/>
      <w:iCs/>
      <w:color w:val="0D5672"/>
    </w:rPr>
  </w:style>
  <w:style w:type="paragraph" w:styleId="IntenseQuote">
    <w:name w:val="Intense Quote"/>
    <w:basedOn w:val="Normal"/>
    <w:next w:val="Normal"/>
    <w:pPr>
      <w:pBdr>
        <w:top w:val="single" w:sz="4" w:space="10" w:color="0D5672"/>
        <w:bottom w:val="single" w:sz="4" w:space="10" w:color="0D5672"/>
      </w:pBdr>
      <w:spacing w:before="360" w:after="360"/>
      <w:ind w:left="864" w:right="864"/>
      <w:jc w:val="center"/>
    </w:pPr>
    <w:rPr>
      <w:i/>
      <w:iCs/>
      <w:color w:val="0D5672"/>
    </w:rPr>
  </w:style>
  <w:style w:type="character" w:customStyle="1" w:styleId="IntenseQuoteChar">
    <w:name w:val="Intense Quote Char"/>
    <w:basedOn w:val="DefaultParagraphFont"/>
    <w:rPr>
      <w:i/>
      <w:iCs/>
      <w:color w:val="0D5672"/>
    </w:rPr>
  </w:style>
  <w:style w:type="character" w:styleId="IntenseReference">
    <w:name w:val="Intense Reference"/>
    <w:basedOn w:val="DefaultParagraphFont"/>
    <w:rPr>
      <w:b/>
      <w:bCs/>
      <w:caps w:val="0"/>
      <w:smallCaps/>
      <w:color w:val="0D5672"/>
      <w:spacing w:val="5"/>
    </w:rPr>
  </w:style>
  <w:style w:type="paragraph" w:styleId="Caption">
    <w:name w:val="caption"/>
    <w:basedOn w:val="Normal"/>
    <w:next w:val="Normal"/>
    <w:pPr>
      <w:spacing w:after="200" w:line="240" w:lineRule="auto"/>
    </w:pPr>
    <w:rPr>
      <w:i/>
      <w:iCs/>
      <w:szCs w:val="20"/>
    </w:rPr>
  </w:style>
  <w:style w:type="paragraph" w:styleId="TOCHeading">
    <w:name w:val="TOC Heading"/>
    <w:basedOn w:val="Heading1"/>
    <w:next w:val="Normal"/>
  </w:style>
  <w:style w:type="paragraph" w:styleId="BalloonText">
    <w:name w:val="Balloon Text"/>
    <w:basedOn w:val="Normal"/>
    <w:pPr>
      <w:spacing w:after="0" w:line="240" w:lineRule="auto"/>
    </w:pPr>
    <w:rPr>
      <w:rFonts w:ascii="Segoe UI" w:hAnsi="Segoe UI" w:cs="Segoe UI"/>
      <w:szCs w:val="18"/>
    </w:rPr>
  </w:style>
  <w:style w:type="character" w:customStyle="1" w:styleId="BalloonTextChar">
    <w:name w:val="Balloon Text Char"/>
    <w:basedOn w:val="DefaultParagraphFont"/>
    <w:rPr>
      <w:rFonts w:ascii="Segoe UI" w:hAnsi="Segoe UI" w:cs="Segoe UI"/>
      <w:szCs w:val="18"/>
    </w:rPr>
  </w:style>
  <w:style w:type="paragraph" w:styleId="BodyText3">
    <w:name w:val="Body Text 3"/>
    <w:basedOn w:val="Normal"/>
    <w:pPr>
      <w:spacing w:after="120"/>
    </w:pPr>
    <w:rPr>
      <w:szCs w:val="16"/>
    </w:rPr>
  </w:style>
  <w:style w:type="character" w:customStyle="1" w:styleId="BodyText3Char">
    <w:name w:val="Body Text 3 Char"/>
    <w:basedOn w:val="DefaultParagraphFont"/>
    <w:rPr>
      <w:szCs w:val="16"/>
    </w:rPr>
  </w:style>
  <w:style w:type="paragraph" w:styleId="BodyTextIndent3">
    <w:name w:val="Body Text Indent 3"/>
    <w:basedOn w:val="Normal"/>
    <w:pPr>
      <w:spacing w:after="120"/>
      <w:ind w:left="360"/>
    </w:pPr>
    <w:rPr>
      <w:szCs w:val="16"/>
    </w:rPr>
  </w:style>
  <w:style w:type="character" w:customStyle="1" w:styleId="BodyTextIndent3Char">
    <w:name w:val="Body Text Indent 3 Char"/>
    <w:basedOn w:val="DefaultParagraphFont"/>
    <w:rPr>
      <w:szCs w:val="16"/>
    </w:rPr>
  </w:style>
  <w:style w:type="character" w:styleId="CommentReference">
    <w:name w:val="annotation reference"/>
    <w:basedOn w:val="DefaultParagraphFont"/>
    <w:rPr>
      <w:sz w:val="22"/>
      <w:szCs w:val="16"/>
    </w:rPr>
  </w:style>
  <w:style w:type="paragraph" w:styleId="CommentText">
    <w:name w:val="annotation text"/>
    <w:basedOn w:val="Normal"/>
    <w:pPr>
      <w:spacing w:line="240" w:lineRule="auto"/>
    </w:pPr>
    <w:rPr>
      <w:szCs w:val="20"/>
    </w:rPr>
  </w:style>
  <w:style w:type="character" w:customStyle="1" w:styleId="CommentTextChar">
    <w:name w:val="Comment Text Char"/>
    <w:basedOn w:val="DefaultParagraphFont"/>
    <w:rPr>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Cs w:val="20"/>
    </w:rPr>
  </w:style>
  <w:style w:type="paragraph" w:styleId="DocumentMap">
    <w:name w:val="Document Map"/>
    <w:basedOn w:val="Normal"/>
    <w:pPr>
      <w:spacing w:after="0" w:line="240" w:lineRule="auto"/>
    </w:pPr>
    <w:rPr>
      <w:rFonts w:ascii="Segoe UI" w:hAnsi="Segoe UI" w:cs="Segoe UI"/>
      <w:szCs w:val="16"/>
    </w:rPr>
  </w:style>
  <w:style w:type="character" w:customStyle="1" w:styleId="DocumentMapChar">
    <w:name w:val="Document Map Char"/>
    <w:basedOn w:val="DefaultParagraphFont"/>
    <w:rPr>
      <w:rFonts w:ascii="Segoe UI" w:hAnsi="Segoe UI" w:cs="Segoe UI"/>
      <w:szCs w:val="16"/>
    </w:rPr>
  </w:style>
  <w:style w:type="paragraph" w:styleId="EndnoteText">
    <w:name w:val="endnote text"/>
    <w:basedOn w:val="Normal"/>
    <w:pPr>
      <w:spacing w:after="0" w:line="240" w:lineRule="auto"/>
    </w:pPr>
    <w:rPr>
      <w:szCs w:val="20"/>
    </w:rPr>
  </w:style>
  <w:style w:type="character" w:customStyle="1" w:styleId="EndnoteTextChar">
    <w:name w:val="Endnote Text Char"/>
    <w:basedOn w:val="DefaultParagraphFont"/>
    <w:rPr>
      <w:szCs w:val="20"/>
    </w:rPr>
  </w:style>
  <w:style w:type="paragraph" w:styleId="EnvelopeReturn">
    <w:name w:val="envelope return"/>
    <w:basedOn w:val="Normal"/>
    <w:pPr>
      <w:spacing w:after="0" w:line="240" w:lineRule="auto"/>
    </w:pPr>
    <w:rPr>
      <w:szCs w:val="20"/>
    </w:rPr>
  </w:style>
  <w:style w:type="paragraph" w:styleId="FootnoteText">
    <w:name w:val="footnote text"/>
    <w:basedOn w:val="Normal"/>
    <w:pPr>
      <w:spacing w:after="0" w:line="240" w:lineRule="auto"/>
    </w:pPr>
    <w:rPr>
      <w:szCs w:val="20"/>
    </w:rPr>
  </w:style>
  <w:style w:type="character" w:customStyle="1" w:styleId="FootnoteTextChar">
    <w:name w:val="Footnote Text Char"/>
    <w:basedOn w:val="DefaultParagraphFont"/>
    <w:rPr>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paragraph" w:styleId="HTMLPreformatted">
    <w:name w:val="HTML Preformatted"/>
    <w:basedOn w:val="Normal"/>
    <w:pPr>
      <w:spacing w:after="0" w:line="240" w:lineRule="auto"/>
    </w:pPr>
    <w:rPr>
      <w:rFonts w:ascii="Consolas" w:hAnsi="Consolas"/>
      <w:szCs w:val="20"/>
    </w:rPr>
  </w:style>
  <w:style w:type="character" w:customStyle="1" w:styleId="HTMLPreformattedChar">
    <w:name w:val="HTML Preformatted Char"/>
    <w:basedOn w:val="DefaultParagraphFont"/>
    <w:rPr>
      <w:rFonts w:ascii="Consolas" w:hAnsi="Consolas"/>
      <w:szCs w:val="20"/>
    </w:rPr>
  </w:style>
  <w:style w:type="character" w:styleId="HTMLTypewriter">
    <w:name w:val="HTML Typewriter"/>
    <w:basedOn w:val="DefaultParagraphFont"/>
    <w:rPr>
      <w:rFonts w:ascii="Consolas" w:hAnsi="Consolas"/>
      <w:sz w:val="22"/>
      <w:szCs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pPr>
    <w:rPr>
      <w:rFonts w:ascii="Consolas" w:hAnsi="Consolas"/>
      <w:szCs w:val="20"/>
    </w:rPr>
  </w:style>
  <w:style w:type="character" w:customStyle="1" w:styleId="MacroTextChar">
    <w:name w:val="Macro Text Char"/>
    <w:basedOn w:val="DefaultParagraphFont"/>
    <w:rPr>
      <w:rFonts w:ascii="Consolas" w:hAnsi="Consolas"/>
      <w:szCs w:val="20"/>
    </w:rPr>
  </w:style>
  <w:style w:type="paragraph" w:styleId="PlainText">
    <w:name w:val="Plain Text"/>
    <w:basedOn w:val="Normal"/>
    <w:pPr>
      <w:spacing w:after="0" w:line="240" w:lineRule="auto"/>
    </w:pPr>
    <w:rPr>
      <w:rFonts w:ascii="Consolas" w:hAnsi="Consolas"/>
      <w:szCs w:val="21"/>
    </w:rPr>
  </w:style>
  <w:style w:type="character" w:customStyle="1" w:styleId="PlainTextChar">
    <w:name w:val="Plain Text Char"/>
    <w:basedOn w:val="DefaultParagraphFont"/>
    <w:rPr>
      <w:rFonts w:ascii="Consolas" w:hAnsi="Consolas"/>
      <w:szCs w:val="21"/>
    </w:rPr>
  </w:style>
  <w:style w:type="paragraph" w:styleId="BlockText">
    <w:name w:val="Block Text"/>
    <w:basedOn w:val="Normal"/>
    <w:pPr>
      <w:pBdr>
        <w:top w:val="single" w:sz="2" w:space="10" w:color="0D5672" w:shadow="1"/>
        <w:left w:val="single" w:sz="2" w:space="10" w:color="0D5672" w:shadow="1"/>
        <w:bottom w:val="single" w:sz="2" w:space="10" w:color="0D5672" w:shadow="1"/>
        <w:right w:val="single" w:sz="2" w:space="10" w:color="0D5672" w:shadow="1"/>
      </w:pBdr>
      <w:ind w:left="1152" w:right="1152"/>
    </w:pPr>
    <w:rPr>
      <w:i/>
      <w:iCs/>
      <w:color w:val="0D5672"/>
    </w:rPr>
  </w:style>
  <w:style w:type="character" w:styleId="FollowedHyperlink">
    <w:name w:val="FollowedHyperlink"/>
    <w:basedOn w:val="DefaultParagraphFont"/>
    <w:rPr>
      <w:color w:val="215D4B"/>
      <w:u w:val="single"/>
    </w:rPr>
  </w:style>
  <w:style w:type="character" w:styleId="Hyperlink">
    <w:name w:val="Hyperlink"/>
    <w:basedOn w:val="DefaultParagraphFont"/>
    <w:uiPriority w:val="99"/>
    <w:rPr>
      <w:color w:val="2E653E"/>
      <w:u w:val="single"/>
    </w:rPr>
  </w:style>
  <w:style w:type="character" w:styleId="PlaceholderText">
    <w:name w:val="Placeholder Text"/>
    <w:basedOn w:val="DefaultParagraphFont"/>
    <w:rPr>
      <w:color w:val="595959"/>
    </w:rPr>
  </w:style>
  <w:style w:type="paragraph" w:styleId="Header">
    <w:name w:val="header"/>
    <w:basedOn w:val="Normal"/>
    <w:pPr>
      <w:spacing w:after="0" w:line="240" w:lineRule="auto"/>
    </w:pPr>
  </w:style>
  <w:style w:type="character" w:customStyle="1" w:styleId="HeaderChar">
    <w:name w:val="Header Char"/>
    <w:basedOn w:val="DefaultParagraphFont"/>
  </w:style>
  <w:style w:type="paragraph" w:styleId="Footer">
    <w:name w:val="footer"/>
    <w:basedOn w:val="Normal"/>
    <w:uiPriority w:val="99"/>
    <w:pPr>
      <w:spacing w:after="0" w:line="240" w:lineRule="auto"/>
    </w:pPr>
  </w:style>
  <w:style w:type="character" w:customStyle="1" w:styleId="FooterChar">
    <w:name w:val="Footer Char"/>
    <w:basedOn w:val="DefaultParagraphFont"/>
    <w:uiPriority w:val="99"/>
  </w:style>
  <w:style w:type="paragraph" w:styleId="TOC1">
    <w:name w:val="toc 1"/>
    <w:basedOn w:val="Normal"/>
    <w:next w:val="Normal"/>
    <w:autoRedefine/>
    <w:uiPriority w:val="39"/>
    <w:pPr>
      <w:spacing w:after="100"/>
    </w:pPr>
  </w:style>
  <w:style w:type="paragraph" w:styleId="NoSpacing">
    <w:name w:val="No Spacing"/>
    <w:pPr>
      <w:suppressAutoHyphens/>
      <w:spacing w:after="0" w:line="240" w:lineRule="auto"/>
    </w:pPr>
    <w:rPr>
      <w:lang w:eastAsia="en-US"/>
    </w:rPr>
  </w:style>
  <w:style w:type="character" w:customStyle="1" w:styleId="NoSpacingChar">
    <w:name w:val="No Spacing Char"/>
    <w:basedOn w:val="DefaultParagraphFont"/>
    <w:rPr>
      <w:lang w:eastAsia="en-US"/>
    </w:rPr>
  </w:style>
  <w:style w:type="paragraph" w:styleId="TOC2">
    <w:name w:val="toc 2"/>
    <w:basedOn w:val="Normal"/>
    <w:next w:val="Normal"/>
    <w:autoRedefine/>
    <w:uiPriority w:val="39"/>
    <w:pPr>
      <w:spacing w:after="100"/>
      <w:ind w:left="220"/>
    </w:pPr>
  </w:style>
  <w:style w:type="paragraph" w:styleId="ListParagraph">
    <w:name w:val="List Paragraph"/>
    <w:basedOn w:val="Normal"/>
    <w:uiPriority w:val="34"/>
    <w:qFormat/>
    <w:rsid w:val="00D77971"/>
    <w:pPr>
      <w:suppressAutoHyphens w:val="0"/>
      <w:autoSpaceDN/>
      <w:spacing w:line="256" w:lineRule="auto"/>
      <w:ind w:left="720"/>
      <w:contextualSpacing/>
      <w:textAlignment w:val="auto"/>
    </w:pPr>
    <w:rPr>
      <w:rFonts w:asciiTheme="minorHAnsi" w:eastAsiaTheme="minorHAnsi" w:hAnsiTheme="minorHAnsi" w:cstheme="minorBidi"/>
      <w:lang w:val="en-GB" w:eastAsia="en-US"/>
    </w:rPr>
  </w:style>
  <w:style w:type="table" w:styleId="TableGrid">
    <w:name w:val="Table Grid"/>
    <w:basedOn w:val="TableNormal"/>
    <w:uiPriority w:val="39"/>
    <w:rsid w:val="00D77971"/>
    <w:pPr>
      <w:autoSpaceDN/>
      <w:spacing w:after="0" w:line="240" w:lineRule="auto"/>
      <w:textAlignment w:val="auto"/>
    </w:pPr>
    <w:rPr>
      <w:rFonts w:asciiTheme="minorHAnsi" w:eastAsiaTheme="minorHAnsi" w:hAnsiTheme="minorHAnsi" w:cstheme="minorBidi"/>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6374A"/>
    <w:pPr>
      <w:autoSpaceDN/>
      <w:spacing w:after="0" w:line="240" w:lineRule="auto"/>
      <w:textAlignment w:val="auto"/>
    </w:pPr>
    <w:rPr>
      <w:rFonts w:asciiTheme="minorHAnsi" w:eastAsiaTheme="minorHAnsi" w:hAnsiTheme="minorHAnsi" w:cstheme="minorBid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6374A"/>
    <w:pPr>
      <w:autoSpaceDN/>
      <w:spacing w:after="0" w:line="240" w:lineRule="auto"/>
      <w:textAlignment w:val="auto"/>
    </w:pPr>
    <w:rPr>
      <w:rFonts w:asciiTheme="minorHAnsi" w:eastAsiaTheme="minorHAnsi" w:hAnsiTheme="minorHAnsi" w:cstheme="minorBid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66374A"/>
    <w:pPr>
      <w:autoSpaceDN/>
      <w:spacing w:after="0" w:line="240" w:lineRule="auto"/>
      <w:textAlignment w:val="auto"/>
    </w:pPr>
    <w:rPr>
      <w:rFonts w:asciiTheme="minorHAnsi" w:eastAsiaTheme="minorHAnsi" w:hAnsiTheme="minorHAnsi" w:cstheme="minorBid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66374A"/>
    <w:pPr>
      <w:autoSpaceDN/>
      <w:spacing w:after="0" w:line="240" w:lineRule="auto"/>
      <w:textAlignment w:val="auto"/>
    </w:pPr>
    <w:rPr>
      <w:rFonts w:asciiTheme="minorHAnsi" w:eastAsiaTheme="minorHAnsi" w:hAnsiTheme="minorHAnsi" w:cstheme="minorBid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66374A"/>
    <w:pPr>
      <w:autoSpaceDN/>
      <w:spacing w:after="0" w:line="240" w:lineRule="auto"/>
      <w:textAlignment w:val="auto"/>
    </w:pPr>
    <w:rPr>
      <w:rFonts w:asciiTheme="minorHAnsi" w:eastAsiaTheme="minorHAnsi" w:hAnsiTheme="minorHAnsi" w:cstheme="minorBid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66374A"/>
    <w:pPr>
      <w:autoSpaceDN/>
      <w:spacing w:after="0" w:line="240" w:lineRule="auto"/>
      <w:textAlignment w:val="auto"/>
    </w:pPr>
    <w:rPr>
      <w:rFonts w:asciiTheme="minorHAnsi" w:eastAsiaTheme="minorHAnsi" w:hAnsiTheme="minorHAnsi" w:cstheme="minorBid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E5C32"/>
    <w:pPr>
      <w:autoSpaceDN/>
      <w:spacing w:after="0" w:line="240" w:lineRule="auto"/>
      <w:textAlignment w:val="auto"/>
    </w:pPr>
    <w:rPr>
      <w:rFonts w:asciiTheme="minorHAnsi" w:eastAsiaTheme="minorHAnsi" w:hAnsiTheme="minorHAnsi" w:cstheme="minorBid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506097"/>
    <w:pPr>
      <w:autoSpaceDN/>
      <w:spacing w:after="0" w:line="240" w:lineRule="auto"/>
      <w:textAlignment w:val="auto"/>
    </w:pPr>
    <w:rPr>
      <w:rFonts w:asciiTheme="minorHAnsi" w:eastAsiaTheme="minorHAnsi" w:hAnsiTheme="minorHAnsi" w:cstheme="minorBid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2484">
      <w:bodyDiv w:val="1"/>
      <w:marLeft w:val="0"/>
      <w:marRight w:val="0"/>
      <w:marTop w:val="0"/>
      <w:marBottom w:val="0"/>
      <w:divBdr>
        <w:top w:val="none" w:sz="0" w:space="0" w:color="auto"/>
        <w:left w:val="none" w:sz="0" w:space="0" w:color="auto"/>
        <w:bottom w:val="none" w:sz="0" w:space="0" w:color="auto"/>
        <w:right w:val="none" w:sz="0" w:space="0" w:color="auto"/>
      </w:divBdr>
    </w:div>
    <w:div w:id="140659629">
      <w:bodyDiv w:val="1"/>
      <w:marLeft w:val="0"/>
      <w:marRight w:val="0"/>
      <w:marTop w:val="0"/>
      <w:marBottom w:val="0"/>
      <w:divBdr>
        <w:top w:val="none" w:sz="0" w:space="0" w:color="auto"/>
        <w:left w:val="none" w:sz="0" w:space="0" w:color="auto"/>
        <w:bottom w:val="none" w:sz="0" w:space="0" w:color="auto"/>
        <w:right w:val="none" w:sz="0" w:space="0" w:color="auto"/>
      </w:divBdr>
    </w:div>
    <w:div w:id="249043884">
      <w:bodyDiv w:val="1"/>
      <w:marLeft w:val="0"/>
      <w:marRight w:val="0"/>
      <w:marTop w:val="0"/>
      <w:marBottom w:val="0"/>
      <w:divBdr>
        <w:top w:val="none" w:sz="0" w:space="0" w:color="auto"/>
        <w:left w:val="none" w:sz="0" w:space="0" w:color="auto"/>
        <w:bottom w:val="none" w:sz="0" w:space="0" w:color="auto"/>
        <w:right w:val="none" w:sz="0" w:space="0" w:color="auto"/>
      </w:divBdr>
    </w:div>
    <w:div w:id="276372899">
      <w:bodyDiv w:val="1"/>
      <w:marLeft w:val="0"/>
      <w:marRight w:val="0"/>
      <w:marTop w:val="0"/>
      <w:marBottom w:val="0"/>
      <w:divBdr>
        <w:top w:val="none" w:sz="0" w:space="0" w:color="auto"/>
        <w:left w:val="none" w:sz="0" w:space="0" w:color="auto"/>
        <w:bottom w:val="none" w:sz="0" w:space="0" w:color="auto"/>
        <w:right w:val="none" w:sz="0" w:space="0" w:color="auto"/>
      </w:divBdr>
    </w:div>
    <w:div w:id="355890741">
      <w:bodyDiv w:val="1"/>
      <w:marLeft w:val="0"/>
      <w:marRight w:val="0"/>
      <w:marTop w:val="0"/>
      <w:marBottom w:val="0"/>
      <w:divBdr>
        <w:top w:val="none" w:sz="0" w:space="0" w:color="auto"/>
        <w:left w:val="none" w:sz="0" w:space="0" w:color="auto"/>
        <w:bottom w:val="none" w:sz="0" w:space="0" w:color="auto"/>
        <w:right w:val="none" w:sz="0" w:space="0" w:color="auto"/>
      </w:divBdr>
    </w:div>
    <w:div w:id="368409767">
      <w:bodyDiv w:val="1"/>
      <w:marLeft w:val="0"/>
      <w:marRight w:val="0"/>
      <w:marTop w:val="0"/>
      <w:marBottom w:val="0"/>
      <w:divBdr>
        <w:top w:val="none" w:sz="0" w:space="0" w:color="auto"/>
        <w:left w:val="none" w:sz="0" w:space="0" w:color="auto"/>
        <w:bottom w:val="none" w:sz="0" w:space="0" w:color="auto"/>
        <w:right w:val="none" w:sz="0" w:space="0" w:color="auto"/>
      </w:divBdr>
    </w:div>
    <w:div w:id="608781625">
      <w:bodyDiv w:val="1"/>
      <w:marLeft w:val="0"/>
      <w:marRight w:val="0"/>
      <w:marTop w:val="0"/>
      <w:marBottom w:val="0"/>
      <w:divBdr>
        <w:top w:val="none" w:sz="0" w:space="0" w:color="auto"/>
        <w:left w:val="none" w:sz="0" w:space="0" w:color="auto"/>
        <w:bottom w:val="none" w:sz="0" w:space="0" w:color="auto"/>
        <w:right w:val="none" w:sz="0" w:space="0" w:color="auto"/>
      </w:divBdr>
    </w:div>
    <w:div w:id="704065908">
      <w:bodyDiv w:val="1"/>
      <w:marLeft w:val="0"/>
      <w:marRight w:val="0"/>
      <w:marTop w:val="0"/>
      <w:marBottom w:val="0"/>
      <w:divBdr>
        <w:top w:val="none" w:sz="0" w:space="0" w:color="auto"/>
        <w:left w:val="none" w:sz="0" w:space="0" w:color="auto"/>
        <w:bottom w:val="none" w:sz="0" w:space="0" w:color="auto"/>
        <w:right w:val="none" w:sz="0" w:space="0" w:color="auto"/>
      </w:divBdr>
    </w:div>
    <w:div w:id="717818438">
      <w:bodyDiv w:val="1"/>
      <w:marLeft w:val="0"/>
      <w:marRight w:val="0"/>
      <w:marTop w:val="0"/>
      <w:marBottom w:val="0"/>
      <w:divBdr>
        <w:top w:val="none" w:sz="0" w:space="0" w:color="auto"/>
        <w:left w:val="none" w:sz="0" w:space="0" w:color="auto"/>
        <w:bottom w:val="none" w:sz="0" w:space="0" w:color="auto"/>
        <w:right w:val="none" w:sz="0" w:space="0" w:color="auto"/>
      </w:divBdr>
    </w:div>
    <w:div w:id="1051731827">
      <w:bodyDiv w:val="1"/>
      <w:marLeft w:val="0"/>
      <w:marRight w:val="0"/>
      <w:marTop w:val="0"/>
      <w:marBottom w:val="0"/>
      <w:divBdr>
        <w:top w:val="none" w:sz="0" w:space="0" w:color="auto"/>
        <w:left w:val="none" w:sz="0" w:space="0" w:color="auto"/>
        <w:bottom w:val="none" w:sz="0" w:space="0" w:color="auto"/>
        <w:right w:val="none" w:sz="0" w:space="0" w:color="auto"/>
      </w:divBdr>
    </w:div>
    <w:div w:id="1323394386">
      <w:bodyDiv w:val="1"/>
      <w:marLeft w:val="0"/>
      <w:marRight w:val="0"/>
      <w:marTop w:val="0"/>
      <w:marBottom w:val="0"/>
      <w:divBdr>
        <w:top w:val="none" w:sz="0" w:space="0" w:color="auto"/>
        <w:left w:val="none" w:sz="0" w:space="0" w:color="auto"/>
        <w:bottom w:val="none" w:sz="0" w:space="0" w:color="auto"/>
        <w:right w:val="none" w:sz="0" w:space="0" w:color="auto"/>
      </w:divBdr>
    </w:div>
    <w:div w:id="1410224903">
      <w:bodyDiv w:val="1"/>
      <w:marLeft w:val="0"/>
      <w:marRight w:val="0"/>
      <w:marTop w:val="0"/>
      <w:marBottom w:val="0"/>
      <w:divBdr>
        <w:top w:val="none" w:sz="0" w:space="0" w:color="auto"/>
        <w:left w:val="none" w:sz="0" w:space="0" w:color="auto"/>
        <w:bottom w:val="none" w:sz="0" w:space="0" w:color="auto"/>
        <w:right w:val="none" w:sz="0" w:space="0" w:color="auto"/>
      </w:divBdr>
    </w:div>
    <w:div w:id="1433167130">
      <w:bodyDiv w:val="1"/>
      <w:marLeft w:val="0"/>
      <w:marRight w:val="0"/>
      <w:marTop w:val="0"/>
      <w:marBottom w:val="0"/>
      <w:divBdr>
        <w:top w:val="none" w:sz="0" w:space="0" w:color="auto"/>
        <w:left w:val="none" w:sz="0" w:space="0" w:color="auto"/>
        <w:bottom w:val="none" w:sz="0" w:space="0" w:color="auto"/>
        <w:right w:val="none" w:sz="0" w:space="0" w:color="auto"/>
      </w:divBdr>
    </w:div>
    <w:div w:id="1594391051">
      <w:bodyDiv w:val="1"/>
      <w:marLeft w:val="0"/>
      <w:marRight w:val="0"/>
      <w:marTop w:val="0"/>
      <w:marBottom w:val="0"/>
      <w:divBdr>
        <w:top w:val="none" w:sz="0" w:space="0" w:color="auto"/>
        <w:left w:val="none" w:sz="0" w:space="0" w:color="auto"/>
        <w:bottom w:val="none" w:sz="0" w:space="0" w:color="auto"/>
        <w:right w:val="none" w:sz="0" w:space="0" w:color="auto"/>
      </w:divBdr>
    </w:div>
    <w:div w:id="1594509058">
      <w:bodyDiv w:val="1"/>
      <w:marLeft w:val="0"/>
      <w:marRight w:val="0"/>
      <w:marTop w:val="0"/>
      <w:marBottom w:val="0"/>
      <w:divBdr>
        <w:top w:val="none" w:sz="0" w:space="0" w:color="auto"/>
        <w:left w:val="none" w:sz="0" w:space="0" w:color="auto"/>
        <w:bottom w:val="none" w:sz="0" w:space="0" w:color="auto"/>
        <w:right w:val="none" w:sz="0" w:space="0" w:color="auto"/>
      </w:divBdr>
    </w:div>
    <w:div w:id="1682124144">
      <w:bodyDiv w:val="1"/>
      <w:marLeft w:val="0"/>
      <w:marRight w:val="0"/>
      <w:marTop w:val="0"/>
      <w:marBottom w:val="0"/>
      <w:divBdr>
        <w:top w:val="none" w:sz="0" w:space="0" w:color="auto"/>
        <w:left w:val="none" w:sz="0" w:space="0" w:color="auto"/>
        <w:bottom w:val="none" w:sz="0" w:space="0" w:color="auto"/>
        <w:right w:val="none" w:sz="0" w:space="0" w:color="auto"/>
      </w:divBdr>
    </w:div>
    <w:div w:id="1802307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da\AppData\Roaming\Microsoft\Templates\Spec%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2E2A930-9598-48F8-9984-067156848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82</TotalTime>
  <Pages>18</Pages>
  <Words>3300</Words>
  <Characters>18813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IMPLEMENTATION rEPORT</vt:lpstr>
    </vt:vector>
  </TitlesOfParts>
  <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rEPORT</dc:title>
  <dc:subject>Liu liu Megatech</dc:subject>
  <dc:creator>Gerda</dc:creator>
  <dc:description/>
  <cp:lastModifiedBy>Gerda Morockaite</cp:lastModifiedBy>
  <cp:revision>24</cp:revision>
  <dcterms:created xsi:type="dcterms:W3CDTF">2018-04-14T01:31:00Z</dcterms:created>
  <dcterms:modified xsi:type="dcterms:W3CDTF">2018-04-23T01:44:00Z</dcterms:modified>
</cp:coreProperties>
</file>