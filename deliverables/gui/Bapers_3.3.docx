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  <w:r>
        <w:br/>
      </w:r>
      <w:r>
        <w:tab/>
      </w:r>
      <w:r>
        <w:rPr/>
        <w:t xml:space="preserve">Page 4</w:t>
      </w:r>
      <w:r>
        <w:br/>
      </w:r>
      <w:r>
        <w:rPr/>
        <w:t xml:space="preserve">Customer Account</w:t>
      </w:r>
      <w:r>
        <w:br/>
      </w:r>
      <w:r>
        <w:rPr/>
        <w:t xml:space="preserve">Intervals</w:t>
      </w:r>
      <w:r>
        <w:br/>
      </w:r>
      <w:r>
        <w:rPr/>
        <w:t xml:space="preserve">Backup</w:t>
      </w:r>
      <w:r>
        <w:br/>
      </w:r>
      <w:r>
        <w:rPr/>
        <w:t xml:space="preserve">Users</w:t>
      </w:r>
      <w:r>
        <w:br/>
      </w:r>
      <w:r>
        <w:rPr/>
        <w:t xml:space="preserve">Report</w:t>
      </w:r>
      <w:r>
        <w:br/>
      </w:r>
      <w:r>
        <w:rPr/>
        <w:t xml:space="preserve">Place Order</w:t>
      </w:r>
      <w:r>
        <w:br/>
      </w:r>
      <w:r>
        <w:rPr/>
        <w:t xml:space="preserve">Create Account</w:t>
      </w:r>
      <w:r>
        <w:br/>
      </w:r>
      <w:r>
        <w:rPr/>
        <w:t xml:space="preserve">Job Process</w:t>
      </w:r>
      <w:r>
        <w:br/>
      </w:r>
      <w:r>
        <w:rPr/>
        <w:t xml:space="preserve">Payment</w:t>
      </w:r>
      <w:r>
        <w:br/>
      </w:r>
      <w:r>
        <w:rPr/>
        <w:t xml:space="preserve">Tasks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1814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8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18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Risk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Main login screen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Text that appears if the login details introduced are wrong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When pressed, depending on the user and the details introduced, it either gives acces to the system or not.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8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Office Manager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Buttons that when clicked, thake the user to the screen descibed in the tab. Buttons change depending on the users and their permissions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Displays the system path, for easier understanding where in the system the user is located. Can be cliked to go to a previos screen in that path,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logs the user out of the system.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8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Receptionist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Quick acces to "Place Order Tab" since is one of the main tasks.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3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8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Shift Manager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4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9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Technician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Customer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9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existing customer accounts are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Search box, to look-up existing customer accounts, once chosen, upgrading/downgrading options are available as well as updating the discount plans associated with the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box where all the existing customer accounts are displayed. </w:t>
              <w:br/>
              <w:t xml:space="preserve"/>
              <w:br/>
              <w:t xml:space="preserve">-The ones in Bold display Valued Customers</w:t>
              <w:br/>
              <w:t xml:space="preserve">-The normal ones dispaly normal customers</w:t>
              <w:br/>
              <w:t xml:space="preserve">-The ones in red display Suspended Customer Accounts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Upgrades the customer to the "Valued" status, only available if the customer is not already in this status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Downgrades the customer from the "Valued" status to the "Normal" one.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Reactivates a "Suspended"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displaying the available discount plans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that allows to choose tasks and apply discounts to each one. Appears only if "Flexible Discount" is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If a discount for a task need to be deleted, unticking the box will do this. Selecting an existing task from the list and adding a different percentage will overwrite the previous one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The percentage of the discount will be introduced here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confirms the discount options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allows the user to go back to the previous screen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takes the user to the home tab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Intervals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9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Premade options to choose the time intervals at which reports are created. Similar for Database Backup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a custom time period for generating the repots. Same can be done to the Database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sets the time intervals at which reports are created.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Droplist allowing to set minutes, hours or days for the custom time intervals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Backup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9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Information about the last backup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 system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resores data from the last backup created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Users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9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user account with the details introduced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users are added to the system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Report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9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Box where user ID is introduced . This referes to the system users. Once a user is selected, more options are available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report for the user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performance report for the user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 summary performance report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Summary and details about it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Place Order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9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customer accounts can be searched, if created, to allow for placing an order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takes the user to the "Create Account" window. Used in case the customer does not have an account yet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job placed is urgent.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deadline if job is urgent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special requests exist about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Pannle to introduce details about the request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tasks available. Checked only the ones which are needed for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the job number and final price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Assigns the job and prints the label and the reciept.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Create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9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customer accounts are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customer account with the details introduced in each field.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Job Process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9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the ongoing jobs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job number is introduced to get details about a job 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with the tasks available. Those ticked indicate that the particular task is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updatates the status of the jobs, A task must be tiked or unticked to be able to update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refreshes the list to see if changes have been made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is click to alret that the job is not going to be completed on time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Payment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9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a customer is searched to get details about the job placed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Details about the customer account,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jobs placed, only one will be displayed if the customer is not "Valued"</w:t>
              <w:br/>
              <w:t xml:space="preserve"/>
              <w:br/>
              <w:t xml:space="preserve">If the job is ticked, it means it will be paid for in the next payment.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Pop-up window alerting the Office Manager that a customer has missed payment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 will print the reminder letter for the user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Pannels where information about card or cash payment is introduced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completes payment and revokes suspension of an account if account is suspended.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Tasks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10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tasks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tasks available in the system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task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updates any details changed about the selected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Price of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Time it takes for the task to be completed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removes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displays the "Create Task" options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name of the new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price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time taken for the new task to be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and adds the task to the list of existing tasks.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86" Type="http://schemas.openxmlformats.org/officeDocument/2006/relationships/image" Target="AXU0.png" />
  <Relationship Id="rId_AXURE87" Type="http://schemas.openxmlformats.org/officeDocument/2006/relationships/image" Target="AXU1.png" />
  <Relationship Id="rId_AXURE88" Type="http://schemas.openxmlformats.org/officeDocument/2006/relationships/image" Target="AXU2.png" />
  <Relationship Id="rId_AXURE89" Type="http://schemas.openxmlformats.org/officeDocument/2006/relationships/image" Target="AXU3.png" />
  <Relationship Id="rId_AXURE90" Type="http://schemas.openxmlformats.org/officeDocument/2006/relationships/image" Target="AXU4.png" />
  <Relationship Id="rId_AXURE91" Type="http://schemas.openxmlformats.org/officeDocument/2006/relationships/image" Target="AXU5.png" />
  <Relationship Id="rId_AXURE92" Type="http://schemas.openxmlformats.org/officeDocument/2006/relationships/image" Target="AXU6.png" />
  <Relationship Id="rId_AXURE93" Type="http://schemas.openxmlformats.org/officeDocument/2006/relationships/image" Target="AXU7.png" />
  <Relationship Id="rId_AXURE94" Type="http://schemas.openxmlformats.org/officeDocument/2006/relationships/image" Target="AXU8.png" />
  <Relationship Id="rId_AXURE95" Type="http://schemas.openxmlformats.org/officeDocument/2006/relationships/image" Target="AXU9.png" />
  <Relationship Id="rId_AXURE96" Type="http://schemas.openxmlformats.org/officeDocument/2006/relationships/image" Target="AXU10.png" />
  <Relationship Id="rId_AXURE97" Type="http://schemas.openxmlformats.org/officeDocument/2006/relationships/image" Target="AXU11.png" />
  <Relationship Id="rId_AXURE98" Type="http://schemas.openxmlformats.org/officeDocument/2006/relationships/image" Target="AXU12.png" />
  <Relationship Id="rId_AXURE99" Type="http://schemas.openxmlformats.org/officeDocument/2006/relationships/image" Target="AXU13.png" />
  <Relationship Id="rId_AXURE100" Type="http://schemas.openxmlformats.org/officeDocument/2006/relationships/image" Target="AXU14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