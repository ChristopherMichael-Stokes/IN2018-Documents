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026AB3E5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026AB3E4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026AB3E7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026AB3E6" w14:textId="77777777"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14:paraId="026AB3E9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026AB3E8" w14:textId="77777777"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 w14:paraId="026AB3E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6AB3EA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026AB3E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26AB3EC" w14:textId="77777777"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 w14:paraId="026AB3EF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26AB3EE" w14:textId="77777777"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026AB3F0" w14:textId="77777777" w:rsidR="00093BE1" w:rsidRDefault="00093BE1" w:rsidP="00FA3BE0">
          <w:pPr>
            <w:pStyle w:val="AxureImageParagraph"/>
          </w:pPr>
        </w:p>
        <w:p w14:paraId="026AB3F1" w14:textId="77777777" w:rsidR="00093BE1" w:rsidRDefault="00093BE1"/>
        <w:p w14:paraId="026AB3F2" w14:textId="77777777" w:rsidR="00712696" w:rsidRDefault="00712696"/>
        <w:p w14:paraId="026AB3F3" w14:textId="77777777" w:rsidR="00712696" w:rsidRDefault="00712696"/>
        <w:p w14:paraId="026AB3F4" w14:textId="77777777" w:rsidR="00712696" w:rsidRDefault="00712696"/>
        <w:p w14:paraId="026AB3F5" w14:textId="77777777" w:rsidR="00712696" w:rsidRDefault="00712696"/>
        <w:p w14:paraId="026AB3F6" w14:textId="77777777" w:rsidR="00712696" w:rsidRDefault="00712696"/>
        <w:p w14:paraId="026AB3F7" w14:textId="77777777" w:rsidR="00712696" w:rsidRDefault="00712696"/>
        <w:p w14:paraId="026AB3F8" w14:textId="77777777"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026AB3F9" w14:textId="77777777"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14:paraId="026AB3FA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026AB3FB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bookmarkStart w:id="0" w:name="_GoBack"/>
    <w:bookmarkEnd w:id="0"/>
    <w:p w14:paraId="344FF799" w14:textId="156DBB8D" w:rsidR="00B307F9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507681388" w:history="1">
        <w:r w:rsidR="00B307F9" w:rsidRPr="006C6341">
          <w:rPr>
            <w:rStyle w:val="Hyperlink"/>
            <w:noProof/>
          </w:rPr>
          <w:t>1. Pages</w:t>
        </w:r>
        <w:r w:rsidR="00B307F9">
          <w:rPr>
            <w:noProof/>
            <w:webHidden/>
          </w:rPr>
          <w:tab/>
        </w:r>
        <w:r w:rsidR="00B307F9">
          <w:rPr>
            <w:noProof/>
            <w:webHidden/>
          </w:rPr>
          <w:fldChar w:fldCharType="begin"/>
        </w:r>
        <w:r w:rsidR="00B307F9">
          <w:rPr>
            <w:noProof/>
            <w:webHidden/>
          </w:rPr>
          <w:instrText xml:space="preserve"> PAGEREF _Toc507681388 \h </w:instrText>
        </w:r>
        <w:r w:rsidR="00B307F9">
          <w:rPr>
            <w:noProof/>
            <w:webHidden/>
          </w:rPr>
        </w:r>
        <w:r w:rsidR="00B307F9">
          <w:rPr>
            <w:noProof/>
            <w:webHidden/>
          </w:rPr>
          <w:fldChar w:fldCharType="separate"/>
        </w:r>
        <w:r w:rsidR="00B307F9">
          <w:rPr>
            <w:noProof/>
            <w:webHidden/>
          </w:rPr>
          <w:t>4</w:t>
        </w:r>
        <w:r w:rsidR="00B307F9">
          <w:rPr>
            <w:noProof/>
            <w:webHidden/>
          </w:rPr>
          <w:fldChar w:fldCharType="end"/>
        </w:r>
      </w:hyperlink>
    </w:p>
    <w:p w14:paraId="7ADA67BE" w14:textId="4E888F3B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89" w:history="1">
        <w:r w:rsidRPr="006C6341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AE8F3" w14:textId="674C9696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0" w:history="1">
        <w:r w:rsidRPr="006C6341">
          <w:rPr>
            <w:rStyle w:val="Hyperlink"/>
            <w:noProof/>
          </w:rPr>
          <w:t>1.2.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576EBF" w14:textId="2AA6F7E1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1" w:history="1">
        <w:r w:rsidRPr="006C6341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405F44" w14:textId="1C26BC44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2" w:history="1">
        <w:r w:rsidRPr="006C6341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93914A" w14:textId="37C0D4FE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3" w:history="1">
        <w:r w:rsidRPr="006C6341">
          <w:rPr>
            <w:rStyle w:val="Hyperlink"/>
            <w:noProof/>
          </w:rPr>
          <w:t>1.3. Page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3998C6" w14:textId="54962E21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4" w:history="1">
        <w:r w:rsidRPr="006C6341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A6DC69" w14:textId="31B2E58E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5" w:history="1">
        <w:r w:rsidRPr="006C6341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2AB57" w14:textId="16A0693F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6" w:history="1">
        <w:r w:rsidRPr="006C6341">
          <w:rPr>
            <w:rStyle w:val="Hyperlink"/>
            <w:noProof/>
          </w:rPr>
          <w:t>1.4. Page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542AE9" w14:textId="479920BE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7" w:history="1">
        <w:r w:rsidRPr="006C6341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FEDB54" w14:textId="109DF18D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8" w:history="1">
        <w:r w:rsidRPr="006C6341">
          <w:rPr>
            <w:rStyle w:val="Hyperlink"/>
            <w:noProof/>
          </w:rPr>
          <w:t>1.4.2.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30DF36" w14:textId="4FACB99B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399" w:history="1">
        <w:r w:rsidRPr="006C6341">
          <w:rPr>
            <w:rStyle w:val="Hyperlink"/>
            <w:noProof/>
          </w:rPr>
          <w:t>1.5. Page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FEF37" w14:textId="2E55FFBD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0" w:history="1">
        <w:r w:rsidRPr="006C6341">
          <w:rPr>
            <w:rStyle w:val="Hyperlink"/>
            <w:noProof/>
          </w:rPr>
          <w:t>1.5.1.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B8C73A" w14:textId="62C130F9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1" w:history="1">
        <w:r w:rsidRPr="006C6341">
          <w:rPr>
            <w:rStyle w:val="Hyperlink"/>
            <w:noProof/>
          </w:rPr>
          <w:t>1.5.2.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BFE964" w14:textId="41533974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2" w:history="1">
        <w:r w:rsidRPr="006C6341">
          <w:rPr>
            <w:rStyle w:val="Hyperlink"/>
            <w:noProof/>
          </w:rPr>
          <w:t>1.6. Page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97BB1" w14:textId="52F0462E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3" w:history="1">
        <w:r w:rsidRPr="006C6341">
          <w:rPr>
            <w:rStyle w:val="Hyperlink"/>
            <w:noProof/>
          </w:rPr>
          <w:t>1.6.1.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B1164" w14:textId="4EB5A179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4" w:history="1">
        <w:r w:rsidRPr="006C6341">
          <w:rPr>
            <w:rStyle w:val="Hyperlink"/>
            <w:noProof/>
          </w:rPr>
          <w:t>1.6.2.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96E5DF" w14:textId="44FD8FD3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5" w:history="1">
        <w:r w:rsidRPr="006C6341">
          <w:rPr>
            <w:rStyle w:val="Hyperlink"/>
            <w:noProof/>
          </w:rPr>
          <w:t>1.7. Customer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FD6CDD" w14:textId="6FF81F8C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6" w:history="1">
        <w:r w:rsidRPr="006C6341">
          <w:rPr>
            <w:rStyle w:val="Hyperlink"/>
            <w:noProof/>
          </w:rPr>
          <w:t>1.7.1.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460D63" w14:textId="4A3456D8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7" w:history="1">
        <w:r w:rsidRPr="006C6341">
          <w:rPr>
            <w:rStyle w:val="Hyperlink"/>
            <w:noProof/>
          </w:rPr>
          <w:t>1.7.2.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7C6428" w14:textId="4FAA08AB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8" w:history="1">
        <w:r w:rsidRPr="006C6341">
          <w:rPr>
            <w:rStyle w:val="Hyperlink"/>
            <w:noProof/>
          </w:rPr>
          <w:t>1.8. Intervals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1B4086" w14:textId="3C7CA7FD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09" w:history="1">
        <w:r w:rsidRPr="006C6341">
          <w:rPr>
            <w:rStyle w:val="Hyperlink"/>
            <w:noProof/>
          </w:rPr>
          <w:t>1.8.1.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874766" w14:textId="5A28E8FF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0" w:history="1">
        <w:r w:rsidRPr="006C6341">
          <w:rPr>
            <w:rStyle w:val="Hyperlink"/>
            <w:noProof/>
          </w:rPr>
          <w:t>1.8.2.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CACB20" w14:textId="4A5FE2B2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1" w:history="1">
        <w:r w:rsidRPr="006C6341">
          <w:rPr>
            <w:rStyle w:val="Hyperlink"/>
            <w:noProof/>
          </w:rPr>
          <w:t>1.9.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DF77DF" w14:textId="5DA83F56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2" w:history="1">
        <w:r w:rsidRPr="006C6341">
          <w:rPr>
            <w:rStyle w:val="Hyperlink"/>
            <w:noProof/>
          </w:rPr>
          <w:t>1.9.1.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06798E" w14:textId="19E9E099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3" w:history="1">
        <w:r w:rsidRPr="006C6341">
          <w:rPr>
            <w:rStyle w:val="Hyperlink"/>
            <w:noProof/>
          </w:rPr>
          <w:t>1.9.2.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22ABC" w14:textId="5A16098E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4" w:history="1">
        <w:r w:rsidRPr="006C6341">
          <w:rPr>
            <w:rStyle w:val="Hyperlink"/>
            <w:noProof/>
          </w:rPr>
          <w:t>1.10.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DE223A" w14:textId="31375444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5" w:history="1">
        <w:r w:rsidRPr="006C6341">
          <w:rPr>
            <w:rStyle w:val="Hyperlink"/>
            <w:noProof/>
          </w:rPr>
          <w:t>1.10.1.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D3B9D3" w14:textId="62744B00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6" w:history="1">
        <w:r w:rsidRPr="006C6341">
          <w:rPr>
            <w:rStyle w:val="Hyperlink"/>
            <w:noProof/>
          </w:rPr>
          <w:t>1.10.2.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8CBAAE" w14:textId="4A779D55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7" w:history="1">
        <w:r w:rsidRPr="006C6341">
          <w:rPr>
            <w:rStyle w:val="Hyperlink"/>
            <w:noProof/>
          </w:rPr>
          <w:t>1.11.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E275C2" w14:textId="59B08315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8" w:history="1">
        <w:r w:rsidRPr="006C6341">
          <w:rPr>
            <w:rStyle w:val="Hyperlink"/>
            <w:noProof/>
          </w:rPr>
          <w:t>1.11.1.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CC776E" w14:textId="60BE978B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19" w:history="1">
        <w:r w:rsidRPr="006C6341">
          <w:rPr>
            <w:rStyle w:val="Hyperlink"/>
            <w:noProof/>
          </w:rPr>
          <w:t>1.11.2.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0E9CCA" w14:textId="04606A45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0" w:history="1">
        <w:r w:rsidRPr="006C6341">
          <w:rPr>
            <w:rStyle w:val="Hyperlink"/>
            <w:noProof/>
          </w:rPr>
          <w:t>1.12. Place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A1C574" w14:textId="046A6C81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1" w:history="1">
        <w:r w:rsidRPr="006C6341">
          <w:rPr>
            <w:rStyle w:val="Hyperlink"/>
            <w:noProof/>
          </w:rPr>
          <w:t>1.12.1.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20C557" w14:textId="204B497E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2" w:history="1">
        <w:r w:rsidRPr="006C6341">
          <w:rPr>
            <w:rStyle w:val="Hyperlink"/>
            <w:noProof/>
          </w:rPr>
          <w:t>1.12.2.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3F580C" w14:textId="27D3072D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3" w:history="1">
        <w:r w:rsidRPr="006C6341">
          <w:rPr>
            <w:rStyle w:val="Hyperlink"/>
            <w:noProof/>
          </w:rPr>
          <w:t>1.13. Create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219C1B" w14:textId="617070D1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4" w:history="1">
        <w:r w:rsidRPr="006C6341">
          <w:rPr>
            <w:rStyle w:val="Hyperlink"/>
            <w:noProof/>
          </w:rPr>
          <w:t>1.13.1.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6E5FD2" w14:textId="3C6DF4EB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5" w:history="1">
        <w:r w:rsidRPr="006C6341">
          <w:rPr>
            <w:rStyle w:val="Hyperlink"/>
            <w:noProof/>
          </w:rPr>
          <w:t>1.13.2.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5ED4FA" w14:textId="7E7AB937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6" w:history="1">
        <w:r w:rsidRPr="006C6341">
          <w:rPr>
            <w:rStyle w:val="Hyperlink"/>
            <w:noProof/>
          </w:rPr>
          <w:t>1.14. Job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1D64EC" w14:textId="515F0AFE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7" w:history="1">
        <w:r w:rsidRPr="006C6341">
          <w:rPr>
            <w:rStyle w:val="Hyperlink"/>
            <w:noProof/>
          </w:rPr>
          <w:t>1.14.1.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B56D01" w14:textId="22B7EBF4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8" w:history="1">
        <w:r w:rsidRPr="006C6341">
          <w:rPr>
            <w:rStyle w:val="Hyperlink"/>
            <w:noProof/>
          </w:rPr>
          <w:t>1.14.2.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238CD7" w14:textId="1095A61A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29" w:history="1">
        <w:r w:rsidRPr="006C6341">
          <w:rPr>
            <w:rStyle w:val="Hyperlink"/>
            <w:noProof/>
          </w:rPr>
          <w:t>1.15.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DEE6E6" w14:textId="61C24BBC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30" w:history="1">
        <w:r w:rsidRPr="006C6341">
          <w:rPr>
            <w:rStyle w:val="Hyperlink"/>
            <w:noProof/>
          </w:rPr>
          <w:t>1.15.1.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4CFABE" w14:textId="3DA3EE1A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31" w:history="1">
        <w:r w:rsidRPr="006C6341">
          <w:rPr>
            <w:rStyle w:val="Hyperlink"/>
            <w:noProof/>
          </w:rPr>
          <w:t>1.15.2.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3C2829" w14:textId="7AAED4CE" w:rsidR="00B307F9" w:rsidRDefault="00B307F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32" w:history="1">
        <w:r w:rsidRPr="006C6341">
          <w:rPr>
            <w:rStyle w:val="Hyperlink"/>
            <w:noProof/>
          </w:rPr>
          <w:t>1.16.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DD7E45" w14:textId="4475A297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33" w:history="1">
        <w:r w:rsidRPr="006C6341">
          <w:rPr>
            <w:rStyle w:val="Hyperlink"/>
            <w:noProof/>
          </w:rPr>
          <w:t>1.16.1.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41DA95" w14:textId="2051A863" w:rsidR="00B307F9" w:rsidRDefault="00B307F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07681434" w:history="1">
        <w:r w:rsidRPr="006C6341">
          <w:rPr>
            <w:rStyle w:val="Hyperlink"/>
            <w:noProof/>
          </w:rPr>
          <w:t>1.16.2.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_Toc507681434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6AB3FC" w14:textId="77A29C38"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14:paraId="026AB3FD" w14:textId="77777777" w:rsidR="004144D0" w:rsidRDefault="00634D62" w:rsidP="00D35989">
      <w:r>
        <w:br w:type="page"/>
      </w:r>
    </w:p>
    <w:p w14:paraId="026AB3FE" w14:textId="77777777" w:rsidR="002B4C56" w:rsidRDefault="002B4C56">
      <w:pPr>
        <w:sectPr w:rsidR="002B4C56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026AB3FF" w14:textId="77777777" w:rsidR="002B4C56" w:rsidRDefault="000211C0">
      <w:pPr>
        <w:pStyle w:val="AxureHeading1"/>
        <w:keepNext/>
      </w:pPr>
      <w:bookmarkStart w:id="1" w:name="_Toc507681388"/>
      <w:r>
        <w:lastRenderedPageBreak/>
        <w:t>Pages</w:t>
      </w:r>
      <w:bookmarkEnd w:id="1"/>
    </w:p>
    <w:p w14:paraId="026AB400" w14:textId="77777777" w:rsidR="002B4C56" w:rsidRDefault="000211C0">
      <w:pPr>
        <w:pStyle w:val="AxureHeading2"/>
        <w:keepNext/>
      </w:pPr>
      <w:bookmarkStart w:id="2" w:name="_Toc507681389"/>
      <w:r>
        <w:t>Page Tree</w:t>
      </w:r>
      <w:bookmarkEnd w:id="2"/>
    </w:p>
    <w:p w14:paraId="026AB401" w14:textId="77777777" w:rsidR="002B4C56" w:rsidRDefault="000211C0">
      <w:r>
        <w:t>Home</w:t>
      </w:r>
      <w:r>
        <w:br/>
      </w:r>
      <w:r>
        <w:tab/>
        <w:t>Page 1</w:t>
      </w:r>
      <w:r>
        <w:br/>
      </w:r>
      <w:r>
        <w:tab/>
        <w:t>Page 2</w:t>
      </w:r>
      <w:r>
        <w:br/>
      </w:r>
      <w:r>
        <w:tab/>
        <w:t>Page 3</w:t>
      </w:r>
      <w:r>
        <w:br/>
      </w:r>
      <w:r>
        <w:tab/>
        <w:t>Page 4</w:t>
      </w:r>
      <w:r>
        <w:br/>
        <w:t>Customer Account</w:t>
      </w:r>
      <w:r>
        <w:br/>
        <w:t>Intervals</w:t>
      </w:r>
      <w:r>
        <w:br/>
        <w:t>Backup</w:t>
      </w:r>
      <w:r>
        <w:br/>
        <w:t>Users</w:t>
      </w:r>
      <w:r>
        <w:br/>
        <w:t>Report</w:t>
      </w:r>
      <w:r>
        <w:br/>
        <w:t>Place Order</w:t>
      </w:r>
      <w:r>
        <w:br/>
      </w:r>
      <w:r>
        <w:tab/>
        <w:t>Create Account</w:t>
      </w:r>
      <w:r>
        <w:br/>
        <w:t>Job Process</w:t>
      </w:r>
      <w:r>
        <w:br/>
        <w:t>Payment</w:t>
      </w:r>
      <w:r>
        <w:br/>
        <w:t>Tasks</w:t>
      </w:r>
    </w:p>
    <w:p w14:paraId="026AB402" w14:textId="77777777" w:rsidR="002B4C56" w:rsidRDefault="000211C0">
      <w:pPr>
        <w:pStyle w:val="AxureHeading2"/>
        <w:keepNext/>
      </w:pPr>
      <w:r>
        <w:br w:type="page"/>
      </w:r>
      <w:bookmarkStart w:id="3" w:name="_Toc507681390"/>
      <w:r>
        <w:lastRenderedPageBreak/>
        <w:t>Home</w:t>
      </w:r>
      <w:bookmarkEnd w:id="3"/>
    </w:p>
    <w:p w14:paraId="026AB403" w14:textId="77777777" w:rsidR="002B4C56" w:rsidRDefault="000211C0">
      <w:pPr>
        <w:pStyle w:val="AxureHeading3"/>
        <w:keepNext/>
      </w:pPr>
      <w:bookmarkStart w:id="4" w:name="_Toc507681391"/>
      <w:r>
        <w:t>User Interface</w:t>
      </w:r>
      <w:bookmarkEnd w:id="4"/>
    </w:p>
    <w:p w14:paraId="026AB404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1" wp14:editId="026AB552">
            <wp:extent cx="6848475" cy="41814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05" w14:textId="77777777" w:rsidR="002B4C56" w:rsidRDefault="000211C0">
      <w:pPr>
        <w:pStyle w:val="AxureHeading3"/>
        <w:keepNext/>
      </w:pPr>
      <w:bookmarkStart w:id="5" w:name="_Toc507681392"/>
      <w:r>
        <w:t>Widget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7722"/>
        <w:gridCol w:w="456"/>
      </w:tblGrid>
      <w:tr w:rsidR="002B4C56" w14:paraId="026AB409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06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07" w14:textId="77777777" w:rsidR="002B4C56" w:rsidRDefault="000211C0">
            <w:pPr>
              <w:pStyle w:val="AxureTableHeaderText"/>
            </w:pPr>
            <w:r>
              <w:t>Description</w:t>
            </w:r>
          </w:p>
        </w:tc>
        <w:tc>
          <w:tcPr>
            <w:tcW w:w="0" w:type="auto"/>
          </w:tcPr>
          <w:p w14:paraId="026AB408" w14:textId="77777777" w:rsidR="002B4C56" w:rsidRDefault="000211C0">
            <w:pPr>
              <w:pStyle w:val="AxureTableHeaderText"/>
            </w:pPr>
            <w:r>
              <w:t>Risk</w:t>
            </w:r>
          </w:p>
        </w:tc>
      </w:tr>
      <w:tr w:rsidR="002B4C56" w14:paraId="026AB40D" w14:textId="77777777" w:rsidTr="002B4C56">
        <w:tc>
          <w:tcPr>
            <w:tcW w:w="0" w:type="auto"/>
          </w:tcPr>
          <w:p w14:paraId="026AB40A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0B" w14:textId="77777777" w:rsidR="002B4C56" w:rsidRDefault="000211C0">
            <w:pPr>
              <w:pStyle w:val="AxureTableNormalText"/>
            </w:pPr>
            <w:r>
              <w:t>Main login screen</w:t>
            </w:r>
          </w:p>
        </w:tc>
        <w:tc>
          <w:tcPr>
            <w:tcW w:w="0" w:type="auto"/>
          </w:tcPr>
          <w:p w14:paraId="026AB40C" w14:textId="77777777" w:rsidR="002B4C56" w:rsidRDefault="000211C0">
            <w:pPr>
              <w:pStyle w:val="AxureTableNormalText"/>
            </w:pPr>
            <w:r>
              <w:t>Low</w:t>
            </w:r>
          </w:p>
        </w:tc>
      </w:tr>
      <w:tr w:rsidR="002B4C56" w14:paraId="026AB411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0E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0F" w14:textId="77777777" w:rsidR="002B4C56" w:rsidRDefault="000211C0">
            <w:pPr>
              <w:pStyle w:val="AxureTableNormalText"/>
            </w:pPr>
            <w:r>
              <w:t>Text that appears if the login details introduced are wrong</w:t>
            </w:r>
          </w:p>
        </w:tc>
        <w:tc>
          <w:tcPr>
            <w:tcW w:w="0" w:type="auto"/>
          </w:tcPr>
          <w:p w14:paraId="026AB410" w14:textId="77777777" w:rsidR="002B4C56" w:rsidRDefault="002B4C56">
            <w:pPr>
              <w:pStyle w:val="AxureTableNormalText"/>
            </w:pPr>
          </w:p>
        </w:tc>
      </w:tr>
      <w:tr w:rsidR="002B4C56" w14:paraId="026AB415" w14:textId="77777777" w:rsidTr="002B4C56">
        <w:tc>
          <w:tcPr>
            <w:tcW w:w="0" w:type="auto"/>
          </w:tcPr>
          <w:p w14:paraId="026AB412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13" w14:textId="77777777" w:rsidR="002B4C56" w:rsidRDefault="000211C0">
            <w:pPr>
              <w:pStyle w:val="AxureTableNormalText"/>
            </w:pPr>
            <w:r>
              <w:t xml:space="preserve">When pressed, depending on the user and the details introduced, it either gives </w:t>
            </w:r>
            <w:proofErr w:type="spellStart"/>
            <w:r>
              <w:t>acces</w:t>
            </w:r>
            <w:proofErr w:type="spellEnd"/>
            <w:r>
              <w:t xml:space="preserve"> to the system or not.</w:t>
            </w:r>
          </w:p>
        </w:tc>
        <w:tc>
          <w:tcPr>
            <w:tcW w:w="0" w:type="auto"/>
          </w:tcPr>
          <w:p w14:paraId="026AB414" w14:textId="77777777" w:rsidR="002B4C56" w:rsidRDefault="002B4C56">
            <w:pPr>
              <w:pStyle w:val="AxureTableNormalText"/>
            </w:pPr>
          </w:p>
        </w:tc>
      </w:tr>
    </w:tbl>
    <w:p w14:paraId="026AB416" w14:textId="77777777" w:rsidR="002B4C56" w:rsidRDefault="000211C0">
      <w:pPr>
        <w:pStyle w:val="AxureHeading2"/>
        <w:keepNext/>
      </w:pPr>
      <w:r>
        <w:br w:type="page"/>
      </w:r>
      <w:bookmarkStart w:id="6" w:name="_Toc507681393"/>
      <w:r>
        <w:lastRenderedPageBreak/>
        <w:t>Page 1</w:t>
      </w:r>
      <w:bookmarkEnd w:id="6"/>
    </w:p>
    <w:p w14:paraId="026AB417" w14:textId="77777777" w:rsidR="002B4C56" w:rsidRDefault="000211C0">
      <w:pPr>
        <w:pStyle w:val="AxureHeading3"/>
        <w:keepNext/>
      </w:pPr>
      <w:bookmarkStart w:id="7" w:name="_Toc507681394"/>
      <w:r>
        <w:t>User Interface</w:t>
      </w:r>
      <w:bookmarkEnd w:id="7"/>
    </w:p>
    <w:p w14:paraId="026AB418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3" wp14:editId="026AB554">
            <wp:extent cx="6858000" cy="35242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19" w14:textId="77777777" w:rsidR="002B4C56" w:rsidRDefault="000211C0">
      <w:pPr>
        <w:pStyle w:val="AxureHeading3"/>
        <w:keepNext/>
      </w:pPr>
      <w:bookmarkStart w:id="8" w:name="_Toc507681395"/>
      <w:r>
        <w:t>Widget Table</w:t>
      </w:r>
      <w:bookmarkEnd w:id="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0168"/>
      </w:tblGrid>
      <w:tr w:rsidR="002B4C56" w14:paraId="026AB41C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1A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1B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1F" w14:textId="77777777" w:rsidTr="002B4C56">
        <w:tc>
          <w:tcPr>
            <w:tcW w:w="0" w:type="auto"/>
          </w:tcPr>
          <w:p w14:paraId="026AB41D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1E" w14:textId="77777777" w:rsidR="002B4C56" w:rsidRDefault="000211C0">
            <w:pPr>
              <w:pStyle w:val="AxureTableNormalText"/>
            </w:pPr>
            <w:r>
              <w:t xml:space="preserve">Home screen </w:t>
            </w:r>
            <w:proofErr w:type="spellStart"/>
            <w:r>
              <w:t>pannel</w:t>
            </w:r>
            <w:proofErr w:type="spellEnd"/>
            <w:r>
              <w:t xml:space="preserve"> f</w:t>
            </w:r>
            <w:r>
              <w:t>or the Office Manager</w:t>
            </w:r>
          </w:p>
        </w:tc>
      </w:tr>
      <w:tr w:rsidR="002B4C56" w14:paraId="026AB422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20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21" w14:textId="77777777" w:rsidR="002B4C56" w:rsidRDefault="000211C0">
            <w:pPr>
              <w:pStyle w:val="AxureTableNormalText"/>
            </w:pPr>
            <w:r>
              <w:t xml:space="preserve">Buttons that when clicked, </w:t>
            </w:r>
            <w:proofErr w:type="spellStart"/>
            <w:r>
              <w:t>thake</w:t>
            </w:r>
            <w:proofErr w:type="spellEnd"/>
            <w:r>
              <w:t xml:space="preserve"> the user to the screen </w:t>
            </w:r>
            <w:proofErr w:type="spellStart"/>
            <w:r>
              <w:t>descibed</w:t>
            </w:r>
            <w:proofErr w:type="spellEnd"/>
            <w:r>
              <w:t xml:space="preserve"> in the tab. Buttons change depending on the users and their permissions</w:t>
            </w:r>
          </w:p>
        </w:tc>
      </w:tr>
      <w:tr w:rsidR="002B4C56" w14:paraId="026AB425" w14:textId="77777777" w:rsidTr="002B4C56">
        <w:tc>
          <w:tcPr>
            <w:tcW w:w="0" w:type="auto"/>
          </w:tcPr>
          <w:p w14:paraId="026AB423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24" w14:textId="77777777" w:rsidR="002B4C56" w:rsidRDefault="000211C0">
            <w:pPr>
              <w:pStyle w:val="AxureTableNormalText"/>
            </w:pPr>
            <w:r>
              <w:t xml:space="preserve">Displays the system path, for easier understanding where in the system the user is located. Can be </w:t>
            </w:r>
            <w:proofErr w:type="spellStart"/>
            <w:r>
              <w:t>cliked</w:t>
            </w:r>
            <w:proofErr w:type="spellEnd"/>
            <w:r>
              <w:t xml:space="preserve"> to go to a </w:t>
            </w:r>
            <w:proofErr w:type="spellStart"/>
            <w:r>
              <w:t>previos</w:t>
            </w:r>
            <w:proofErr w:type="spellEnd"/>
            <w:r>
              <w:t xml:space="preserve"> screen in that path,</w:t>
            </w:r>
          </w:p>
        </w:tc>
      </w:tr>
      <w:tr w:rsidR="002B4C56" w14:paraId="026AB428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26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427" w14:textId="77777777" w:rsidR="002B4C56" w:rsidRDefault="000211C0">
            <w:pPr>
              <w:pStyle w:val="AxureTableNormalText"/>
            </w:pPr>
            <w:r>
              <w:t>Button that, when clicked, logs the user out of the system.</w:t>
            </w:r>
          </w:p>
        </w:tc>
      </w:tr>
    </w:tbl>
    <w:p w14:paraId="026AB429" w14:textId="77777777" w:rsidR="002B4C56" w:rsidRDefault="000211C0">
      <w:pPr>
        <w:pStyle w:val="AxureHeading2"/>
        <w:keepNext/>
      </w:pPr>
      <w:r>
        <w:br w:type="page"/>
      </w:r>
      <w:bookmarkStart w:id="9" w:name="_Toc507681396"/>
      <w:r>
        <w:lastRenderedPageBreak/>
        <w:t>Page 2</w:t>
      </w:r>
      <w:bookmarkEnd w:id="9"/>
    </w:p>
    <w:p w14:paraId="026AB42A" w14:textId="77777777" w:rsidR="002B4C56" w:rsidRDefault="000211C0">
      <w:pPr>
        <w:pStyle w:val="AxureHeading3"/>
        <w:keepNext/>
      </w:pPr>
      <w:bookmarkStart w:id="10" w:name="_Toc507681397"/>
      <w:r>
        <w:t>User Interface</w:t>
      </w:r>
      <w:bookmarkEnd w:id="10"/>
    </w:p>
    <w:p w14:paraId="026AB42B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5" wp14:editId="026AB556">
            <wp:extent cx="6858000" cy="35242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2C" w14:textId="77777777" w:rsidR="002B4C56" w:rsidRDefault="000211C0">
      <w:pPr>
        <w:pStyle w:val="AxureHeading3"/>
        <w:keepNext/>
      </w:pPr>
      <w:bookmarkStart w:id="11" w:name="_Toc507681398"/>
      <w:r>
        <w:t>Widget Table</w:t>
      </w:r>
      <w:bookmarkEnd w:id="11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4713"/>
      </w:tblGrid>
      <w:tr w:rsidR="002B4C56" w14:paraId="026AB42F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2D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2E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32" w14:textId="77777777" w:rsidTr="002B4C56">
        <w:tc>
          <w:tcPr>
            <w:tcW w:w="0" w:type="auto"/>
          </w:tcPr>
          <w:p w14:paraId="026AB430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31" w14:textId="77777777" w:rsidR="002B4C56" w:rsidRDefault="000211C0">
            <w:pPr>
              <w:pStyle w:val="AxureTableNormalText"/>
            </w:pPr>
            <w:r>
              <w:t xml:space="preserve">Home screen </w:t>
            </w:r>
            <w:proofErr w:type="spellStart"/>
            <w:r>
              <w:t>pannel</w:t>
            </w:r>
            <w:proofErr w:type="spellEnd"/>
            <w:r>
              <w:t xml:space="preserve"> for the Receptionist</w:t>
            </w:r>
          </w:p>
        </w:tc>
      </w:tr>
      <w:tr w:rsidR="002B4C56" w14:paraId="026AB435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33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34" w14:textId="77777777" w:rsidR="002B4C56" w:rsidRDefault="000211C0">
            <w:pPr>
              <w:pStyle w:val="AxureTableNormalText"/>
            </w:pPr>
            <w:r>
              <w:t xml:space="preserve">Quick </w:t>
            </w:r>
            <w:proofErr w:type="spellStart"/>
            <w:r>
              <w:t>acces</w:t>
            </w:r>
            <w:proofErr w:type="spellEnd"/>
            <w:r>
              <w:t xml:space="preserve"> to "Place Order Tab" since is one of the main tasks.</w:t>
            </w:r>
          </w:p>
        </w:tc>
      </w:tr>
    </w:tbl>
    <w:p w14:paraId="026AB436" w14:textId="77777777" w:rsidR="002B4C56" w:rsidRDefault="000211C0">
      <w:pPr>
        <w:pStyle w:val="AxureHeading2"/>
        <w:keepNext/>
      </w:pPr>
      <w:r>
        <w:br w:type="page"/>
      </w:r>
      <w:bookmarkStart w:id="12" w:name="_Toc507681399"/>
      <w:r>
        <w:lastRenderedPageBreak/>
        <w:t>Page 3</w:t>
      </w:r>
      <w:bookmarkEnd w:id="12"/>
    </w:p>
    <w:p w14:paraId="026AB437" w14:textId="77777777" w:rsidR="002B4C56" w:rsidRDefault="000211C0">
      <w:pPr>
        <w:pStyle w:val="AxureHeading3"/>
        <w:keepNext/>
      </w:pPr>
      <w:bookmarkStart w:id="13" w:name="_Toc507681400"/>
      <w:r>
        <w:t>User Interface</w:t>
      </w:r>
      <w:bookmarkEnd w:id="13"/>
    </w:p>
    <w:p w14:paraId="026AB438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7" wp14:editId="026AB558">
            <wp:extent cx="6858000" cy="35242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39" w14:textId="77777777" w:rsidR="002B4C56" w:rsidRDefault="000211C0">
      <w:pPr>
        <w:pStyle w:val="AxureHeading3"/>
        <w:keepNext/>
      </w:pPr>
      <w:bookmarkStart w:id="14" w:name="_Toc507681401"/>
      <w:r>
        <w:t>Widget Table</w:t>
      </w:r>
      <w:bookmarkEnd w:id="1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159"/>
      </w:tblGrid>
      <w:tr w:rsidR="002B4C56" w14:paraId="026AB43C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3A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3B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3F" w14:textId="77777777" w:rsidTr="002B4C56">
        <w:tc>
          <w:tcPr>
            <w:tcW w:w="0" w:type="auto"/>
          </w:tcPr>
          <w:p w14:paraId="026AB43D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3E" w14:textId="77777777" w:rsidR="002B4C56" w:rsidRDefault="000211C0">
            <w:pPr>
              <w:pStyle w:val="AxureTableNormalText"/>
            </w:pPr>
            <w:r>
              <w:t xml:space="preserve">Home screen </w:t>
            </w:r>
            <w:proofErr w:type="spellStart"/>
            <w:r>
              <w:t>pannel</w:t>
            </w:r>
            <w:proofErr w:type="spellEnd"/>
            <w:r>
              <w:t xml:space="preserve"> for the Shift Manager</w:t>
            </w:r>
          </w:p>
        </w:tc>
      </w:tr>
    </w:tbl>
    <w:p w14:paraId="026AB440" w14:textId="77777777" w:rsidR="002B4C56" w:rsidRDefault="000211C0">
      <w:pPr>
        <w:pStyle w:val="AxureHeading2"/>
        <w:keepNext/>
      </w:pPr>
      <w:r>
        <w:br w:type="page"/>
      </w:r>
      <w:bookmarkStart w:id="15" w:name="_Toc507681402"/>
      <w:r>
        <w:lastRenderedPageBreak/>
        <w:t>Page 4</w:t>
      </w:r>
      <w:bookmarkEnd w:id="15"/>
    </w:p>
    <w:p w14:paraId="026AB441" w14:textId="77777777" w:rsidR="002B4C56" w:rsidRDefault="000211C0">
      <w:pPr>
        <w:pStyle w:val="AxureHeading3"/>
        <w:keepNext/>
      </w:pPr>
      <w:bookmarkStart w:id="16" w:name="_Toc507681403"/>
      <w:r>
        <w:t>User Interface</w:t>
      </w:r>
      <w:bookmarkEnd w:id="16"/>
    </w:p>
    <w:p w14:paraId="026AB442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9" wp14:editId="026AB55A">
            <wp:extent cx="6858000" cy="35242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43" w14:textId="77777777" w:rsidR="002B4C56" w:rsidRDefault="000211C0">
      <w:pPr>
        <w:pStyle w:val="AxureHeading3"/>
        <w:keepNext/>
      </w:pPr>
      <w:bookmarkStart w:id="17" w:name="_Toc507681404"/>
      <w:r>
        <w:t>Widget Table</w:t>
      </w:r>
      <w:bookmarkEnd w:id="17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937"/>
      </w:tblGrid>
      <w:tr w:rsidR="002B4C56" w14:paraId="026AB446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44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45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49" w14:textId="77777777" w:rsidTr="002B4C56">
        <w:tc>
          <w:tcPr>
            <w:tcW w:w="0" w:type="auto"/>
          </w:tcPr>
          <w:p w14:paraId="026AB447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48" w14:textId="77777777" w:rsidR="002B4C56" w:rsidRDefault="000211C0">
            <w:pPr>
              <w:pStyle w:val="AxureTableNormalText"/>
            </w:pPr>
            <w:r>
              <w:t xml:space="preserve">Home screen </w:t>
            </w:r>
            <w:proofErr w:type="spellStart"/>
            <w:r>
              <w:t>pannel</w:t>
            </w:r>
            <w:proofErr w:type="spellEnd"/>
            <w:r>
              <w:t xml:space="preserve"> for the Technician</w:t>
            </w:r>
          </w:p>
        </w:tc>
      </w:tr>
    </w:tbl>
    <w:p w14:paraId="026AB44A" w14:textId="77777777" w:rsidR="002B4C56" w:rsidRDefault="000211C0">
      <w:pPr>
        <w:pStyle w:val="AxureHeading2"/>
        <w:keepNext/>
      </w:pPr>
      <w:r>
        <w:br w:type="page"/>
      </w:r>
      <w:bookmarkStart w:id="18" w:name="_Toc507681405"/>
      <w:r>
        <w:lastRenderedPageBreak/>
        <w:t>Customer Account</w:t>
      </w:r>
      <w:bookmarkEnd w:id="18"/>
    </w:p>
    <w:p w14:paraId="026AB44B" w14:textId="77777777" w:rsidR="002B4C56" w:rsidRDefault="000211C0">
      <w:pPr>
        <w:pStyle w:val="AxureHeading3"/>
        <w:keepNext/>
      </w:pPr>
      <w:bookmarkStart w:id="19" w:name="_Toc507681406"/>
      <w:r>
        <w:t>User Interface</w:t>
      </w:r>
      <w:bookmarkEnd w:id="19"/>
    </w:p>
    <w:p w14:paraId="026AB44C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B" wp14:editId="026AB55C">
            <wp:extent cx="6858000" cy="34766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4D" w14:textId="77777777" w:rsidR="002B4C56" w:rsidRDefault="000211C0">
      <w:pPr>
        <w:pStyle w:val="AxureHeading3"/>
        <w:keepNext/>
      </w:pPr>
      <w:bookmarkStart w:id="20" w:name="_Toc507681407"/>
      <w:r>
        <w:t>Widget Table</w:t>
      </w:r>
      <w:bookmarkEnd w:id="20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0168"/>
      </w:tblGrid>
      <w:tr w:rsidR="002B4C56" w14:paraId="026AB450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4E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4F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53" w14:textId="77777777" w:rsidTr="002B4C56">
        <w:tc>
          <w:tcPr>
            <w:tcW w:w="0" w:type="auto"/>
          </w:tcPr>
          <w:p w14:paraId="026AB451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52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where the existing customer accounts are managed</w:t>
            </w:r>
          </w:p>
        </w:tc>
      </w:tr>
      <w:tr w:rsidR="002B4C56" w14:paraId="026AB456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54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55" w14:textId="77777777" w:rsidR="002B4C56" w:rsidRDefault="000211C0">
            <w:pPr>
              <w:pStyle w:val="AxureTableNormalText"/>
            </w:pPr>
            <w:r>
              <w:t>Search box, to look-up existing customer accounts, once chosen, upgrading/downgrading options are available as well as updating the discount plans associated with the account</w:t>
            </w:r>
          </w:p>
        </w:tc>
      </w:tr>
      <w:tr w:rsidR="002B4C56" w14:paraId="026AB459" w14:textId="77777777" w:rsidTr="002B4C56">
        <w:tc>
          <w:tcPr>
            <w:tcW w:w="0" w:type="auto"/>
          </w:tcPr>
          <w:p w14:paraId="026AB457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58" w14:textId="77777777" w:rsidR="002B4C56" w:rsidRDefault="000211C0">
            <w:pPr>
              <w:pStyle w:val="AxureTableNormalText"/>
            </w:pPr>
            <w:r>
              <w:t xml:space="preserve">List box where all the existing customer accounts are displayed. </w:t>
            </w:r>
            <w:r>
              <w:br/>
            </w:r>
            <w:r>
              <w:br/>
              <w:t>-The ones i</w:t>
            </w:r>
            <w:r>
              <w:t xml:space="preserve">n Bold </w:t>
            </w:r>
            <w:proofErr w:type="gramStart"/>
            <w:r>
              <w:t>display</w:t>
            </w:r>
            <w:proofErr w:type="gramEnd"/>
            <w:r>
              <w:t xml:space="preserve"> Valued Customers</w:t>
            </w:r>
            <w:r>
              <w:br/>
              <w:t xml:space="preserve">-The normal ones </w:t>
            </w:r>
            <w:proofErr w:type="spellStart"/>
            <w:r>
              <w:t>dispaly</w:t>
            </w:r>
            <w:proofErr w:type="spellEnd"/>
            <w:r>
              <w:t xml:space="preserve"> normal customers</w:t>
            </w:r>
            <w:r>
              <w:br/>
              <w:t>-The ones in red display Suspended Customer Accounts</w:t>
            </w:r>
          </w:p>
        </w:tc>
      </w:tr>
      <w:tr w:rsidR="002B4C56" w14:paraId="026AB45C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5A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45B" w14:textId="77777777" w:rsidR="002B4C56" w:rsidRDefault="000211C0">
            <w:pPr>
              <w:pStyle w:val="AxureTableNormalText"/>
            </w:pPr>
            <w:r>
              <w:t>Upgrades the customer to the "Valued" status, only available if the customer is not already in this status</w:t>
            </w:r>
          </w:p>
        </w:tc>
      </w:tr>
      <w:tr w:rsidR="002B4C56" w14:paraId="026AB45F" w14:textId="77777777" w:rsidTr="002B4C56">
        <w:tc>
          <w:tcPr>
            <w:tcW w:w="0" w:type="auto"/>
          </w:tcPr>
          <w:p w14:paraId="026AB45D" w14:textId="77777777" w:rsidR="002B4C56" w:rsidRDefault="000211C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026AB45E" w14:textId="77777777" w:rsidR="002B4C56" w:rsidRDefault="000211C0">
            <w:pPr>
              <w:pStyle w:val="AxureTableNormalText"/>
            </w:pPr>
            <w:r>
              <w:t>Downgrades the c</w:t>
            </w:r>
            <w:r>
              <w:t>ustomer from the "Valued" status to the "Normal" one.</w:t>
            </w:r>
          </w:p>
        </w:tc>
      </w:tr>
      <w:tr w:rsidR="002B4C56" w14:paraId="026AB462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60" w14:textId="77777777" w:rsidR="002B4C56" w:rsidRDefault="000211C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026AB461" w14:textId="77777777" w:rsidR="002B4C56" w:rsidRDefault="000211C0">
            <w:pPr>
              <w:pStyle w:val="AxureTableNormalText"/>
            </w:pPr>
            <w:r>
              <w:t>Reactivates a "Suspended" account</w:t>
            </w:r>
          </w:p>
        </w:tc>
      </w:tr>
      <w:tr w:rsidR="002B4C56" w14:paraId="026AB465" w14:textId="77777777" w:rsidTr="002B4C56">
        <w:tc>
          <w:tcPr>
            <w:tcW w:w="0" w:type="auto"/>
          </w:tcPr>
          <w:p w14:paraId="026AB463" w14:textId="77777777" w:rsidR="002B4C56" w:rsidRDefault="000211C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026AB464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displaying the available discount plans</w:t>
            </w:r>
          </w:p>
        </w:tc>
      </w:tr>
      <w:tr w:rsidR="002B4C56" w14:paraId="026AB468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66" w14:textId="77777777" w:rsidR="002B4C56" w:rsidRDefault="000211C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026AB467" w14:textId="77777777" w:rsidR="002B4C56" w:rsidRDefault="000211C0">
            <w:pPr>
              <w:pStyle w:val="AxureTableNormalText"/>
            </w:pPr>
            <w:r>
              <w:t>Tab that allows to choose tasks and apply discounts to each one. Appears only if "Flexible Discount" is selected</w:t>
            </w:r>
          </w:p>
        </w:tc>
      </w:tr>
      <w:tr w:rsidR="002B4C56" w14:paraId="026AB46B" w14:textId="77777777" w:rsidTr="002B4C56">
        <w:tc>
          <w:tcPr>
            <w:tcW w:w="0" w:type="auto"/>
          </w:tcPr>
          <w:p w14:paraId="026AB469" w14:textId="77777777" w:rsidR="002B4C56" w:rsidRDefault="000211C0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026AB46A" w14:textId="77777777" w:rsidR="002B4C56" w:rsidRDefault="000211C0">
            <w:pPr>
              <w:pStyle w:val="AxureTableNormalText"/>
            </w:pPr>
            <w:r>
              <w:t>If a discount for a task need to be deleted, unticking the box will do this. Selecting an existing task from the list and adding a different percentage will overwrite the previous one</w:t>
            </w:r>
          </w:p>
        </w:tc>
      </w:tr>
      <w:tr w:rsidR="002B4C56" w14:paraId="026AB46E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6C" w14:textId="77777777" w:rsidR="002B4C56" w:rsidRDefault="000211C0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14:paraId="026AB46D" w14:textId="77777777" w:rsidR="002B4C56" w:rsidRDefault="000211C0">
            <w:pPr>
              <w:pStyle w:val="AxureTableNormalText"/>
            </w:pPr>
            <w:r>
              <w:t>The percentage of the discount will be introduced here</w:t>
            </w:r>
          </w:p>
        </w:tc>
      </w:tr>
      <w:tr w:rsidR="002B4C56" w14:paraId="026AB471" w14:textId="77777777" w:rsidTr="002B4C56">
        <w:tc>
          <w:tcPr>
            <w:tcW w:w="0" w:type="auto"/>
          </w:tcPr>
          <w:p w14:paraId="026AB46F" w14:textId="77777777" w:rsidR="002B4C56" w:rsidRDefault="000211C0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14:paraId="026AB470" w14:textId="77777777" w:rsidR="002B4C56" w:rsidRDefault="000211C0">
            <w:pPr>
              <w:pStyle w:val="AxureTableNormalText"/>
            </w:pPr>
            <w:r>
              <w:t>Button that, when clicked, confirms the discount options selected</w:t>
            </w:r>
          </w:p>
        </w:tc>
      </w:tr>
      <w:tr w:rsidR="002B4C56" w14:paraId="026AB474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72" w14:textId="77777777" w:rsidR="002B4C56" w:rsidRDefault="000211C0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14:paraId="026AB473" w14:textId="77777777" w:rsidR="002B4C56" w:rsidRDefault="000211C0">
            <w:pPr>
              <w:pStyle w:val="AxureTableNormalText"/>
            </w:pPr>
            <w:r>
              <w:t>Button that allows the user to go back to the previous screen</w:t>
            </w:r>
          </w:p>
        </w:tc>
      </w:tr>
      <w:tr w:rsidR="002B4C56" w14:paraId="026AB477" w14:textId="77777777" w:rsidTr="002B4C56">
        <w:tc>
          <w:tcPr>
            <w:tcW w:w="0" w:type="auto"/>
          </w:tcPr>
          <w:p w14:paraId="026AB475" w14:textId="77777777" w:rsidR="002B4C56" w:rsidRDefault="000211C0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14:paraId="026AB476" w14:textId="77777777" w:rsidR="002B4C56" w:rsidRDefault="000211C0">
            <w:pPr>
              <w:pStyle w:val="AxureTableNormalText"/>
            </w:pPr>
            <w:r>
              <w:t>Button that takes the user to the home tab</w:t>
            </w:r>
          </w:p>
        </w:tc>
      </w:tr>
    </w:tbl>
    <w:p w14:paraId="026AB478" w14:textId="77777777" w:rsidR="002B4C56" w:rsidRDefault="000211C0">
      <w:pPr>
        <w:pStyle w:val="AxureHeading2"/>
        <w:keepNext/>
      </w:pPr>
      <w:r>
        <w:br w:type="page"/>
      </w:r>
      <w:bookmarkStart w:id="21" w:name="_Toc507681408"/>
      <w:r>
        <w:lastRenderedPageBreak/>
        <w:t>Intervals</w:t>
      </w:r>
      <w:bookmarkEnd w:id="21"/>
    </w:p>
    <w:p w14:paraId="026AB479" w14:textId="77777777" w:rsidR="002B4C56" w:rsidRDefault="000211C0">
      <w:pPr>
        <w:pStyle w:val="AxureHeading3"/>
        <w:keepNext/>
      </w:pPr>
      <w:bookmarkStart w:id="22" w:name="_Toc507681409"/>
      <w:r>
        <w:t>User Interface</w:t>
      </w:r>
      <w:bookmarkEnd w:id="22"/>
    </w:p>
    <w:p w14:paraId="026AB47A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D" wp14:editId="026AB55E">
            <wp:extent cx="6858000" cy="347662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7B" w14:textId="77777777" w:rsidR="002B4C56" w:rsidRDefault="000211C0">
      <w:pPr>
        <w:pStyle w:val="AxureHeading3"/>
        <w:keepNext/>
      </w:pPr>
      <w:bookmarkStart w:id="23" w:name="_Toc507681410"/>
      <w:r>
        <w:t>Widget Table</w:t>
      </w:r>
      <w:bookmarkEnd w:id="23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025"/>
      </w:tblGrid>
      <w:tr w:rsidR="002B4C56" w14:paraId="026AB47E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7C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7D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81" w14:textId="77777777" w:rsidTr="002B4C56">
        <w:tc>
          <w:tcPr>
            <w:tcW w:w="0" w:type="auto"/>
          </w:tcPr>
          <w:p w14:paraId="026AB47F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80" w14:textId="77777777" w:rsidR="002B4C56" w:rsidRDefault="000211C0">
            <w:pPr>
              <w:pStyle w:val="AxureTableNormalText"/>
            </w:pPr>
            <w:r>
              <w:t>Premade options to choose the time intervals at which reports are created. Similar for Database Backup</w:t>
            </w:r>
          </w:p>
        </w:tc>
      </w:tr>
      <w:tr w:rsidR="002B4C56" w14:paraId="026AB484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82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83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to introduce a custom </w:t>
            </w:r>
            <w:proofErr w:type="gramStart"/>
            <w:r>
              <w:t>time period</w:t>
            </w:r>
            <w:proofErr w:type="gramEnd"/>
            <w:r>
              <w:t xml:space="preserve"> for generating the repots. Same can be done to the Database Backup</w:t>
            </w:r>
          </w:p>
        </w:tc>
      </w:tr>
      <w:tr w:rsidR="002B4C56" w14:paraId="026AB487" w14:textId="77777777" w:rsidTr="002B4C56">
        <w:tc>
          <w:tcPr>
            <w:tcW w:w="0" w:type="auto"/>
          </w:tcPr>
          <w:p w14:paraId="026AB485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86" w14:textId="77777777" w:rsidR="002B4C56" w:rsidRDefault="000211C0">
            <w:pPr>
              <w:pStyle w:val="AxureTableNormalText"/>
            </w:pPr>
            <w:r>
              <w:t>Button that, when clicked, sets the tim</w:t>
            </w:r>
            <w:r>
              <w:t>e intervals at which reports are created.</w:t>
            </w:r>
          </w:p>
        </w:tc>
      </w:tr>
      <w:tr w:rsidR="002B4C56" w14:paraId="026AB48A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88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489" w14:textId="77777777" w:rsidR="002B4C56" w:rsidRDefault="000211C0">
            <w:pPr>
              <w:pStyle w:val="AxureTableNormalText"/>
            </w:pPr>
            <w:proofErr w:type="spellStart"/>
            <w:r>
              <w:t>Droplist</w:t>
            </w:r>
            <w:proofErr w:type="spellEnd"/>
            <w:r>
              <w:t xml:space="preserve"> allowing to set minutes, hours or days for the custom time intervals</w:t>
            </w:r>
          </w:p>
        </w:tc>
      </w:tr>
    </w:tbl>
    <w:p w14:paraId="026AB48B" w14:textId="77777777" w:rsidR="002B4C56" w:rsidRDefault="000211C0">
      <w:pPr>
        <w:pStyle w:val="AxureHeading2"/>
        <w:keepNext/>
      </w:pPr>
      <w:r>
        <w:br w:type="page"/>
      </w:r>
      <w:bookmarkStart w:id="24" w:name="_Toc507681411"/>
      <w:r>
        <w:lastRenderedPageBreak/>
        <w:t>Backup</w:t>
      </w:r>
      <w:bookmarkEnd w:id="24"/>
    </w:p>
    <w:p w14:paraId="026AB48C" w14:textId="77777777" w:rsidR="002B4C56" w:rsidRDefault="000211C0">
      <w:pPr>
        <w:pStyle w:val="AxureHeading3"/>
        <w:keepNext/>
      </w:pPr>
      <w:bookmarkStart w:id="25" w:name="_Toc507681412"/>
      <w:r>
        <w:t>User Interface</w:t>
      </w:r>
      <w:bookmarkEnd w:id="25"/>
    </w:p>
    <w:p w14:paraId="026AB48D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5F" wp14:editId="026AB560">
            <wp:extent cx="6858000" cy="347662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8E" w14:textId="77777777" w:rsidR="002B4C56" w:rsidRDefault="000211C0">
      <w:pPr>
        <w:pStyle w:val="AxureHeading3"/>
        <w:keepNext/>
      </w:pPr>
      <w:bookmarkStart w:id="26" w:name="_Toc507681413"/>
      <w:r>
        <w:t>Widget Table</w:t>
      </w:r>
      <w:bookmarkEnd w:id="26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4965"/>
      </w:tblGrid>
      <w:tr w:rsidR="002B4C56" w14:paraId="026AB491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8F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90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94" w14:textId="77777777" w:rsidTr="002B4C56">
        <w:tc>
          <w:tcPr>
            <w:tcW w:w="0" w:type="auto"/>
          </w:tcPr>
          <w:p w14:paraId="026AB492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93" w14:textId="77777777" w:rsidR="002B4C56" w:rsidRDefault="000211C0">
            <w:pPr>
              <w:pStyle w:val="AxureTableNormalText"/>
            </w:pPr>
            <w:r>
              <w:t>Information about the last backup created</w:t>
            </w:r>
          </w:p>
        </w:tc>
      </w:tr>
      <w:tr w:rsidR="002B4C56" w14:paraId="026AB497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95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96" w14:textId="77777777" w:rsidR="002B4C56" w:rsidRDefault="000211C0">
            <w:pPr>
              <w:pStyle w:val="AxureTableNormalText"/>
            </w:pPr>
            <w:r>
              <w:t>Button that, when clicked, creates a system backup</w:t>
            </w:r>
          </w:p>
        </w:tc>
      </w:tr>
      <w:tr w:rsidR="002B4C56" w14:paraId="026AB49A" w14:textId="77777777" w:rsidTr="002B4C56">
        <w:tc>
          <w:tcPr>
            <w:tcW w:w="0" w:type="auto"/>
          </w:tcPr>
          <w:p w14:paraId="026AB498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99" w14:textId="77777777" w:rsidR="002B4C56" w:rsidRDefault="000211C0">
            <w:pPr>
              <w:pStyle w:val="AxureTableNormalText"/>
            </w:pPr>
            <w:r>
              <w:t xml:space="preserve">Button that, when clicked, </w:t>
            </w:r>
            <w:proofErr w:type="spellStart"/>
            <w:r>
              <w:t>resores</w:t>
            </w:r>
            <w:proofErr w:type="spellEnd"/>
            <w:r>
              <w:t xml:space="preserve"> data from the last backup created</w:t>
            </w:r>
          </w:p>
        </w:tc>
      </w:tr>
    </w:tbl>
    <w:p w14:paraId="026AB49B" w14:textId="77777777" w:rsidR="002B4C56" w:rsidRDefault="000211C0">
      <w:pPr>
        <w:pStyle w:val="AxureHeading2"/>
        <w:keepNext/>
      </w:pPr>
      <w:r>
        <w:br w:type="page"/>
      </w:r>
      <w:bookmarkStart w:id="27" w:name="_Toc507681414"/>
      <w:r>
        <w:lastRenderedPageBreak/>
        <w:t>Users</w:t>
      </w:r>
      <w:bookmarkEnd w:id="27"/>
    </w:p>
    <w:p w14:paraId="026AB49C" w14:textId="77777777" w:rsidR="002B4C56" w:rsidRDefault="000211C0">
      <w:pPr>
        <w:pStyle w:val="AxureHeading3"/>
        <w:keepNext/>
      </w:pPr>
      <w:bookmarkStart w:id="28" w:name="_Toc507681415"/>
      <w:r>
        <w:t>User Interface</w:t>
      </w:r>
      <w:bookmarkEnd w:id="28"/>
    </w:p>
    <w:p w14:paraId="026AB49D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61" wp14:editId="026AB562">
            <wp:extent cx="6858000" cy="347662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9E" w14:textId="77777777" w:rsidR="002B4C56" w:rsidRDefault="000211C0">
      <w:pPr>
        <w:pStyle w:val="AxureHeading3"/>
        <w:keepNext/>
      </w:pPr>
      <w:bookmarkStart w:id="29" w:name="_Toc507681416"/>
      <w:r>
        <w:t>Widget Table</w:t>
      </w:r>
      <w:bookmarkEnd w:id="29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659"/>
      </w:tblGrid>
      <w:tr w:rsidR="002B4C56" w14:paraId="026AB4A1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9F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A0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A4" w14:textId="77777777" w:rsidTr="002B4C56">
        <w:tc>
          <w:tcPr>
            <w:tcW w:w="0" w:type="auto"/>
          </w:tcPr>
          <w:p w14:paraId="026AB4A2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A3" w14:textId="77777777" w:rsidR="002B4C56" w:rsidRDefault="000211C0">
            <w:pPr>
              <w:pStyle w:val="AxureTableNormalText"/>
            </w:pPr>
            <w:r>
              <w:t>Button that, when clicked, creates the user account with the details introduced</w:t>
            </w:r>
          </w:p>
        </w:tc>
      </w:tr>
      <w:tr w:rsidR="002B4C56" w14:paraId="026AB4A7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A5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A6" w14:textId="77777777" w:rsidR="002B4C56" w:rsidRDefault="000211C0">
            <w:pPr>
              <w:pStyle w:val="AxureTableNormalText"/>
            </w:pPr>
            <w:r>
              <w:t xml:space="preserve">Tab where </w:t>
            </w:r>
            <w:proofErr w:type="gramStart"/>
            <w:r>
              <w:t>new users</w:t>
            </w:r>
            <w:proofErr w:type="gramEnd"/>
            <w:r>
              <w:t xml:space="preserve"> are added to the system</w:t>
            </w:r>
          </w:p>
        </w:tc>
      </w:tr>
    </w:tbl>
    <w:p w14:paraId="026AB4A8" w14:textId="77777777" w:rsidR="002B4C56" w:rsidRDefault="000211C0">
      <w:pPr>
        <w:pStyle w:val="AxureHeading2"/>
        <w:keepNext/>
      </w:pPr>
      <w:r>
        <w:br w:type="page"/>
      </w:r>
      <w:bookmarkStart w:id="30" w:name="_Toc507681417"/>
      <w:r>
        <w:lastRenderedPageBreak/>
        <w:t>Report</w:t>
      </w:r>
      <w:bookmarkEnd w:id="30"/>
    </w:p>
    <w:p w14:paraId="026AB4A9" w14:textId="77777777" w:rsidR="002B4C56" w:rsidRDefault="000211C0">
      <w:pPr>
        <w:pStyle w:val="AxureHeading3"/>
        <w:keepNext/>
      </w:pPr>
      <w:bookmarkStart w:id="31" w:name="_Toc507681418"/>
      <w:r>
        <w:t>User Interface</w:t>
      </w:r>
      <w:bookmarkEnd w:id="31"/>
    </w:p>
    <w:p w14:paraId="026AB4AA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63" wp14:editId="026AB564">
            <wp:extent cx="6858000" cy="347662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AB" w14:textId="77777777" w:rsidR="002B4C56" w:rsidRDefault="000211C0">
      <w:pPr>
        <w:pStyle w:val="AxureHeading3"/>
        <w:keepNext/>
      </w:pPr>
      <w:bookmarkStart w:id="32" w:name="_Toc507681419"/>
      <w:r>
        <w:t>Widget Table</w:t>
      </w:r>
      <w:bookmarkEnd w:id="32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548"/>
      </w:tblGrid>
      <w:tr w:rsidR="002B4C56" w14:paraId="026AB4AE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AC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AD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B1" w14:textId="77777777" w:rsidTr="002B4C56">
        <w:tc>
          <w:tcPr>
            <w:tcW w:w="0" w:type="auto"/>
          </w:tcPr>
          <w:p w14:paraId="026AB4AF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B0" w14:textId="77777777" w:rsidR="002B4C56" w:rsidRDefault="000211C0">
            <w:pPr>
              <w:pStyle w:val="AxureTableNormalText"/>
            </w:pPr>
            <w:r>
              <w:t xml:space="preserve">Box where user ID is </w:t>
            </w:r>
            <w:proofErr w:type="gramStart"/>
            <w:r>
              <w:t>introduced .</w:t>
            </w:r>
            <w:proofErr w:type="gramEnd"/>
            <w:r>
              <w:t xml:space="preserve"> This </w:t>
            </w:r>
            <w:proofErr w:type="spellStart"/>
            <w:r>
              <w:t>referes</w:t>
            </w:r>
            <w:proofErr w:type="spellEnd"/>
            <w:r>
              <w:t xml:space="preserve"> to the system users</w:t>
            </w:r>
            <w:r>
              <w:t xml:space="preserve">. Once a user is selected, more options are available </w:t>
            </w:r>
          </w:p>
        </w:tc>
      </w:tr>
      <w:tr w:rsidR="002B4C56" w14:paraId="026AB4B4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B2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B3" w14:textId="77777777" w:rsidR="002B4C56" w:rsidRDefault="000211C0">
            <w:pPr>
              <w:pStyle w:val="AxureTableNormalText"/>
            </w:pPr>
            <w:r>
              <w:t>Button that, when clicked, generates an individual report for the user selected</w:t>
            </w:r>
          </w:p>
        </w:tc>
      </w:tr>
      <w:tr w:rsidR="002B4C56" w14:paraId="026AB4B7" w14:textId="77777777" w:rsidTr="002B4C56">
        <w:tc>
          <w:tcPr>
            <w:tcW w:w="0" w:type="auto"/>
          </w:tcPr>
          <w:p w14:paraId="026AB4B5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B6" w14:textId="77777777" w:rsidR="002B4C56" w:rsidRDefault="000211C0">
            <w:pPr>
              <w:pStyle w:val="AxureTableNormalText"/>
            </w:pPr>
            <w:r>
              <w:t>Button that, when clicked, generates an individual performance report for the user selected</w:t>
            </w:r>
          </w:p>
        </w:tc>
      </w:tr>
      <w:tr w:rsidR="002B4C56" w14:paraId="026AB4BA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B8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4B9" w14:textId="77777777" w:rsidR="002B4C56" w:rsidRDefault="000211C0">
            <w:pPr>
              <w:pStyle w:val="AxureTableNormalText"/>
            </w:pPr>
            <w:r>
              <w:t>Button that, when clicked, generates a summary performance report</w:t>
            </w:r>
          </w:p>
        </w:tc>
      </w:tr>
      <w:tr w:rsidR="002B4C56" w14:paraId="026AB4BD" w14:textId="77777777" w:rsidTr="002B4C56">
        <w:tc>
          <w:tcPr>
            <w:tcW w:w="0" w:type="auto"/>
          </w:tcPr>
          <w:p w14:paraId="026AB4BB" w14:textId="77777777" w:rsidR="002B4C56" w:rsidRDefault="000211C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026AB4BC" w14:textId="77777777" w:rsidR="002B4C56" w:rsidRDefault="000211C0">
            <w:pPr>
              <w:pStyle w:val="AxureTableNormalText"/>
            </w:pPr>
            <w:r>
              <w:t>Summary and details about it</w:t>
            </w:r>
          </w:p>
        </w:tc>
      </w:tr>
    </w:tbl>
    <w:p w14:paraId="026AB4BE" w14:textId="77777777" w:rsidR="002B4C56" w:rsidRDefault="000211C0">
      <w:pPr>
        <w:pStyle w:val="AxureHeading2"/>
        <w:keepNext/>
      </w:pPr>
      <w:r>
        <w:br w:type="page"/>
      </w:r>
      <w:bookmarkStart w:id="33" w:name="_Toc507681420"/>
      <w:r>
        <w:lastRenderedPageBreak/>
        <w:t>Place Order</w:t>
      </w:r>
      <w:bookmarkEnd w:id="33"/>
    </w:p>
    <w:p w14:paraId="026AB4BF" w14:textId="77777777" w:rsidR="002B4C56" w:rsidRDefault="000211C0">
      <w:pPr>
        <w:pStyle w:val="AxureHeading3"/>
        <w:keepNext/>
      </w:pPr>
      <w:bookmarkStart w:id="34" w:name="_Toc507681421"/>
      <w:r>
        <w:t>User Interface</w:t>
      </w:r>
      <w:bookmarkEnd w:id="34"/>
    </w:p>
    <w:p w14:paraId="026AB4C0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65" wp14:editId="026AB566">
            <wp:extent cx="6858000" cy="347662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C1" w14:textId="77777777" w:rsidR="002B4C56" w:rsidRDefault="000211C0">
      <w:pPr>
        <w:pStyle w:val="AxureHeading3"/>
        <w:keepNext/>
      </w:pPr>
      <w:bookmarkStart w:id="35" w:name="_Toc507681422"/>
      <w:r>
        <w:t>Widget Table</w:t>
      </w:r>
      <w:bookmarkEnd w:id="3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9419"/>
      </w:tblGrid>
      <w:tr w:rsidR="002B4C56" w14:paraId="026AB4C4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C2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C3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C7" w14:textId="77777777" w:rsidTr="002B4C56">
        <w:tc>
          <w:tcPr>
            <w:tcW w:w="0" w:type="auto"/>
          </w:tcPr>
          <w:p w14:paraId="026AB4C5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C6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where customer accounts can be searched, if created, to allow for placing an order</w:t>
            </w:r>
          </w:p>
        </w:tc>
      </w:tr>
      <w:tr w:rsidR="002B4C56" w14:paraId="026AB4CA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C8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C9" w14:textId="77777777" w:rsidR="002B4C56" w:rsidRDefault="000211C0">
            <w:pPr>
              <w:pStyle w:val="AxureTableNormalText"/>
            </w:pPr>
            <w:r>
              <w:t>Button that, when clicked, takes the user to the "Create Account" window. Used in case the customer does not have an account yet</w:t>
            </w:r>
          </w:p>
        </w:tc>
      </w:tr>
      <w:tr w:rsidR="002B4C56" w14:paraId="026AB4CD" w14:textId="77777777" w:rsidTr="002B4C56">
        <w:tc>
          <w:tcPr>
            <w:tcW w:w="0" w:type="auto"/>
          </w:tcPr>
          <w:p w14:paraId="026AB4CB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CC" w14:textId="77777777" w:rsidR="002B4C56" w:rsidRDefault="000211C0">
            <w:pPr>
              <w:pStyle w:val="AxureTableNormalText"/>
            </w:pPr>
            <w:r>
              <w:t>Option to select if job placed is urgent.</w:t>
            </w:r>
          </w:p>
        </w:tc>
      </w:tr>
      <w:tr w:rsidR="002B4C56" w14:paraId="026AB4D0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CE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4CF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to introduce deadline if job is urgent</w:t>
            </w:r>
          </w:p>
        </w:tc>
      </w:tr>
      <w:tr w:rsidR="002B4C56" w14:paraId="026AB4D3" w14:textId="77777777" w:rsidTr="002B4C56">
        <w:tc>
          <w:tcPr>
            <w:tcW w:w="0" w:type="auto"/>
          </w:tcPr>
          <w:p w14:paraId="026AB4D1" w14:textId="77777777" w:rsidR="002B4C56" w:rsidRDefault="000211C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026AB4D2" w14:textId="77777777" w:rsidR="002B4C56" w:rsidRDefault="000211C0">
            <w:pPr>
              <w:pStyle w:val="AxureTableNormalText"/>
            </w:pPr>
            <w:r>
              <w:t>Option to select if special</w:t>
            </w:r>
            <w:r>
              <w:t xml:space="preserve"> requests exist about the job</w:t>
            </w:r>
          </w:p>
        </w:tc>
      </w:tr>
      <w:tr w:rsidR="002B4C56" w14:paraId="026AB4D6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D4" w14:textId="77777777" w:rsidR="002B4C56" w:rsidRDefault="000211C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026AB4D5" w14:textId="77777777" w:rsidR="002B4C56" w:rsidRDefault="000211C0">
            <w:pPr>
              <w:pStyle w:val="AxureTableNormalText"/>
            </w:pPr>
            <w:proofErr w:type="spellStart"/>
            <w:r>
              <w:t>Pannle</w:t>
            </w:r>
            <w:proofErr w:type="spellEnd"/>
            <w:r>
              <w:t xml:space="preserve"> to introduce details about the request</w:t>
            </w:r>
          </w:p>
        </w:tc>
      </w:tr>
      <w:tr w:rsidR="002B4C56" w14:paraId="026AB4D9" w14:textId="77777777" w:rsidTr="002B4C56">
        <w:tc>
          <w:tcPr>
            <w:tcW w:w="0" w:type="auto"/>
          </w:tcPr>
          <w:p w14:paraId="026AB4D7" w14:textId="77777777" w:rsidR="002B4C56" w:rsidRDefault="000211C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026AB4D8" w14:textId="77777777" w:rsidR="002B4C56" w:rsidRDefault="000211C0">
            <w:pPr>
              <w:pStyle w:val="AxureTableNormalText"/>
            </w:pPr>
            <w:r>
              <w:t>List of all tasks available. Checked only the ones which are needed for the job</w:t>
            </w:r>
          </w:p>
        </w:tc>
      </w:tr>
      <w:tr w:rsidR="002B4C56" w14:paraId="026AB4DC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DA" w14:textId="77777777" w:rsidR="002B4C56" w:rsidRDefault="000211C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026AB4DB" w14:textId="77777777" w:rsidR="002B4C56" w:rsidRDefault="000211C0">
            <w:pPr>
              <w:pStyle w:val="AxureTableNormalText"/>
            </w:pPr>
            <w:r>
              <w:t xml:space="preserve">Button that, when clicked, generates the job number and </w:t>
            </w:r>
            <w:proofErr w:type="gramStart"/>
            <w:r>
              <w:t>final price</w:t>
            </w:r>
            <w:proofErr w:type="gramEnd"/>
          </w:p>
        </w:tc>
      </w:tr>
      <w:tr w:rsidR="002B4C56" w14:paraId="026AB4DF" w14:textId="77777777" w:rsidTr="002B4C56">
        <w:tc>
          <w:tcPr>
            <w:tcW w:w="0" w:type="auto"/>
          </w:tcPr>
          <w:p w14:paraId="026AB4DD" w14:textId="77777777" w:rsidR="002B4C56" w:rsidRDefault="000211C0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026AB4DE" w14:textId="77777777" w:rsidR="002B4C56" w:rsidRDefault="000211C0">
            <w:pPr>
              <w:pStyle w:val="AxureTableNormalText"/>
            </w:pPr>
            <w:r>
              <w:t xml:space="preserve">Button that, when clicked, Assigns the job and prints the label and the </w:t>
            </w:r>
            <w:proofErr w:type="spellStart"/>
            <w:r>
              <w:t>reciept</w:t>
            </w:r>
            <w:proofErr w:type="spellEnd"/>
            <w:r>
              <w:t>.</w:t>
            </w:r>
          </w:p>
        </w:tc>
      </w:tr>
    </w:tbl>
    <w:p w14:paraId="026AB4E0" w14:textId="77777777" w:rsidR="002B4C56" w:rsidRDefault="000211C0">
      <w:pPr>
        <w:pStyle w:val="AxureHeading2"/>
        <w:keepNext/>
      </w:pPr>
      <w:r>
        <w:br w:type="page"/>
      </w:r>
      <w:bookmarkStart w:id="36" w:name="_Toc507681423"/>
      <w:r>
        <w:lastRenderedPageBreak/>
        <w:t>Create Account</w:t>
      </w:r>
      <w:bookmarkEnd w:id="36"/>
    </w:p>
    <w:p w14:paraId="026AB4E1" w14:textId="77777777" w:rsidR="002B4C56" w:rsidRDefault="000211C0">
      <w:pPr>
        <w:pStyle w:val="AxureHeading3"/>
        <w:keepNext/>
      </w:pPr>
      <w:bookmarkStart w:id="37" w:name="_Toc507681424"/>
      <w:r>
        <w:t>User Interface</w:t>
      </w:r>
      <w:bookmarkEnd w:id="37"/>
    </w:p>
    <w:p w14:paraId="026AB4E2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67" wp14:editId="026AB568">
            <wp:extent cx="6858000" cy="347662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E3" w14:textId="77777777" w:rsidR="002B4C56" w:rsidRDefault="000211C0">
      <w:pPr>
        <w:pStyle w:val="AxureHeading3"/>
        <w:keepNext/>
      </w:pPr>
      <w:bookmarkStart w:id="38" w:name="_Toc507681425"/>
      <w:r>
        <w:t>Widget Table</w:t>
      </w:r>
      <w:bookmarkEnd w:id="3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6948"/>
      </w:tblGrid>
      <w:tr w:rsidR="002B4C56" w14:paraId="026AB4E6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E4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E5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E9" w14:textId="77777777" w:rsidTr="002B4C56">
        <w:tc>
          <w:tcPr>
            <w:tcW w:w="0" w:type="auto"/>
          </w:tcPr>
          <w:p w14:paraId="026AB4E7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E8" w14:textId="77777777" w:rsidR="002B4C56" w:rsidRDefault="000211C0">
            <w:pPr>
              <w:pStyle w:val="AxureTableNormalText"/>
            </w:pPr>
            <w:r>
              <w:t>Tab where new customer accounts are created</w:t>
            </w:r>
          </w:p>
        </w:tc>
      </w:tr>
      <w:tr w:rsidR="002B4C56" w14:paraId="026AB4EC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EA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EB" w14:textId="77777777" w:rsidR="002B4C56" w:rsidRDefault="000211C0">
            <w:pPr>
              <w:pStyle w:val="AxureTableNormalText"/>
            </w:pPr>
            <w:r>
              <w:t>Button that, when clicked, creates the customer account with the details introduced in each field.</w:t>
            </w:r>
          </w:p>
        </w:tc>
      </w:tr>
    </w:tbl>
    <w:p w14:paraId="026AB4ED" w14:textId="77777777" w:rsidR="002B4C56" w:rsidRDefault="000211C0">
      <w:pPr>
        <w:pStyle w:val="AxureHeading2"/>
        <w:keepNext/>
      </w:pPr>
      <w:r>
        <w:br w:type="page"/>
      </w:r>
      <w:bookmarkStart w:id="39" w:name="_Toc507681426"/>
      <w:r>
        <w:lastRenderedPageBreak/>
        <w:t>Job Process</w:t>
      </w:r>
      <w:bookmarkEnd w:id="39"/>
    </w:p>
    <w:p w14:paraId="026AB4EE" w14:textId="77777777" w:rsidR="002B4C56" w:rsidRDefault="000211C0">
      <w:pPr>
        <w:pStyle w:val="AxureHeading3"/>
        <w:keepNext/>
      </w:pPr>
      <w:bookmarkStart w:id="40" w:name="_Toc507681427"/>
      <w:r>
        <w:t>User Interface</w:t>
      </w:r>
      <w:bookmarkEnd w:id="40"/>
    </w:p>
    <w:p w14:paraId="026AB4EF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69" wp14:editId="026AB56A">
            <wp:extent cx="6858000" cy="3476625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4F0" w14:textId="77777777" w:rsidR="002B4C56" w:rsidRDefault="000211C0">
      <w:pPr>
        <w:pStyle w:val="AxureHeading3"/>
        <w:keepNext/>
      </w:pPr>
      <w:bookmarkStart w:id="41" w:name="_Toc507681428"/>
      <w:r>
        <w:t>Widget Table</w:t>
      </w:r>
      <w:bookmarkEnd w:id="41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8052"/>
      </w:tblGrid>
      <w:tr w:rsidR="002B4C56" w14:paraId="026AB4F3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4F1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4F2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4F6" w14:textId="77777777" w:rsidTr="002B4C56">
        <w:tc>
          <w:tcPr>
            <w:tcW w:w="0" w:type="auto"/>
          </w:tcPr>
          <w:p w14:paraId="026AB4F4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4F5" w14:textId="77777777" w:rsidR="002B4C56" w:rsidRDefault="000211C0">
            <w:pPr>
              <w:pStyle w:val="AxureTableNormalText"/>
            </w:pPr>
            <w:r>
              <w:t>Tab where the ongoing jobs can be managed</w:t>
            </w:r>
          </w:p>
        </w:tc>
      </w:tr>
      <w:tr w:rsidR="002B4C56" w14:paraId="026AB4F9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F7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4F8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where the job number is introduced to</w:t>
            </w:r>
            <w:r>
              <w:t xml:space="preserve"> get details about a job </w:t>
            </w:r>
          </w:p>
        </w:tc>
      </w:tr>
      <w:tr w:rsidR="002B4C56" w14:paraId="026AB4FC" w14:textId="77777777" w:rsidTr="002B4C56">
        <w:tc>
          <w:tcPr>
            <w:tcW w:w="0" w:type="auto"/>
          </w:tcPr>
          <w:p w14:paraId="026AB4FA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4FB" w14:textId="77777777" w:rsidR="002B4C56" w:rsidRDefault="000211C0">
            <w:pPr>
              <w:pStyle w:val="AxureTableNormalText"/>
            </w:pPr>
            <w:r>
              <w:t xml:space="preserve">List with the tasks available. Those ticked indicate that the </w:t>
            </w:r>
            <w:proofErr w:type="gramStart"/>
            <w:r>
              <w:t>particular task</w:t>
            </w:r>
            <w:proofErr w:type="gramEnd"/>
            <w:r>
              <w:t xml:space="preserve"> is completed</w:t>
            </w:r>
          </w:p>
        </w:tc>
      </w:tr>
      <w:tr w:rsidR="002B4C56" w14:paraId="026AB4FF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4FD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4FE" w14:textId="77777777" w:rsidR="002B4C56" w:rsidRDefault="000211C0">
            <w:pPr>
              <w:pStyle w:val="AxureTableNormalText"/>
            </w:pPr>
            <w:r>
              <w:t xml:space="preserve">Button that, when clicked, </w:t>
            </w:r>
            <w:proofErr w:type="spellStart"/>
            <w:r>
              <w:t>updatates</w:t>
            </w:r>
            <w:proofErr w:type="spellEnd"/>
            <w:r>
              <w:t xml:space="preserve"> the status of the jobs, A task must be </w:t>
            </w:r>
            <w:proofErr w:type="spellStart"/>
            <w:r>
              <w:t>tiked</w:t>
            </w:r>
            <w:proofErr w:type="spellEnd"/>
            <w:r>
              <w:t xml:space="preserve"> or unticked to be able to update</w:t>
            </w:r>
          </w:p>
        </w:tc>
      </w:tr>
      <w:tr w:rsidR="002B4C56" w14:paraId="026AB502" w14:textId="77777777" w:rsidTr="002B4C56">
        <w:tc>
          <w:tcPr>
            <w:tcW w:w="0" w:type="auto"/>
          </w:tcPr>
          <w:p w14:paraId="026AB500" w14:textId="77777777" w:rsidR="002B4C56" w:rsidRDefault="000211C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026AB501" w14:textId="77777777" w:rsidR="002B4C56" w:rsidRDefault="000211C0">
            <w:pPr>
              <w:pStyle w:val="AxureTableNormalText"/>
            </w:pPr>
            <w:r>
              <w:t>Button that, when clicked, refreshes the list to see if changes have been made</w:t>
            </w:r>
          </w:p>
        </w:tc>
      </w:tr>
      <w:tr w:rsidR="002B4C56" w14:paraId="026AB505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03" w14:textId="77777777" w:rsidR="002B4C56" w:rsidRDefault="000211C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026AB504" w14:textId="77777777" w:rsidR="002B4C56" w:rsidRDefault="000211C0">
            <w:pPr>
              <w:pStyle w:val="AxureTableNormalText"/>
            </w:pPr>
            <w:r>
              <w:t xml:space="preserve">Button that is click to </w:t>
            </w:r>
            <w:proofErr w:type="spellStart"/>
            <w:r>
              <w:t>alret</w:t>
            </w:r>
            <w:proofErr w:type="spellEnd"/>
            <w:r>
              <w:t xml:space="preserve"> that the job is not going to be completed on time</w:t>
            </w:r>
          </w:p>
        </w:tc>
      </w:tr>
    </w:tbl>
    <w:p w14:paraId="026AB506" w14:textId="77777777" w:rsidR="002B4C56" w:rsidRDefault="000211C0">
      <w:pPr>
        <w:pStyle w:val="AxureHeading2"/>
        <w:keepNext/>
      </w:pPr>
      <w:r>
        <w:br w:type="page"/>
      </w:r>
      <w:bookmarkStart w:id="42" w:name="_Toc507681429"/>
      <w:r>
        <w:lastRenderedPageBreak/>
        <w:t>Payment</w:t>
      </w:r>
      <w:bookmarkEnd w:id="42"/>
    </w:p>
    <w:p w14:paraId="026AB507" w14:textId="77777777" w:rsidR="002B4C56" w:rsidRDefault="000211C0">
      <w:pPr>
        <w:pStyle w:val="AxureHeading3"/>
        <w:keepNext/>
      </w:pPr>
      <w:bookmarkStart w:id="43" w:name="_Toc507681430"/>
      <w:r>
        <w:t>User Interface</w:t>
      </w:r>
      <w:bookmarkEnd w:id="43"/>
    </w:p>
    <w:p w14:paraId="026AB508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6B" wp14:editId="026AB56C">
            <wp:extent cx="6858000" cy="347662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509" w14:textId="77777777" w:rsidR="002B4C56" w:rsidRDefault="000211C0">
      <w:pPr>
        <w:pStyle w:val="AxureHeading3"/>
        <w:keepNext/>
      </w:pPr>
      <w:bookmarkStart w:id="44" w:name="_Toc507681431"/>
      <w:r>
        <w:t>Widget Table</w:t>
      </w:r>
      <w:bookmarkEnd w:id="4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7936"/>
      </w:tblGrid>
      <w:tr w:rsidR="002B4C56" w14:paraId="026AB50C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50A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50B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50F" w14:textId="77777777" w:rsidTr="002B4C56">
        <w:tc>
          <w:tcPr>
            <w:tcW w:w="0" w:type="auto"/>
          </w:tcPr>
          <w:p w14:paraId="026AB50D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50E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where a customer is searched to get details about the job placed</w:t>
            </w:r>
          </w:p>
        </w:tc>
      </w:tr>
      <w:tr w:rsidR="002B4C56" w14:paraId="026AB512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10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511" w14:textId="77777777" w:rsidR="002B4C56" w:rsidRDefault="000211C0">
            <w:pPr>
              <w:pStyle w:val="AxureTableNormalText"/>
            </w:pPr>
            <w:r>
              <w:t>Details about the customer account,</w:t>
            </w:r>
          </w:p>
        </w:tc>
      </w:tr>
      <w:tr w:rsidR="002B4C56" w14:paraId="026AB515" w14:textId="77777777" w:rsidTr="002B4C56">
        <w:tc>
          <w:tcPr>
            <w:tcW w:w="0" w:type="auto"/>
          </w:tcPr>
          <w:p w14:paraId="026AB513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514" w14:textId="77777777" w:rsidR="002B4C56" w:rsidRDefault="000211C0">
            <w:pPr>
              <w:pStyle w:val="AxureTableNormalText"/>
            </w:pPr>
            <w:r>
              <w:t>List of all the jobs placed, only one will be displayed if the customer is not "Valued"</w:t>
            </w:r>
            <w:r>
              <w:br/>
            </w:r>
            <w:r>
              <w:br/>
              <w:t>If the job is ticked, it means it will be paid for in</w:t>
            </w:r>
            <w:r>
              <w:t xml:space="preserve"> the next payment. </w:t>
            </w:r>
          </w:p>
        </w:tc>
      </w:tr>
      <w:tr w:rsidR="002B4C56" w14:paraId="026AB518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16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517" w14:textId="77777777" w:rsidR="002B4C56" w:rsidRDefault="000211C0">
            <w:pPr>
              <w:pStyle w:val="AxureTableNormalText"/>
            </w:pPr>
            <w:r>
              <w:t>Pop-up window alerting the Office Manager that a customer has missed payment</w:t>
            </w:r>
          </w:p>
        </w:tc>
      </w:tr>
      <w:tr w:rsidR="002B4C56" w14:paraId="026AB51B" w14:textId="77777777" w:rsidTr="002B4C56">
        <w:tc>
          <w:tcPr>
            <w:tcW w:w="0" w:type="auto"/>
          </w:tcPr>
          <w:p w14:paraId="026AB519" w14:textId="77777777" w:rsidR="002B4C56" w:rsidRDefault="000211C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026AB51A" w14:textId="77777777" w:rsidR="002B4C56" w:rsidRDefault="000211C0">
            <w:pPr>
              <w:pStyle w:val="AxureTableNormalText"/>
            </w:pPr>
            <w:r>
              <w:t>Button that, when clicked will print the reminder letter for the user</w:t>
            </w:r>
          </w:p>
        </w:tc>
      </w:tr>
      <w:tr w:rsidR="002B4C56" w14:paraId="026AB51E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1C" w14:textId="77777777" w:rsidR="002B4C56" w:rsidRDefault="000211C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026AB51D" w14:textId="77777777" w:rsidR="002B4C56" w:rsidRDefault="000211C0">
            <w:pPr>
              <w:pStyle w:val="AxureTableNormalText"/>
            </w:pPr>
            <w:proofErr w:type="spellStart"/>
            <w:r>
              <w:t>Pannels</w:t>
            </w:r>
            <w:proofErr w:type="spellEnd"/>
            <w:r>
              <w:t xml:space="preserve"> where information about card or cash payment is introduced</w:t>
            </w:r>
          </w:p>
        </w:tc>
      </w:tr>
      <w:tr w:rsidR="002B4C56" w14:paraId="026AB521" w14:textId="77777777" w:rsidTr="002B4C56">
        <w:tc>
          <w:tcPr>
            <w:tcW w:w="0" w:type="auto"/>
          </w:tcPr>
          <w:p w14:paraId="026AB51F" w14:textId="77777777" w:rsidR="002B4C56" w:rsidRDefault="000211C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026AB520" w14:textId="77777777" w:rsidR="002B4C56" w:rsidRDefault="000211C0">
            <w:pPr>
              <w:pStyle w:val="AxureTableNormalText"/>
            </w:pPr>
            <w:r>
              <w:t>Button that, when clicked, completes payment and revokes suspension of an account if account is suspended.</w:t>
            </w:r>
          </w:p>
        </w:tc>
      </w:tr>
    </w:tbl>
    <w:p w14:paraId="026AB522" w14:textId="77777777" w:rsidR="002B4C56" w:rsidRDefault="000211C0">
      <w:pPr>
        <w:pStyle w:val="AxureHeading2"/>
        <w:keepNext/>
      </w:pPr>
      <w:r>
        <w:br w:type="page"/>
      </w:r>
      <w:bookmarkStart w:id="45" w:name="_Toc507681432"/>
      <w:r>
        <w:lastRenderedPageBreak/>
        <w:t>Tasks</w:t>
      </w:r>
      <w:bookmarkEnd w:id="45"/>
    </w:p>
    <w:p w14:paraId="026AB523" w14:textId="77777777" w:rsidR="002B4C56" w:rsidRDefault="000211C0">
      <w:pPr>
        <w:pStyle w:val="AxureHeading3"/>
        <w:keepNext/>
      </w:pPr>
      <w:bookmarkStart w:id="46" w:name="_Toc507681433"/>
      <w:r>
        <w:t>User Interface</w:t>
      </w:r>
      <w:bookmarkEnd w:id="46"/>
    </w:p>
    <w:p w14:paraId="026AB524" w14:textId="77777777" w:rsidR="002B4C56" w:rsidRDefault="000211C0">
      <w:pPr>
        <w:pStyle w:val="AxureImageParagraph"/>
      </w:pPr>
      <w:r>
        <w:rPr>
          <w:noProof/>
        </w:rPr>
        <w:drawing>
          <wp:inline distT="0" distB="0" distL="0" distR="0" wp14:anchorId="026AB56D" wp14:editId="026AB56E">
            <wp:extent cx="6858000" cy="347662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525" w14:textId="77777777" w:rsidR="002B4C56" w:rsidRDefault="000211C0">
      <w:pPr>
        <w:pStyle w:val="AxureHeading3"/>
        <w:keepNext/>
      </w:pPr>
      <w:bookmarkStart w:id="47" w:name="_Toc507681434"/>
      <w:r>
        <w:t>Widget Table</w:t>
      </w:r>
      <w:bookmarkEnd w:id="47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56"/>
      </w:tblGrid>
      <w:tr w:rsidR="002B4C56" w14:paraId="026AB528" w14:textId="77777777" w:rsidTr="002B4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6AB526" w14:textId="77777777" w:rsidR="002B4C56" w:rsidRDefault="000211C0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26AB527" w14:textId="77777777" w:rsidR="002B4C56" w:rsidRDefault="000211C0">
            <w:pPr>
              <w:pStyle w:val="AxureTableHeaderText"/>
            </w:pPr>
            <w:r>
              <w:t>Description</w:t>
            </w:r>
          </w:p>
        </w:tc>
      </w:tr>
      <w:tr w:rsidR="002B4C56" w14:paraId="026AB52B" w14:textId="77777777" w:rsidTr="002B4C56">
        <w:tc>
          <w:tcPr>
            <w:tcW w:w="0" w:type="auto"/>
          </w:tcPr>
          <w:p w14:paraId="026AB529" w14:textId="77777777" w:rsidR="002B4C56" w:rsidRDefault="000211C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26AB52A" w14:textId="77777777" w:rsidR="002B4C56" w:rsidRDefault="000211C0">
            <w:pPr>
              <w:pStyle w:val="AxureTableNormalText"/>
            </w:pPr>
            <w:r>
              <w:t>Tab where tasks can be managed</w:t>
            </w:r>
          </w:p>
        </w:tc>
      </w:tr>
      <w:tr w:rsidR="002B4C56" w14:paraId="026AB52E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2C" w14:textId="77777777" w:rsidR="002B4C56" w:rsidRDefault="000211C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26AB52D" w14:textId="77777777" w:rsidR="002B4C56" w:rsidRDefault="000211C0">
            <w:pPr>
              <w:pStyle w:val="AxureTableNormalText"/>
            </w:pPr>
            <w:r>
              <w:t>List of all the tasks available in the system</w:t>
            </w:r>
          </w:p>
        </w:tc>
      </w:tr>
      <w:tr w:rsidR="002B4C56" w14:paraId="026AB531" w14:textId="77777777" w:rsidTr="002B4C56">
        <w:tc>
          <w:tcPr>
            <w:tcW w:w="0" w:type="auto"/>
          </w:tcPr>
          <w:p w14:paraId="026AB52F" w14:textId="77777777" w:rsidR="002B4C56" w:rsidRDefault="000211C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026AB530" w14:textId="77777777" w:rsidR="002B4C56" w:rsidRDefault="000211C0">
            <w:pPr>
              <w:pStyle w:val="AxureTableNormalText"/>
            </w:pPr>
            <w:r>
              <w:t>Description of the task selected</w:t>
            </w:r>
          </w:p>
        </w:tc>
      </w:tr>
      <w:tr w:rsidR="002B4C56" w14:paraId="026AB534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32" w14:textId="77777777" w:rsidR="002B4C56" w:rsidRDefault="000211C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026AB533" w14:textId="77777777" w:rsidR="002B4C56" w:rsidRDefault="000211C0">
            <w:pPr>
              <w:pStyle w:val="AxureTableNormalText"/>
            </w:pPr>
            <w:r>
              <w:t>Button that. when clicked, updates any details changed about the selected task</w:t>
            </w:r>
          </w:p>
        </w:tc>
      </w:tr>
      <w:tr w:rsidR="002B4C56" w14:paraId="026AB537" w14:textId="77777777" w:rsidTr="002B4C56">
        <w:tc>
          <w:tcPr>
            <w:tcW w:w="0" w:type="auto"/>
          </w:tcPr>
          <w:p w14:paraId="026AB535" w14:textId="77777777" w:rsidR="002B4C56" w:rsidRDefault="000211C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026AB536" w14:textId="77777777" w:rsidR="002B4C56" w:rsidRDefault="000211C0">
            <w:pPr>
              <w:pStyle w:val="AxureTableNormalText"/>
            </w:pPr>
            <w:r>
              <w:t>Price of the selected task</w:t>
            </w:r>
          </w:p>
        </w:tc>
      </w:tr>
      <w:tr w:rsidR="002B4C56" w14:paraId="026AB53A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38" w14:textId="77777777" w:rsidR="002B4C56" w:rsidRDefault="000211C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026AB539" w14:textId="77777777" w:rsidR="002B4C56" w:rsidRDefault="000211C0">
            <w:pPr>
              <w:pStyle w:val="AxureTableNormalText"/>
            </w:pPr>
            <w:r>
              <w:t>Time it takes for the task to be completed</w:t>
            </w:r>
          </w:p>
        </w:tc>
      </w:tr>
      <w:tr w:rsidR="002B4C56" w14:paraId="026AB53D" w14:textId="77777777" w:rsidTr="002B4C56">
        <w:tc>
          <w:tcPr>
            <w:tcW w:w="0" w:type="auto"/>
          </w:tcPr>
          <w:p w14:paraId="026AB53B" w14:textId="77777777" w:rsidR="002B4C56" w:rsidRDefault="000211C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026AB53C" w14:textId="77777777" w:rsidR="002B4C56" w:rsidRDefault="000211C0">
            <w:pPr>
              <w:pStyle w:val="AxureTableNormalText"/>
            </w:pPr>
            <w:r>
              <w:t>Button that. when clicked, removes the selected task</w:t>
            </w:r>
          </w:p>
        </w:tc>
      </w:tr>
      <w:tr w:rsidR="002B4C56" w14:paraId="026AB540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3E" w14:textId="77777777" w:rsidR="002B4C56" w:rsidRDefault="000211C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026AB53F" w14:textId="77777777" w:rsidR="002B4C56" w:rsidRDefault="000211C0">
            <w:pPr>
              <w:pStyle w:val="AxureTableNormalText"/>
            </w:pPr>
            <w:r>
              <w:t>Button</w:t>
            </w:r>
            <w:r>
              <w:t xml:space="preserve"> that. when clicked, displays the "Create Task" options</w:t>
            </w:r>
          </w:p>
        </w:tc>
      </w:tr>
      <w:tr w:rsidR="002B4C56" w14:paraId="026AB543" w14:textId="77777777" w:rsidTr="002B4C56">
        <w:tc>
          <w:tcPr>
            <w:tcW w:w="0" w:type="auto"/>
          </w:tcPr>
          <w:p w14:paraId="026AB541" w14:textId="77777777" w:rsidR="002B4C56" w:rsidRDefault="000211C0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026AB542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to introduce the name of the new task</w:t>
            </w:r>
          </w:p>
        </w:tc>
      </w:tr>
      <w:tr w:rsidR="002B4C56" w14:paraId="026AB546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44" w14:textId="77777777" w:rsidR="002B4C56" w:rsidRDefault="000211C0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14:paraId="026AB545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to introduce the price of the new task</w:t>
            </w:r>
          </w:p>
        </w:tc>
      </w:tr>
      <w:tr w:rsidR="002B4C56" w14:paraId="026AB549" w14:textId="77777777" w:rsidTr="002B4C56">
        <w:tc>
          <w:tcPr>
            <w:tcW w:w="0" w:type="auto"/>
          </w:tcPr>
          <w:p w14:paraId="026AB547" w14:textId="77777777" w:rsidR="002B4C56" w:rsidRDefault="000211C0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14:paraId="026AB548" w14:textId="77777777" w:rsidR="002B4C56" w:rsidRDefault="000211C0">
            <w:pPr>
              <w:pStyle w:val="AxureTableNormalText"/>
            </w:pPr>
            <w:proofErr w:type="spellStart"/>
            <w:r>
              <w:t>Pannel</w:t>
            </w:r>
            <w:proofErr w:type="spellEnd"/>
            <w:r>
              <w:t xml:space="preserve"> to introduce the time taken for the new task to be completed</w:t>
            </w:r>
          </w:p>
        </w:tc>
      </w:tr>
      <w:tr w:rsidR="002B4C56" w14:paraId="026AB54C" w14:textId="77777777" w:rsidTr="002B4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026AB54A" w14:textId="77777777" w:rsidR="002B4C56" w:rsidRDefault="000211C0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14:paraId="026AB54B" w14:textId="77777777" w:rsidR="002B4C56" w:rsidRDefault="000211C0">
            <w:pPr>
              <w:pStyle w:val="AxureTableNormalText"/>
            </w:pPr>
            <w:r>
              <w:t>Description of the new task</w:t>
            </w:r>
          </w:p>
        </w:tc>
      </w:tr>
      <w:tr w:rsidR="002B4C56" w14:paraId="026AB54F" w14:textId="77777777" w:rsidTr="002B4C56">
        <w:tc>
          <w:tcPr>
            <w:tcW w:w="0" w:type="auto"/>
          </w:tcPr>
          <w:p w14:paraId="026AB54D" w14:textId="77777777" w:rsidR="002B4C56" w:rsidRDefault="000211C0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14:paraId="026AB54E" w14:textId="77777777" w:rsidR="002B4C56" w:rsidRDefault="000211C0">
            <w:pPr>
              <w:pStyle w:val="AxureTableNormalText"/>
            </w:pPr>
            <w:r>
              <w:t>Button that, when clicked, creates and adds the task to the list of existing tasks.</w:t>
            </w:r>
          </w:p>
        </w:tc>
      </w:tr>
    </w:tbl>
    <w:p w14:paraId="026AB550" w14:textId="77777777" w:rsidR="002B4C56" w:rsidRDefault="002B4C56">
      <w:pPr>
        <w:sectPr w:rsidR="002B4C56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026AB551" w14:textId="77777777" w:rsidR="000211C0" w:rsidRDefault="000211C0"/>
    <w:sectPr w:rsidR="000211C0" w:rsidSect="004F3FB3">
      <w:headerReference w:type="default" r:id="rId26"/>
      <w:footerReference w:type="default" r:id="rId2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D30DE" w14:textId="77777777" w:rsidR="000211C0" w:rsidRDefault="000211C0" w:rsidP="00093BE1">
      <w:pPr>
        <w:spacing w:before="0" w:after="0"/>
      </w:pPr>
      <w:r>
        <w:separator/>
      </w:r>
    </w:p>
  </w:endnote>
  <w:endnote w:type="continuationSeparator" w:id="0">
    <w:p w14:paraId="191C17B4" w14:textId="77777777" w:rsidR="000211C0" w:rsidRDefault="000211C0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026AB579" w14:textId="77777777" w:rsidTr="001F050D">
      <w:trPr>
        <w:trHeight w:val="180"/>
      </w:trPr>
      <w:tc>
        <w:tcPr>
          <w:tcW w:w="2214" w:type="pct"/>
        </w:tcPr>
        <w:p w14:paraId="026AB576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026AB577" w14:textId="133ECE69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B307F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19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026AB578" w14:textId="77777777" w:rsidR="004852C3" w:rsidRDefault="004852C3">
          <w:pPr>
            <w:pStyle w:val="Footer"/>
          </w:pPr>
        </w:p>
      </w:tc>
    </w:tr>
    <w:tr w:rsidR="004852C3" w14:paraId="026AB57D" w14:textId="77777777" w:rsidTr="001F050D">
      <w:tc>
        <w:tcPr>
          <w:tcW w:w="2214" w:type="pct"/>
        </w:tcPr>
        <w:p w14:paraId="026AB57A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026AB57B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026AB57C" w14:textId="77777777" w:rsidR="004852C3" w:rsidRDefault="004852C3">
          <w:pPr>
            <w:pStyle w:val="Footer"/>
          </w:pPr>
        </w:p>
      </w:tc>
    </w:tr>
  </w:tbl>
  <w:p w14:paraId="026AB57E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026AB585" w14:textId="77777777" w:rsidTr="001F050D">
      <w:trPr>
        <w:trHeight w:val="180"/>
      </w:trPr>
      <w:tc>
        <w:tcPr>
          <w:tcW w:w="2214" w:type="pct"/>
        </w:tcPr>
        <w:p w14:paraId="026AB582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026AB583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026AB584" w14:textId="77777777" w:rsidR="004852C3" w:rsidRDefault="004852C3">
          <w:pPr>
            <w:pStyle w:val="Footer"/>
          </w:pPr>
        </w:p>
      </w:tc>
    </w:tr>
    <w:tr w:rsidR="004852C3" w14:paraId="026AB589" w14:textId="77777777" w:rsidTr="001F050D">
      <w:tc>
        <w:tcPr>
          <w:tcW w:w="2214" w:type="pct"/>
        </w:tcPr>
        <w:p w14:paraId="026AB586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026AB587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026AB588" w14:textId="77777777" w:rsidR="004852C3" w:rsidRDefault="004852C3">
          <w:pPr>
            <w:pStyle w:val="Footer"/>
          </w:pPr>
        </w:p>
      </w:tc>
    </w:tr>
  </w:tbl>
  <w:p w14:paraId="026AB58A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9C90" w14:textId="77777777" w:rsidR="000211C0" w:rsidRDefault="000211C0" w:rsidP="00093BE1">
      <w:pPr>
        <w:spacing w:before="0" w:after="0"/>
      </w:pPr>
      <w:r>
        <w:separator/>
      </w:r>
    </w:p>
  </w:footnote>
  <w:footnote w:type="continuationSeparator" w:id="0">
    <w:p w14:paraId="3A3EF249" w14:textId="77777777" w:rsidR="000211C0" w:rsidRDefault="000211C0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026AB574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26AB573" w14:textId="77777777"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14:paraId="026AB575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026AB580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9200092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26AB57F" w14:textId="77777777"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14:paraId="026AB581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83285F"/>
    <w:multiLevelType w:val="multilevel"/>
    <w:tmpl w:val="F6F0DFD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B456508"/>
    <w:multiLevelType w:val="multilevel"/>
    <w:tmpl w:val="4656A09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211C0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B4C5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307F9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AB3E4"/>
  <w15:docId w15:val="{C7C7B7F7-E3BE-47C4-9931-78C54FB6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6B709E"/>
    <w:rsid w:val="009D3071"/>
    <w:rsid w:val="00C57C3B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4E7462-A6F2-4832-ACD2-2F8DBABA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19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Christopher Michael-Stokes</cp:lastModifiedBy>
  <cp:revision>3</cp:revision>
  <cp:lastPrinted>2010-09-03T00:33:00Z</cp:lastPrinted>
  <dcterms:created xsi:type="dcterms:W3CDTF">2010-09-03T21:47:00Z</dcterms:created>
  <dcterms:modified xsi:type="dcterms:W3CDTF">2018-03-01T15:28:00Z</dcterms:modified>
</cp:coreProperties>
</file>