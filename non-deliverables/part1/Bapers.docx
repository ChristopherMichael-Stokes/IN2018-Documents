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2926F2FD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2926F2FC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2926F2FF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2926F2FE" w14:textId="77777777"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14:paraId="2926F301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2926F300" w14:textId="77777777"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 w14:paraId="2926F30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926F302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2926F305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926F304" w14:textId="77777777"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 w14:paraId="2926F30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926F306" w14:textId="77777777"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2926F308" w14:textId="77777777" w:rsidR="00093BE1" w:rsidRDefault="00093BE1" w:rsidP="00FA3BE0">
          <w:pPr>
            <w:pStyle w:val="AxureImageParagraph"/>
          </w:pPr>
        </w:p>
        <w:p w14:paraId="2926F309" w14:textId="77777777" w:rsidR="00093BE1" w:rsidRDefault="00093BE1"/>
        <w:p w14:paraId="2926F30A" w14:textId="77777777" w:rsidR="00712696" w:rsidRDefault="00712696"/>
        <w:p w14:paraId="2926F30B" w14:textId="77777777" w:rsidR="00712696" w:rsidRDefault="00712696"/>
        <w:p w14:paraId="2926F30C" w14:textId="77777777" w:rsidR="00712696" w:rsidRDefault="00712696"/>
        <w:p w14:paraId="2926F30D" w14:textId="77777777" w:rsidR="00712696" w:rsidRDefault="00712696"/>
        <w:p w14:paraId="2926F30E" w14:textId="77777777" w:rsidR="00712696" w:rsidRDefault="00712696"/>
        <w:p w14:paraId="2926F30F" w14:textId="77777777" w:rsidR="00712696" w:rsidRDefault="00712696"/>
        <w:p w14:paraId="2926F310" w14:textId="77777777"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2926F311" w14:textId="77777777"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14:paraId="2926F312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2926F313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14:paraId="5AC0A4E2" w14:textId="702698A5" w:rsidR="00266609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507506309" w:history="1">
        <w:r w:rsidR="00266609" w:rsidRPr="00CA65BB">
          <w:rPr>
            <w:rStyle w:val="Hyperlink"/>
            <w:noProof/>
          </w:rPr>
          <w:t>1. Pages</w:t>
        </w:r>
        <w:r w:rsidR="00266609">
          <w:rPr>
            <w:noProof/>
            <w:webHidden/>
          </w:rPr>
          <w:tab/>
        </w:r>
        <w:r w:rsidR="00266609">
          <w:rPr>
            <w:noProof/>
            <w:webHidden/>
          </w:rPr>
          <w:fldChar w:fldCharType="begin"/>
        </w:r>
        <w:r w:rsidR="00266609">
          <w:rPr>
            <w:noProof/>
            <w:webHidden/>
          </w:rPr>
          <w:instrText xml:space="preserve"> PAGEREF _Toc507506309 \h </w:instrText>
        </w:r>
        <w:r w:rsidR="00266609">
          <w:rPr>
            <w:noProof/>
            <w:webHidden/>
          </w:rPr>
        </w:r>
        <w:r w:rsidR="00266609">
          <w:rPr>
            <w:noProof/>
            <w:webHidden/>
          </w:rPr>
          <w:fldChar w:fldCharType="separate"/>
        </w:r>
        <w:r w:rsidR="00266609">
          <w:rPr>
            <w:noProof/>
            <w:webHidden/>
          </w:rPr>
          <w:t>4</w:t>
        </w:r>
        <w:r w:rsidR="00266609">
          <w:rPr>
            <w:noProof/>
            <w:webHidden/>
          </w:rPr>
          <w:fldChar w:fldCharType="end"/>
        </w:r>
      </w:hyperlink>
    </w:p>
    <w:p w14:paraId="2B824606" w14:textId="65EBE697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0" w:history="1">
        <w:r w:rsidRPr="00CA65BB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51871" w14:textId="1962F3A1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1" w:history="1">
        <w:r w:rsidRPr="00CA65BB">
          <w:rPr>
            <w:rStyle w:val="Hyperlink"/>
            <w:noProof/>
          </w:rPr>
          <w:t>1.2.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76CBD" w14:textId="3F07535E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2" w:history="1">
        <w:r w:rsidRPr="00CA65BB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233F4A" w14:textId="0B7D0E1F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3" w:history="1">
        <w:r w:rsidRPr="00CA65BB">
          <w:rPr>
            <w:rStyle w:val="Hyperlink"/>
            <w:noProof/>
          </w:rPr>
          <w:t>1.3. Page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3FCF4E" w14:textId="316AA9D2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4" w:history="1">
        <w:r w:rsidRPr="00CA65BB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009982" w14:textId="04845B36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5" w:history="1">
        <w:r w:rsidRPr="00CA65BB">
          <w:rPr>
            <w:rStyle w:val="Hyperlink"/>
            <w:noProof/>
          </w:rPr>
          <w:t>1.4. Page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0DF694" w14:textId="06710849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6" w:history="1">
        <w:r w:rsidRPr="00CA65BB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B96A41" w14:textId="7F40C54E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7" w:history="1">
        <w:r w:rsidRPr="00CA65BB">
          <w:rPr>
            <w:rStyle w:val="Hyperlink"/>
            <w:noProof/>
          </w:rPr>
          <w:t>1.5. Page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2DF4F6" w14:textId="70439F41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8" w:history="1">
        <w:r w:rsidRPr="00CA65BB">
          <w:rPr>
            <w:rStyle w:val="Hyperlink"/>
            <w:noProof/>
          </w:rPr>
          <w:t>1.5.1.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1B67CC" w14:textId="69C4679A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19" w:history="1">
        <w:r w:rsidRPr="00CA65BB">
          <w:rPr>
            <w:rStyle w:val="Hyperlink"/>
            <w:noProof/>
          </w:rPr>
          <w:t>1.6. Page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69BC33" w14:textId="648E508E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0" w:history="1">
        <w:r w:rsidRPr="00CA65BB">
          <w:rPr>
            <w:rStyle w:val="Hyperlink"/>
            <w:noProof/>
          </w:rPr>
          <w:t>1.6.1.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65C81D" w14:textId="24E6F9D7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1" w:history="1">
        <w:r w:rsidRPr="00CA65BB">
          <w:rPr>
            <w:rStyle w:val="Hyperlink"/>
            <w:noProof/>
          </w:rPr>
          <w:t>1.7. Customer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BB0DB4" w14:textId="5D362853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2" w:history="1">
        <w:r w:rsidRPr="00CA65BB">
          <w:rPr>
            <w:rStyle w:val="Hyperlink"/>
            <w:noProof/>
          </w:rPr>
          <w:t>1.7.1.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096DF5" w14:textId="2BB5D847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3" w:history="1">
        <w:r w:rsidRPr="00CA65BB">
          <w:rPr>
            <w:rStyle w:val="Hyperlink"/>
            <w:noProof/>
          </w:rPr>
          <w:t>1.8. Intervals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CC395B" w14:textId="5E285A86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4" w:history="1">
        <w:r w:rsidRPr="00CA65BB">
          <w:rPr>
            <w:rStyle w:val="Hyperlink"/>
            <w:noProof/>
          </w:rPr>
          <w:t>1.8.1.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C11A5E" w14:textId="1F85FB31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5" w:history="1">
        <w:r w:rsidRPr="00CA65BB">
          <w:rPr>
            <w:rStyle w:val="Hyperlink"/>
            <w:noProof/>
          </w:rPr>
          <w:t>1.9.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1D7ED6" w14:textId="426FBA31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6" w:history="1">
        <w:r w:rsidRPr="00CA65BB">
          <w:rPr>
            <w:rStyle w:val="Hyperlink"/>
            <w:noProof/>
          </w:rPr>
          <w:t>1.9.1.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97A6CC" w14:textId="0B6A509E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7" w:history="1">
        <w:r w:rsidRPr="00CA65BB">
          <w:rPr>
            <w:rStyle w:val="Hyperlink"/>
            <w:noProof/>
          </w:rPr>
          <w:t>1.10.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E6856C" w14:textId="116294E4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8" w:history="1">
        <w:r w:rsidRPr="00CA65BB">
          <w:rPr>
            <w:rStyle w:val="Hyperlink"/>
            <w:noProof/>
          </w:rPr>
          <w:t>1.10.1.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996B9B" w14:textId="64B03CB9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29" w:history="1">
        <w:r w:rsidRPr="00CA65BB">
          <w:rPr>
            <w:rStyle w:val="Hyperlink"/>
            <w:noProof/>
          </w:rPr>
          <w:t>1.11. Rep</w:t>
        </w:r>
        <w:r w:rsidRPr="00CA65BB">
          <w:rPr>
            <w:rStyle w:val="Hyperlink"/>
            <w:noProof/>
          </w:rPr>
          <w:t>o</w:t>
        </w:r>
        <w:r w:rsidRPr="00CA65BB">
          <w:rPr>
            <w:rStyle w:val="Hyperlink"/>
            <w:noProof/>
          </w:rPr>
          <w:t>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C1FE51" w14:textId="2D02CDCF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0" w:history="1">
        <w:r w:rsidRPr="00CA65BB">
          <w:rPr>
            <w:rStyle w:val="Hyperlink"/>
            <w:noProof/>
          </w:rPr>
          <w:t>1.11.1.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461735" w14:textId="20EB78ED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1" w:history="1">
        <w:r w:rsidRPr="00CA65BB">
          <w:rPr>
            <w:rStyle w:val="Hyperlink"/>
            <w:noProof/>
          </w:rPr>
          <w:t>1.12. Place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F5256B" w14:textId="01679608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2" w:history="1">
        <w:r w:rsidRPr="00CA65BB">
          <w:rPr>
            <w:rStyle w:val="Hyperlink"/>
            <w:noProof/>
          </w:rPr>
          <w:t>1.12.1.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A9598E" w14:textId="49F7A12B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3" w:history="1">
        <w:r w:rsidRPr="00CA65BB">
          <w:rPr>
            <w:rStyle w:val="Hyperlink"/>
            <w:noProof/>
          </w:rPr>
          <w:t>1.13. Create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DD74B5" w14:textId="56BB966A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4" w:history="1">
        <w:r w:rsidRPr="00CA65BB">
          <w:rPr>
            <w:rStyle w:val="Hyperlink"/>
            <w:noProof/>
          </w:rPr>
          <w:t>1.13.1.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D2E83E" w14:textId="5CD71F39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5" w:history="1">
        <w:r w:rsidRPr="00CA65BB">
          <w:rPr>
            <w:rStyle w:val="Hyperlink"/>
            <w:noProof/>
          </w:rPr>
          <w:t>1.14. Job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247DF9" w14:textId="7DA643EA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6" w:history="1">
        <w:r w:rsidRPr="00CA65BB">
          <w:rPr>
            <w:rStyle w:val="Hyperlink"/>
            <w:noProof/>
          </w:rPr>
          <w:t>1.14.1.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017F12" w14:textId="73E2CDB1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7" w:history="1">
        <w:r w:rsidRPr="00CA65BB">
          <w:rPr>
            <w:rStyle w:val="Hyperlink"/>
            <w:noProof/>
          </w:rPr>
          <w:t>1.15.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747F34" w14:textId="311A0B51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8" w:history="1">
        <w:r w:rsidRPr="00CA65BB">
          <w:rPr>
            <w:rStyle w:val="Hyperlink"/>
            <w:noProof/>
          </w:rPr>
          <w:t>1.15.1.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40A112" w14:textId="01DF3409" w:rsidR="00266609" w:rsidRDefault="0026660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39" w:history="1">
        <w:r w:rsidRPr="00CA65BB">
          <w:rPr>
            <w:rStyle w:val="Hyperlink"/>
            <w:noProof/>
          </w:rPr>
          <w:t>1.16.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6FFC58" w14:textId="64284A62" w:rsidR="00266609" w:rsidRDefault="0026660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506340" w:history="1">
        <w:r w:rsidRPr="00CA65BB">
          <w:rPr>
            <w:rStyle w:val="Hyperlink"/>
            <w:noProof/>
          </w:rPr>
          <w:t>1.16.1.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26F314" w14:textId="51EF0C88"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14:paraId="2926F315" w14:textId="77777777" w:rsidR="004144D0" w:rsidRDefault="00634D62" w:rsidP="00D35989">
      <w:r>
        <w:br w:type="page"/>
      </w:r>
    </w:p>
    <w:p w14:paraId="2926F316" w14:textId="77777777" w:rsidR="006E643E" w:rsidRDefault="006E643E">
      <w:pPr>
        <w:sectPr w:rsidR="006E643E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2926F317" w14:textId="77777777" w:rsidR="006E643E" w:rsidRDefault="00D41E58">
      <w:pPr>
        <w:pStyle w:val="AxureHeading1"/>
        <w:keepNext/>
      </w:pPr>
      <w:bookmarkStart w:id="0" w:name="_Toc507506309"/>
      <w:r>
        <w:lastRenderedPageBreak/>
        <w:t>Pages</w:t>
      </w:r>
      <w:bookmarkEnd w:id="0"/>
    </w:p>
    <w:p w14:paraId="2926F318" w14:textId="77777777" w:rsidR="006E643E" w:rsidRDefault="00D41E58">
      <w:pPr>
        <w:pStyle w:val="AxureHeading2"/>
        <w:keepNext/>
      </w:pPr>
      <w:bookmarkStart w:id="1" w:name="_Toc507506310"/>
      <w:r>
        <w:t>Page Tree</w:t>
      </w:r>
      <w:bookmarkEnd w:id="1"/>
    </w:p>
    <w:p w14:paraId="2926F319" w14:textId="77777777" w:rsidR="006E643E" w:rsidRDefault="00D41E58">
      <w:r>
        <w:t>Home</w:t>
      </w:r>
      <w:r>
        <w:br/>
      </w:r>
      <w:r>
        <w:tab/>
        <w:t>Page 1</w:t>
      </w:r>
      <w:r>
        <w:br/>
      </w:r>
      <w:r>
        <w:tab/>
        <w:t>Page 2</w:t>
      </w:r>
      <w:r>
        <w:br/>
      </w:r>
      <w:r>
        <w:tab/>
        <w:t>Page 3</w:t>
      </w:r>
      <w:r>
        <w:br/>
      </w:r>
      <w:r>
        <w:tab/>
        <w:t>Page 4</w:t>
      </w:r>
      <w:r>
        <w:br/>
        <w:t>Customer Account</w:t>
      </w:r>
      <w:r>
        <w:br/>
        <w:t>Intervals</w:t>
      </w:r>
      <w:r>
        <w:br/>
        <w:t>Backup</w:t>
      </w:r>
      <w:r>
        <w:br/>
        <w:t>Users</w:t>
      </w:r>
      <w:r>
        <w:br/>
        <w:t>Report</w:t>
      </w:r>
      <w:r>
        <w:br/>
        <w:t>Place Order</w:t>
      </w:r>
      <w:r>
        <w:br/>
      </w:r>
      <w:r>
        <w:tab/>
        <w:t>Create Account</w:t>
      </w:r>
      <w:r>
        <w:br/>
        <w:t>Job Process</w:t>
      </w:r>
      <w:r>
        <w:br/>
        <w:t>Payment</w:t>
      </w:r>
      <w:r>
        <w:br/>
        <w:t>Tasks</w:t>
      </w:r>
    </w:p>
    <w:p w14:paraId="2926F31A" w14:textId="77777777" w:rsidR="006E643E" w:rsidRDefault="00D41E58">
      <w:pPr>
        <w:pStyle w:val="AxureHeading2"/>
        <w:keepNext/>
      </w:pPr>
      <w:r>
        <w:br w:type="page"/>
      </w:r>
      <w:bookmarkStart w:id="2" w:name="_Toc507506311"/>
      <w:r>
        <w:lastRenderedPageBreak/>
        <w:t>Home</w:t>
      </w:r>
      <w:bookmarkEnd w:id="2"/>
    </w:p>
    <w:p w14:paraId="2926F31B" w14:textId="77777777" w:rsidR="006E643E" w:rsidRDefault="00D41E58">
      <w:pPr>
        <w:pStyle w:val="AxureHeading3"/>
        <w:keepNext/>
      </w:pPr>
      <w:bookmarkStart w:id="3" w:name="_Toc507506312"/>
      <w:r>
        <w:t>User Interface</w:t>
      </w:r>
      <w:bookmarkEnd w:id="3"/>
    </w:p>
    <w:p w14:paraId="2926F31C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48" wp14:editId="2926F349">
            <wp:extent cx="6848475" cy="16668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1D" w14:textId="77777777" w:rsidR="006E643E" w:rsidRDefault="00D41E58">
      <w:pPr>
        <w:pStyle w:val="AxureHeading2"/>
        <w:keepNext/>
      </w:pPr>
      <w:r>
        <w:br w:type="page"/>
      </w:r>
      <w:bookmarkStart w:id="4" w:name="_Toc507506313"/>
      <w:r>
        <w:lastRenderedPageBreak/>
        <w:t>Page 1</w:t>
      </w:r>
      <w:bookmarkEnd w:id="4"/>
    </w:p>
    <w:p w14:paraId="2926F31E" w14:textId="77777777" w:rsidR="006E643E" w:rsidRDefault="00D41E58">
      <w:pPr>
        <w:pStyle w:val="AxureHeading3"/>
        <w:keepNext/>
      </w:pPr>
      <w:bookmarkStart w:id="5" w:name="_Toc507506314"/>
      <w:r>
        <w:t>User Interface</w:t>
      </w:r>
      <w:bookmarkEnd w:id="5"/>
    </w:p>
    <w:p w14:paraId="2926F31F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4A" wp14:editId="2926F34B">
            <wp:extent cx="6858000" cy="35242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20" w14:textId="77777777" w:rsidR="006E643E" w:rsidRDefault="00D41E58">
      <w:pPr>
        <w:pStyle w:val="AxureHeading2"/>
        <w:keepNext/>
      </w:pPr>
      <w:r>
        <w:br w:type="page"/>
      </w:r>
      <w:bookmarkStart w:id="6" w:name="_Toc507506315"/>
      <w:r>
        <w:lastRenderedPageBreak/>
        <w:t>Page 2</w:t>
      </w:r>
      <w:bookmarkEnd w:id="6"/>
    </w:p>
    <w:p w14:paraId="2926F321" w14:textId="77777777" w:rsidR="006E643E" w:rsidRDefault="00D41E58">
      <w:pPr>
        <w:pStyle w:val="AxureHeading3"/>
        <w:keepNext/>
      </w:pPr>
      <w:bookmarkStart w:id="7" w:name="_Toc507506316"/>
      <w:r>
        <w:t>User Interface</w:t>
      </w:r>
      <w:bookmarkEnd w:id="7"/>
    </w:p>
    <w:p w14:paraId="2926F322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4C" wp14:editId="2926F34D">
            <wp:extent cx="6858000" cy="35242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23" w14:textId="77777777" w:rsidR="006E643E" w:rsidRDefault="00D41E58">
      <w:pPr>
        <w:pStyle w:val="AxureHeading2"/>
        <w:keepNext/>
      </w:pPr>
      <w:r>
        <w:br w:type="page"/>
      </w:r>
      <w:bookmarkStart w:id="8" w:name="_Toc507506317"/>
      <w:r>
        <w:lastRenderedPageBreak/>
        <w:t>Page 3</w:t>
      </w:r>
      <w:bookmarkEnd w:id="8"/>
    </w:p>
    <w:p w14:paraId="2926F324" w14:textId="77777777" w:rsidR="006E643E" w:rsidRDefault="00D41E58">
      <w:pPr>
        <w:pStyle w:val="AxureHeading3"/>
        <w:keepNext/>
      </w:pPr>
      <w:bookmarkStart w:id="9" w:name="_Toc507506318"/>
      <w:r>
        <w:t>User Interface</w:t>
      </w:r>
      <w:bookmarkEnd w:id="9"/>
    </w:p>
    <w:p w14:paraId="2926F325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4E" wp14:editId="2926F34F">
            <wp:extent cx="6858000" cy="35242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26" w14:textId="77777777" w:rsidR="006E643E" w:rsidRDefault="00D41E58">
      <w:pPr>
        <w:pStyle w:val="AxureHeading2"/>
        <w:keepNext/>
      </w:pPr>
      <w:r>
        <w:br w:type="page"/>
      </w:r>
      <w:bookmarkStart w:id="10" w:name="_Toc507506319"/>
      <w:r>
        <w:lastRenderedPageBreak/>
        <w:t>Page 4</w:t>
      </w:r>
      <w:bookmarkEnd w:id="10"/>
    </w:p>
    <w:p w14:paraId="2926F327" w14:textId="77777777" w:rsidR="006E643E" w:rsidRDefault="00D41E58">
      <w:pPr>
        <w:pStyle w:val="AxureHeading3"/>
        <w:keepNext/>
      </w:pPr>
      <w:bookmarkStart w:id="11" w:name="_Toc507506320"/>
      <w:r>
        <w:t>Us</w:t>
      </w:r>
      <w:r>
        <w:t>er Interface</w:t>
      </w:r>
      <w:bookmarkEnd w:id="11"/>
    </w:p>
    <w:p w14:paraId="2926F328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0" wp14:editId="2926F351">
            <wp:extent cx="6858000" cy="35242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29" w14:textId="77777777" w:rsidR="006E643E" w:rsidRDefault="00D41E58">
      <w:pPr>
        <w:pStyle w:val="AxureHeading2"/>
        <w:keepNext/>
      </w:pPr>
      <w:r>
        <w:br w:type="page"/>
      </w:r>
      <w:bookmarkStart w:id="12" w:name="_Toc507506321"/>
      <w:r>
        <w:lastRenderedPageBreak/>
        <w:t>Customer Account</w:t>
      </w:r>
      <w:bookmarkEnd w:id="12"/>
    </w:p>
    <w:p w14:paraId="2926F32A" w14:textId="77777777" w:rsidR="006E643E" w:rsidRDefault="00D41E58">
      <w:pPr>
        <w:pStyle w:val="AxureHeading3"/>
        <w:keepNext/>
      </w:pPr>
      <w:bookmarkStart w:id="13" w:name="_Toc507506322"/>
      <w:r>
        <w:t>User Interface</w:t>
      </w:r>
      <w:bookmarkEnd w:id="13"/>
    </w:p>
    <w:p w14:paraId="2926F32B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2" wp14:editId="2926F353">
            <wp:extent cx="6858000" cy="34766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2C" w14:textId="77777777" w:rsidR="006E643E" w:rsidRDefault="00D41E58">
      <w:pPr>
        <w:pStyle w:val="AxureHeading2"/>
        <w:keepNext/>
      </w:pPr>
      <w:r>
        <w:br w:type="page"/>
      </w:r>
      <w:bookmarkStart w:id="14" w:name="_Toc507506323"/>
      <w:r>
        <w:lastRenderedPageBreak/>
        <w:t>Intervals</w:t>
      </w:r>
      <w:bookmarkEnd w:id="14"/>
    </w:p>
    <w:p w14:paraId="2926F32D" w14:textId="77777777" w:rsidR="006E643E" w:rsidRDefault="00D41E58">
      <w:pPr>
        <w:pStyle w:val="AxureHeading3"/>
        <w:keepNext/>
      </w:pPr>
      <w:bookmarkStart w:id="15" w:name="_Toc507506324"/>
      <w:r>
        <w:t>User Interface</w:t>
      </w:r>
      <w:bookmarkEnd w:id="15"/>
    </w:p>
    <w:p w14:paraId="2926F32E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4" wp14:editId="2926F355">
            <wp:extent cx="6858000" cy="347662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2F" w14:textId="77777777" w:rsidR="006E643E" w:rsidRDefault="00D41E58">
      <w:pPr>
        <w:pStyle w:val="AxureHeading2"/>
        <w:keepNext/>
      </w:pPr>
      <w:r>
        <w:br w:type="page"/>
      </w:r>
      <w:bookmarkStart w:id="16" w:name="_Toc507506325"/>
      <w:r>
        <w:lastRenderedPageBreak/>
        <w:t>Backup</w:t>
      </w:r>
      <w:bookmarkEnd w:id="16"/>
    </w:p>
    <w:p w14:paraId="2926F330" w14:textId="77777777" w:rsidR="006E643E" w:rsidRDefault="00D41E58">
      <w:pPr>
        <w:pStyle w:val="AxureHeading3"/>
        <w:keepNext/>
      </w:pPr>
      <w:bookmarkStart w:id="17" w:name="_Toc507506326"/>
      <w:r>
        <w:t>User Interface</w:t>
      </w:r>
      <w:bookmarkEnd w:id="17"/>
    </w:p>
    <w:p w14:paraId="2926F331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6" wp14:editId="2926F357">
            <wp:extent cx="6858000" cy="347662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32" w14:textId="77777777" w:rsidR="006E643E" w:rsidRDefault="00D41E58">
      <w:pPr>
        <w:pStyle w:val="AxureHeading2"/>
        <w:keepNext/>
      </w:pPr>
      <w:r>
        <w:br w:type="page"/>
      </w:r>
      <w:bookmarkStart w:id="18" w:name="_Toc507506327"/>
      <w:r>
        <w:lastRenderedPageBreak/>
        <w:t>Users</w:t>
      </w:r>
      <w:bookmarkEnd w:id="18"/>
    </w:p>
    <w:p w14:paraId="2926F333" w14:textId="77777777" w:rsidR="006E643E" w:rsidRDefault="00D41E58">
      <w:pPr>
        <w:pStyle w:val="AxureHeading3"/>
        <w:keepNext/>
      </w:pPr>
      <w:bookmarkStart w:id="19" w:name="_Toc507506328"/>
      <w:r>
        <w:t>User Interface</w:t>
      </w:r>
      <w:bookmarkEnd w:id="19"/>
    </w:p>
    <w:p w14:paraId="2926F334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8" wp14:editId="2926F359">
            <wp:extent cx="6858000" cy="347662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35" w14:textId="77777777" w:rsidR="006E643E" w:rsidRDefault="00D41E58">
      <w:pPr>
        <w:pStyle w:val="AxureHeading2"/>
        <w:keepNext/>
      </w:pPr>
      <w:r>
        <w:br w:type="page"/>
      </w:r>
      <w:bookmarkStart w:id="20" w:name="_Toc507506329"/>
      <w:bookmarkStart w:id="21" w:name="_GoBack"/>
      <w:bookmarkEnd w:id="21"/>
      <w:r>
        <w:lastRenderedPageBreak/>
        <w:t>Report</w:t>
      </w:r>
      <w:bookmarkEnd w:id="20"/>
    </w:p>
    <w:p w14:paraId="2926F336" w14:textId="77777777" w:rsidR="006E643E" w:rsidRDefault="00D41E58">
      <w:pPr>
        <w:pStyle w:val="AxureHeading3"/>
        <w:keepNext/>
      </w:pPr>
      <w:bookmarkStart w:id="22" w:name="_Toc507506330"/>
      <w:r>
        <w:t>User Interface</w:t>
      </w:r>
      <w:bookmarkEnd w:id="22"/>
    </w:p>
    <w:p w14:paraId="2926F337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A" wp14:editId="2926F35B">
            <wp:extent cx="6858000" cy="347662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38" w14:textId="77777777" w:rsidR="006E643E" w:rsidRDefault="00D41E58">
      <w:pPr>
        <w:pStyle w:val="AxureHeading2"/>
        <w:keepNext/>
      </w:pPr>
      <w:r>
        <w:br w:type="page"/>
      </w:r>
      <w:bookmarkStart w:id="23" w:name="_Toc507506331"/>
      <w:r>
        <w:lastRenderedPageBreak/>
        <w:t>Place Order</w:t>
      </w:r>
      <w:bookmarkEnd w:id="23"/>
    </w:p>
    <w:p w14:paraId="2926F339" w14:textId="77777777" w:rsidR="006E643E" w:rsidRDefault="00D41E58">
      <w:pPr>
        <w:pStyle w:val="AxureHeading3"/>
        <w:keepNext/>
      </w:pPr>
      <w:bookmarkStart w:id="24" w:name="_Toc507506332"/>
      <w:r>
        <w:t>User Interface</w:t>
      </w:r>
      <w:bookmarkEnd w:id="24"/>
    </w:p>
    <w:p w14:paraId="2926F33A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C" wp14:editId="2926F35D">
            <wp:extent cx="6858000" cy="347662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3B" w14:textId="77777777" w:rsidR="006E643E" w:rsidRDefault="00D41E58">
      <w:pPr>
        <w:pStyle w:val="AxureHeading2"/>
        <w:keepNext/>
      </w:pPr>
      <w:r>
        <w:br w:type="page"/>
      </w:r>
      <w:bookmarkStart w:id="25" w:name="_Toc507506333"/>
      <w:r>
        <w:lastRenderedPageBreak/>
        <w:t>Create Account</w:t>
      </w:r>
      <w:bookmarkEnd w:id="25"/>
    </w:p>
    <w:p w14:paraId="2926F33C" w14:textId="77777777" w:rsidR="006E643E" w:rsidRDefault="00D41E58">
      <w:pPr>
        <w:pStyle w:val="AxureHeading3"/>
        <w:keepNext/>
      </w:pPr>
      <w:bookmarkStart w:id="26" w:name="_Toc507506334"/>
      <w:r>
        <w:t>User Interface</w:t>
      </w:r>
      <w:bookmarkEnd w:id="26"/>
    </w:p>
    <w:p w14:paraId="2926F33D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5E" wp14:editId="2926F35F">
            <wp:extent cx="6858000" cy="347662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3E" w14:textId="77777777" w:rsidR="006E643E" w:rsidRDefault="00D41E58">
      <w:pPr>
        <w:pStyle w:val="AxureHeading2"/>
        <w:keepNext/>
      </w:pPr>
      <w:r>
        <w:br w:type="page"/>
      </w:r>
      <w:bookmarkStart w:id="27" w:name="_Toc507506335"/>
      <w:r>
        <w:lastRenderedPageBreak/>
        <w:t>Job Process</w:t>
      </w:r>
      <w:bookmarkEnd w:id="27"/>
    </w:p>
    <w:p w14:paraId="2926F33F" w14:textId="77777777" w:rsidR="006E643E" w:rsidRDefault="00D41E58">
      <w:pPr>
        <w:pStyle w:val="AxureHeading3"/>
        <w:keepNext/>
      </w:pPr>
      <w:bookmarkStart w:id="28" w:name="_Toc507506336"/>
      <w:r>
        <w:t>User Interface</w:t>
      </w:r>
      <w:bookmarkEnd w:id="28"/>
    </w:p>
    <w:p w14:paraId="2926F340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60" wp14:editId="2926F361">
            <wp:extent cx="6858000" cy="3476625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41" w14:textId="77777777" w:rsidR="006E643E" w:rsidRDefault="00D41E58">
      <w:pPr>
        <w:pStyle w:val="AxureHeading2"/>
        <w:keepNext/>
      </w:pPr>
      <w:r>
        <w:br w:type="page"/>
      </w:r>
      <w:bookmarkStart w:id="29" w:name="_Toc507506337"/>
      <w:r>
        <w:lastRenderedPageBreak/>
        <w:t>Payment</w:t>
      </w:r>
      <w:bookmarkEnd w:id="29"/>
    </w:p>
    <w:p w14:paraId="2926F342" w14:textId="77777777" w:rsidR="006E643E" w:rsidRDefault="00D41E58">
      <w:pPr>
        <w:pStyle w:val="AxureHeading3"/>
        <w:keepNext/>
      </w:pPr>
      <w:bookmarkStart w:id="30" w:name="_Toc507506338"/>
      <w:r>
        <w:t>User Interface</w:t>
      </w:r>
      <w:bookmarkEnd w:id="30"/>
    </w:p>
    <w:p w14:paraId="2926F343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62" wp14:editId="2926F363">
            <wp:extent cx="6858000" cy="347662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44" w14:textId="77777777" w:rsidR="006E643E" w:rsidRDefault="00D41E58">
      <w:pPr>
        <w:pStyle w:val="AxureHeading2"/>
        <w:keepNext/>
      </w:pPr>
      <w:r>
        <w:br w:type="page"/>
      </w:r>
      <w:bookmarkStart w:id="31" w:name="_Toc507506339"/>
      <w:r>
        <w:lastRenderedPageBreak/>
        <w:t>Tasks</w:t>
      </w:r>
      <w:bookmarkEnd w:id="31"/>
    </w:p>
    <w:p w14:paraId="2926F345" w14:textId="77777777" w:rsidR="006E643E" w:rsidRDefault="00D41E58">
      <w:pPr>
        <w:pStyle w:val="AxureHeading3"/>
        <w:keepNext/>
      </w:pPr>
      <w:bookmarkStart w:id="32" w:name="_Toc507506340"/>
      <w:r>
        <w:t>User Interface</w:t>
      </w:r>
      <w:bookmarkEnd w:id="32"/>
    </w:p>
    <w:p w14:paraId="2926F346" w14:textId="77777777" w:rsidR="006E643E" w:rsidRDefault="00D41E58">
      <w:pPr>
        <w:pStyle w:val="AxureImageParagraph"/>
      </w:pPr>
      <w:r>
        <w:rPr>
          <w:noProof/>
        </w:rPr>
        <w:drawing>
          <wp:inline distT="0" distB="0" distL="0" distR="0" wp14:anchorId="2926F364" wp14:editId="2926F365">
            <wp:extent cx="6858000" cy="347662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347" w14:textId="77777777" w:rsidR="006E643E" w:rsidRDefault="006E643E">
      <w:pPr>
        <w:sectPr w:rsidR="006E643E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2926F348" w14:textId="77777777" w:rsidR="00D41E58" w:rsidRDefault="00D41E58"/>
    <w:sectPr w:rsidR="00D41E58" w:rsidSect="004F3FB3">
      <w:headerReference w:type="default" r:id="rId26"/>
      <w:footerReference w:type="default" r:id="rId2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C52C8" w14:textId="77777777" w:rsidR="00D41E58" w:rsidRDefault="00D41E58" w:rsidP="00093BE1">
      <w:pPr>
        <w:spacing w:before="0" w:after="0"/>
      </w:pPr>
      <w:r>
        <w:separator/>
      </w:r>
    </w:p>
  </w:endnote>
  <w:endnote w:type="continuationSeparator" w:id="0">
    <w:p w14:paraId="3AE6AB39" w14:textId="77777777" w:rsidR="00D41E58" w:rsidRDefault="00D41E5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2926F370" w14:textId="77777777" w:rsidTr="001F050D">
      <w:trPr>
        <w:trHeight w:val="180"/>
      </w:trPr>
      <w:tc>
        <w:tcPr>
          <w:tcW w:w="2214" w:type="pct"/>
        </w:tcPr>
        <w:p w14:paraId="2926F36D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2926F36E" w14:textId="1212802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26660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2926F36F" w14:textId="77777777" w:rsidR="004852C3" w:rsidRDefault="004852C3">
          <w:pPr>
            <w:pStyle w:val="Footer"/>
          </w:pPr>
        </w:p>
      </w:tc>
    </w:tr>
    <w:tr w:rsidR="004852C3" w14:paraId="2926F374" w14:textId="77777777" w:rsidTr="001F050D">
      <w:tc>
        <w:tcPr>
          <w:tcW w:w="2214" w:type="pct"/>
        </w:tcPr>
        <w:p w14:paraId="2926F371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2926F372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2926F373" w14:textId="77777777" w:rsidR="004852C3" w:rsidRDefault="004852C3">
          <w:pPr>
            <w:pStyle w:val="Footer"/>
          </w:pPr>
        </w:p>
      </w:tc>
    </w:tr>
  </w:tbl>
  <w:p w14:paraId="2926F375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2926F37C" w14:textId="77777777" w:rsidTr="001F050D">
      <w:trPr>
        <w:trHeight w:val="180"/>
      </w:trPr>
      <w:tc>
        <w:tcPr>
          <w:tcW w:w="2214" w:type="pct"/>
        </w:tcPr>
        <w:p w14:paraId="2926F379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2926F37A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2926F37B" w14:textId="77777777" w:rsidR="004852C3" w:rsidRDefault="004852C3">
          <w:pPr>
            <w:pStyle w:val="Footer"/>
          </w:pPr>
        </w:p>
      </w:tc>
    </w:tr>
    <w:tr w:rsidR="004852C3" w14:paraId="2926F380" w14:textId="77777777" w:rsidTr="001F050D">
      <w:tc>
        <w:tcPr>
          <w:tcW w:w="2214" w:type="pct"/>
        </w:tcPr>
        <w:p w14:paraId="2926F37D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2926F37E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2926F37F" w14:textId="77777777" w:rsidR="004852C3" w:rsidRDefault="004852C3">
          <w:pPr>
            <w:pStyle w:val="Footer"/>
          </w:pPr>
        </w:p>
      </w:tc>
    </w:tr>
  </w:tbl>
  <w:p w14:paraId="2926F381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8F31" w14:textId="77777777" w:rsidR="00D41E58" w:rsidRDefault="00D41E58" w:rsidP="00093BE1">
      <w:pPr>
        <w:spacing w:before="0" w:after="0"/>
      </w:pPr>
      <w:r>
        <w:separator/>
      </w:r>
    </w:p>
  </w:footnote>
  <w:footnote w:type="continuationSeparator" w:id="0">
    <w:p w14:paraId="318E6378" w14:textId="77777777" w:rsidR="00D41E58" w:rsidRDefault="00D41E5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2926F36B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926F36A" w14:textId="77777777"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14:paraId="2926F36C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2926F377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44668712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926F376" w14:textId="77777777"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14:paraId="2926F378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566284"/>
    <w:multiLevelType w:val="multilevel"/>
    <w:tmpl w:val="6446627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431DED"/>
    <w:multiLevelType w:val="multilevel"/>
    <w:tmpl w:val="996651C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66609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E643E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41E58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6F2FC"/>
  <w15:docId w15:val="{CB4CD919-2F8F-44CA-A5FC-31AC5C3A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4340F9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B491C-47FF-4D09-BF32-D8918D51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19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Christopher Michael-Stokes</cp:lastModifiedBy>
  <cp:revision>3</cp:revision>
  <cp:lastPrinted>2010-09-03T00:33:00Z</cp:lastPrinted>
  <dcterms:created xsi:type="dcterms:W3CDTF">2010-09-03T21:47:00Z</dcterms:created>
  <dcterms:modified xsi:type="dcterms:W3CDTF">2018-02-27T14:50:00Z</dcterms:modified>
</cp:coreProperties>
</file>